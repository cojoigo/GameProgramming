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5F" w:rsidRPr="002C5D8F" w:rsidRDefault="00B8435F" w:rsidP="00B8435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B8435F" w:rsidRPr="002C5D8F" w:rsidRDefault="00B8435F" w:rsidP="00B8435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B8435F" w:rsidRDefault="00B8435F" w:rsidP="00B8435F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 w:rsidRPr="00B8435F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Game Artificial Intelligence</w:t>
      </w:r>
    </w:p>
    <w:p w:rsidR="00381FCC" w:rsidRDefault="00381FCC" w:rsidP="00B8435F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B8435F" w:rsidRPr="00DA38C2" w:rsidRDefault="00B8435F" w:rsidP="00B8435F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B8435F" w:rsidRPr="00DA38C2" w:rsidRDefault="00B8435F" w:rsidP="00B8435F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B8435F" w:rsidRPr="00DA38C2" w:rsidRDefault="00B8435F" w:rsidP="00B8435F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B8435F" w:rsidRDefault="00B8435F" w:rsidP="00B8435F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DF44EF">
        <w:rPr>
          <w:rFonts w:asciiTheme="minorHAnsi" w:hAnsiTheme="minorHAnsi"/>
          <w:bCs w:val="0"/>
          <w:sz w:val="24"/>
          <w:szCs w:val="24"/>
        </w:rPr>
        <w:t>One of the assignments 4-8 of your choice.</w:t>
      </w:r>
    </w:p>
    <w:p w:rsidR="00825B65" w:rsidRPr="007E3444" w:rsidRDefault="00825B65" w:rsidP="00B8435F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7E3444">
        <w:rPr>
          <w:rFonts w:asciiTheme="minorHAnsi" w:hAnsiTheme="minorHAnsi"/>
          <w:b w:val="0"/>
          <w:bCs w:val="0"/>
          <w:sz w:val="24"/>
          <w:szCs w:val="24"/>
        </w:rPr>
        <w:t>Assignments 4-8 are of your choice from the 13 assignments provided.</w:t>
      </w:r>
    </w:p>
    <w:p w:rsidR="003B04F3" w:rsidRPr="007E3444" w:rsidRDefault="00825B65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E3444">
        <w:rPr>
          <w:rFonts w:asciiTheme="minorHAnsi" w:hAnsiTheme="minorHAnsi"/>
          <w:bCs w:val="0"/>
          <w:sz w:val="24"/>
          <w:szCs w:val="24"/>
        </w:rPr>
        <w:t xml:space="preserve"> </w:t>
      </w:r>
      <w:r w:rsidR="00F01AF2" w:rsidRPr="007E3444">
        <w:rPr>
          <w:rFonts w:asciiTheme="minorHAnsi" w:hAnsiTheme="minorHAnsi"/>
          <w:bCs w:val="0"/>
          <w:sz w:val="24"/>
          <w:szCs w:val="24"/>
        </w:rPr>
        <w:t xml:space="preserve">(100 Points) </w:t>
      </w:r>
      <w:r w:rsidR="006E6EE7" w:rsidRPr="007E3444">
        <w:rPr>
          <w:rFonts w:asciiTheme="minorHAnsi" w:hAnsiTheme="minorHAnsi"/>
          <w:bCs w:val="0"/>
          <w:sz w:val="24"/>
          <w:szCs w:val="24"/>
        </w:rPr>
        <w:t>Develop Artificial Intelligence for your Game</w:t>
      </w:r>
    </w:p>
    <w:p w:rsidR="00A60B77" w:rsidRPr="007E3444" w:rsidRDefault="006E6EE7" w:rsidP="00560818">
      <w:pPr>
        <w:pStyle w:val="NormalWeb"/>
        <w:shd w:val="clear" w:color="auto" w:fill="FFFFFF"/>
        <w:spacing w:line="284" w:lineRule="atLeast"/>
        <w:rPr>
          <w:rFonts w:asciiTheme="minorHAnsi" w:hAnsiTheme="minorHAnsi" w:cs="Consolas"/>
        </w:rPr>
      </w:pPr>
      <w:r w:rsidRPr="007E3444">
        <w:rPr>
          <w:rFonts w:asciiTheme="minorHAnsi" w:hAnsiTheme="minorHAnsi"/>
          <w:color w:val="252525"/>
        </w:rPr>
        <w:t>Develop Artificial Intelligence for your Game</w:t>
      </w:r>
      <w:r w:rsidR="00A60B77" w:rsidRPr="007E3444">
        <w:rPr>
          <w:rFonts w:asciiTheme="minorHAnsi" w:hAnsiTheme="minorHAnsi"/>
          <w:color w:val="252525"/>
        </w:rPr>
        <w:t xml:space="preserve">. </w:t>
      </w:r>
      <w:r w:rsidRPr="007E3444">
        <w:rPr>
          <w:rFonts w:asciiTheme="minorHAnsi" w:hAnsiTheme="minorHAnsi" w:cs="Consolas"/>
        </w:rPr>
        <w:t>Implement your AI in a game.</w:t>
      </w:r>
    </w:p>
    <w:p w:rsidR="00F96F50" w:rsidRPr="007E3444" w:rsidRDefault="00A60B77" w:rsidP="003F53C0">
      <w:pPr>
        <w:pStyle w:val="NormalWeb"/>
        <w:shd w:val="clear" w:color="auto" w:fill="FFFFFF"/>
        <w:spacing w:line="284" w:lineRule="atLeast"/>
        <w:rPr>
          <w:rFonts w:asciiTheme="minorHAnsi" w:hAnsiTheme="minorHAnsi" w:cs="Consolas"/>
        </w:rPr>
      </w:pPr>
      <w:r w:rsidRPr="007E3444">
        <w:rPr>
          <w:rFonts w:asciiTheme="minorHAnsi" w:hAnsiTheme="minorHAnsi" w:cs="Consolas"/>
        </w:rPr>
        <w:t>You can build a</w:t>
      </w:r>
      <w:r w:rsidR="006E6EE7" w:rsidRPr="007E3444">
        <w:rPr>
          <w:rFonts w:asciiTheme="minorHAnsi" w:hAnsiTheme="minorHAnsi" w:cs="Consolas"/>
        </w:rPr>
        <w:t>n Artificial Intelligence</w:t>
      </w:r>
      <w:r w:rsidRPr="007E3444">
        <w:rPr>
          <w:rFonts w:asciiTheme="minorHAnsi" w:hAnsiTheme="minorHAnsi" w:cs="Consolas"/>
        </w:rPr>
        <w:t xml:space="preserve"> model from scratch or tweak an existing model. If you tweak an existing model you must provide the </w:t>
      </w:r>
      <w:r w:rsidR="006E6EE7" w:rsidRPr="007E3444">
        <w:rPr>
          <w:rFonts w:asciiTheme="minorHAnsi" w:hAnsiTheme="minorHAnsi" w:cs="Consolas"/>
        </w:rPr>
        <w:t xml:space="preserve">source of the </w:t>
      </w:r>
      <w:r w:rsidRPr="007E3444">
        <w:rPr>
          <w:rFonts w:asciiTheme="minorHAnsi" w:hAnsiTheme="minorHAnsi" w:cs="Consolas"/>
        </w:rPr>
        <w:t xml:space="preserve">base model, </w:t>
      </w:r>
      <w:r w:rsidR="006E6EE7" w:rsidRPr="007E3444">
        <w:rPr>
          <w:rFonts w:asciiTheme="minorHAnsi" w:hAnsiTheme="minorHAnsi" w:cs="Consolas"/>
        </w:rPr>
        <w:t xml:space="preserve">and </w:t>
      </w:r>
      <w:r w:rsidRPr="007E3444">
        <w:rPr>
          <w:rFonts w:asciiTheme="minorHAnsi" w:hAnsiTheme="minorHAnsi" w:cs="Consolas"/>
        </w:rPr>
        <w:t>reference it.</w:t>
      </w:r>
    </w:p>
    <w:p w:rsidR="00F96F50" w:rsidRPr="007E3444" w:rsidRDefault="00F96F50" w:rsidP="003F53C0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 w:cs="Consolas"/>
        </w:rPr>
        <w:t xml:space="preserve">Possible </w:t>
      </w:r>
      <w:r w:rsidRPr="007E3444">
        <w:rPr>
          <w:rFonts w:asciiTheme="minorHAnsi" w:hAnsiTheme="minorHAnsi"/>
          <w:color w:val="252525"/>
        </w:rPr>
        <w:t>Artificial Intelligence techniques include:</w:t>
      </w:r>
    </w:p>
    <w:p w:rsidR="00F96F50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Artificial Intelligence agents</w:t>
      </w:r>
    </w:p>
    <w:p w:rsidR="00363C7C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Finite State Machines</w:t>
      </w:r>
    </w:p>
    <w:p w:rsidR="00363C7C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Pathfinding</w:t>
      </w:r>
    </w:p>
    <w:p w:rsidR="00363C7C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Game trees and min-max</w:t>
      </w:r>
    </w:p>
    <w:p w:rsidR="00363C7C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Flocking and crowd dynamics</w:t>
      </w:r>
    </w:p>
    <w:p w:rsidR="00363C7C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Behavior trees</w:t>
      </w:r>
    </w:p>
    <w:p w:rsidR="00363C7C" w:rsidRPr="007E3444" w:rsidRDefault="00363C7C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Fuzzy logic</w:t>
      </w:r>
    </w:p>
    <w:p w:rsidR="0050655F" w:rsidRPr="007E3444" w:rsidRDefault="0050655F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Rule-based knowledge engine</w:t>
      </w:r>
    </w:p>
    <w:p w:rsidR="0050655F" w:rsidRPr="007E3444" w:rsidRDefault="0050655F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>Dynamic Storylines</w:t>
      </w:r>
    </w:p>
    <w:p w:rsidR="00F96F50" w:rsidRPr="007E3444" w:rsidRDefault="0050655F" w:rsidP="0050655F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E3444">
        <w:rPr>
          <w:sz w:val="24"/>
          <w:szCs w:val="24"/>
        </w:rPr>
        <w:t xml:space="preserve">Etc. </w:t>
      </w:r>
    </w:p>
    <w:p w:rsidR="00F01AF2" w:rsidRPr="007E3444" w:rsidRDefault="00F01AF2" w:rsidP="00BD3DE0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b/>
          <w:bCs/>
        </w:rPr>
        <w:t xml:space="preserve">Scoring Rubric </w:t>
      </w:r>
    </w:p>
    <w:p w:rsidR="00F01AF2" w:rsidRPr="007E3444" w:rsidRDefault="00F01AF2" w:rsidP="00F01AF2">
      <w:pPr>
        <w:pStyle w:val="Default"/>
        <w:rPr>
          <w:rFonts w:asciiTheme="minorHAnsi" w:hAnsiTheme="minorHAnsi"/>
        </w:rPr>
      </w:pPr>
      <w:r w:rsidRPr="007E3444">
        <w:rPr>
          <w:rFonts w:asciiTheme="minorHAnsi" w:hAnsiTheme="minorHAnsi"/>
        </w:rPr>
        <w:t>100 points possible</w:t>
      </w:r>
    </w:p>
    <w:p w:rsidR="00F01AF2" w:rsidRPr="007E3444" w:rsidRDefault="00F01AF2" w:rsidP="00F01AF2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F01AF2" w:rsidRPr="007E3444" w:rsidTr="00C30B7E">
        <w:tc>
          <w:tcPr>
            <w:tcW w:w="7735" w:type="dxa"/>
          </w:tcPr>
          <w:p w:rsidR="00F01AF2" w:rsidRPr="007E3444" w:rsidRDefault="00F01AF2" w:rsidP="00C30B7E">
            <w:pPr>
              <w:pStyle w:val="NormalWeb"/>
              <w:rPr>
                <w:rFonts w:asciiTheme="minorHAnsi" w:hAnsiTheme="minorHAnsi"/>
                <w:b/>
              </w:rPr>
            </w:pPr>
            <w:r w:rsidRPr="007E3444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F01AF2" w:rsidRPr="007E3444" w:rsidRDefault="00F01AF2" w:rsidP="00C30B7E">
            <w:pPr>
              <w:pStyle w:val="NormalWeb"/>
              <w:rPr>
                <w:rFonts w:asciiTheme="minorHAnsi" w:hAnsiTheme="minorHAnsi"/>
                <w:b/>
              </w:rPr>
            </w:pPr>
            <w:r w:rsidRPr="007E3444">
              <w:rPr>
                <w:rFonts w:asciiTheme="minorHAnsi" w:hAnsiTheme="minorHAnsi"/>
                <w:b/>
              </w:rPr>
              <w:t>Points</w:t>
            </w:r>
          </w:p>
        </w:tc>
      </w:tr>
      <w:tr w:rsidR="00F01AF2" w:rsidRPr="007E3444" w:rsidTr="00C30B7E">
        <w:tc>
          <w:tcPr>
            <w:tcW w:w="7735" w:type="dxa"/>
          </w:tcPr>
          <w:p w:rsidR="00F01AF2" w:rsidRPr="007E3444" w:rsidRDefault="006E6EE7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E3444">
              <w:rPr>
                <w:rFonts w:cs="Consolas"/>
                <w:sz w:val="24"/>
                <w:szCs w:val="24"/>
              </w:rPr>
              <w:lastRenderedPageBreak/>
              <w:t>AI Model</w:t>
            </w:r>
          </w:p>
        </w:tc>
        <w:tc>
          <w:tcPr>
            <w:tcW w:w="1615" w:type="dxa"/>
          </w:tcPr>
          <w:p w:rsidR="00F01AF2" w:rsidRPr="007E3444" w:rsidRDefault="00396B42" w:rsidP="00C30B7E">
            <w:pPr>
              <w:pStyle w:val="NormalWeb"/>
              <w:rPr>
                <w:rFonts w:asciiTheme="minorHAnsi" w:hAnsiTheme="minorHAnsi"/>
              </w:rPr>
            </w:pPr>
            <w:r w:rsidRPr="007E3444">
              <w:rPr>
                <w:rFonts w:asciiTheme="minorHAnsi" w:hAnsiTheme="minorHAnsi"/>
              </w:rPr>
              <w:t>4</w:t>
            </w:r>
            <w:r w:rsidR="00F01AF2" w:rsidRPr="007E3444">
              <w:rPr>
                <w:rFonts w:asciiTheme="minorHAnsi" w:hAnsiTheme="minorHAnsi"/>
              </w:rPr>
              <w:t>0</w:t>
            </w:r>
          </w:p>
        </w:tc>
      </w:tr>
      <w:tr w:rsidR="00F01AF2" w:rsidRPr="007E3444" w:rsidTr="00C30B7E">
        <w:tc>
          <w:tcPr>
            <w:tcW w:w="7735" w:type="dxa"/>
          </w:tcPr>
          <w:p w:rsidR="00F01AF2" w:rsidRPr="007E3444" w:rsidRDefault="006E6EE7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E3444">
              <w:rPr>
                <w:rFonts w:cs="Consolas"/>
                <w:sz w:val="24"/>
                <w:szCs w:val="24"/>
              </w:rPr>
              <w:t>Implementation in a game.</w:t>
            </w:r>
          </w:p>
        </w:tc>
        <w:tc>
          <w:tcPr>
            <w:tcW w:w="1615" w:type="dxa"/>
          </w:tcPr>
          <w:p w:rsidR="00F01AF2" w:rsidRPr="007E3444" w:rsidRDefault="00396B42" w:rsidP="00C30B7E">
            <w:pPr>
              <w:pStyle w:val="NormalWeb"/>
              <w:rPr>
                <w:rFonts w:asciiTheme="minorHAnsi" w:hAnsiTheme="minorHAnsi"/>
              </w:rPr>
            </w:pPr>
            <w:r w:rsidRPr="007E3444">
              <w:rPr>
                <w:rFonts w:asciiTheme="minorHAnsi" w:hAnsiTheme="minorHAnsi"/>
              </w:rPr>
              <w:t>40</w:t>
            </w:r>
          </w:p>
        </w:tc>
      </w:tr>
      <w:tr w:rsidR="00F01AF2" w:rsidRPr="007E3444" w:rsidTr="00C30B7E">
        <w:tc>
          <w:tcPr>
            <w:tcW w:w="7735" w:type="dxa"/>
          </w:tcPr>
          <w:p w:rsidR="00F01AF2" w:rsidRPr="007E3444" w:rsidRDefault="006E6EE7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E3444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F01AF2" w:rsidRPr="007E3444" w:rsidRDefault="00A60B77" w:rsidP="00C30B7E">
            <w:pPr>
              <w:pStyle w:val="NormalWeb"/>
              <w:rPr>
                <w:rFonts w:asciiTheme="minorHAnsi" w:hAnsiTheme="minorHAnsi"/>
              </w:rPr>
            </w:pPr>
            <w:r w:rsidRPr="007E3444">
              <w:rPr>
                <w:rFonts w:asciiTheme="minorHAnsi" w:hAnsiTheme="minorHAnsi"/>
              </w:rPr>
              <w:t>10</w:t>
            </w:r>
          </w:p>
        </w:tc>
      </w:tr>
      <w:tr w:rsidR="00396B42" w:rsidRPr="007E3444" w:rsidTr="00C30B7E">
        <w:tc>
          <w:tcPr>
            <w:tcW w:w="7735" w:type="dxa"/>
          </w:tcPr>
          <w:p w:rsidR="00396B42" w:rsidRPr="007E3444" w:rsidRDefault="00396B42" w:rsidP="00396B4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E3444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396B42" w:rsidRPr="007E3444" w:rsidRDefault="00396B42" w:rsidP="00396B42">
            <w:pPr>
              <w:pStyle w:val="NormalWeb"/>
              <w:rPr>
                <w:rFonts w:asciiTheme="minorHAnsi" w:hAnsiTheme="minorHAnsi"/>
              </w:rPr>
            </w:pPr>
            <w:r w:rsidRPr="007E3444">
              <w:rPr>
                <w:rFonts w:asciiTheme="minorHAnsi" w:hAnsiTheme="minorHAnsi"/>
              </w:rPr>
              <w:t>10</w:t>
            </w:r>
          </w:p>
        </w:tc>
      </w:tr>
    </w:tbl>
    <w:p w:rsidR="00F01AF2" w:rsidRPr="007E3444" w:rsidRDefault="00F01AF2" w:rsidP="00F01AF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01AF2" w:rsidRPr="007E3444" w:rsidRDefault="00F01AF2" w:rsidP="00F01AF2">
      <w:pPr>
        <w:pStyle w:val="Default"/>
        <w:rPr>
          <w:rFonts w:asciiTheme="minorHAnsi" w:hAnsiTheme="minorHAnsi"/>
          <w:b/>
          <w:bCs/>
        </w:rPr>
      </w:pPr>
    </w:p>
    <w:p w:rsidR="00F01AF2" w:rsidRPr="007E3444" w:rsidRDefault="00F01AF2" w:rsidP="00F01AF2">
      <w:pPr>
        <w:pStyle w:val="Default"/>
        <w:rPr>
          <w:rFonts w:asciiTheme="minorHAnsi" w:hAnsiTheme="minorHAnsi"/>
        </w:rPr>
      </w:pPr>
      <w:r w:rsidRPr="007E3444">
        <w:rPr>
          <w:rFonts w:asciiTheme="minorHAnsi" w:hAnsiTheme="minorHAnsi"/>
          <w:b/>
          <w:bCs/>
        </w:rPr>
        <w:t xml:space="preserve">Submission </w:t>
      </w:r>
    </w:p>
    <w:p w:rsidR="00F01AF2" w:rsidRPr="007E3444" w:rsidRDefault="00F01AF2" w:rsidP="00F01AF2">
      <w:pPr>
        <w:pStyle w:val="NormalWeb"/>
        <w:rPr>
          <w:rFonts w:asciiTheme="minorHAnsi" w:hAnsiTheme="minorHAnsi"/>
        </w:rPr>
      </w:pPr>
      <w:r w:rsidRPr="007E3444">
        <w:rPr>
          <w:rFonts w:asciiTheme="minorHAnsi" w:hAnsiTheme="minorHAnsi"/>
        </w:rPr>
        <w:t xml:space="preserve">You will submit your assignment via </w:t>
      </w:r>
      <w:proofErr w:type="spellStart"/>
      <w:r w:rsidRPr="007E3444">
        <w:rPr>
          <w:rFonts w:asciiTheme="minorHAnsi" w:hAnsiTheme="minorHAnsi"/>
        </w:rPr>
        <w:t>BlackBoard</w:t>
      </w:r>
      <w:proofErr w:type="spellEnd"/>
      <w:r w:rsidRPr="007E3444">
        <w:rPr>
          <w:rFonts w:asciiTheme="minorHAnsi" w:hAnsiTheme="minorHAnsi"/>
        </w:rPr>
        <w:t>.</w:t>
      </w:r>
    </w:p>
    <w:p w:rsidR="00F01AF2" w:rsidRPr="007E3444" w:rsidRDefault="00F01AF2" w:rsidP="00F01AF2">
      <w:pPr>
        <w:pStyle w:val="NormalWeb"/>
        <w:rPr>
          <w:rFonts w:asciiTheme="minorHAnsi" w:hAnsiTheme="minorHAnsi"/>
          <w:bCs/>
        </w:rPr>
      </w:pPr>
      <w:r w:rsidRPr="007E3444">
        <w:rPr>
          <w:rFonts w:asciiTheme="minorHAnsi" w:hAnsiTheme="minorHAnsi"/>
          <w:bCs/>
        </w:rPr>
        <w:t>Click the title of assignment (blackboard -&gt; assignment -&gt; &lt;Title of Assignment&gt;), to go to the submission page.</w:t>
      </w:r>
    </w:p>
    <w:p w:rsidR="003B04F3" w:rsidRPr="007E3444" w:rsidRDefault="006E6EE7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E3444">
        <w:rPr>
          <w:rFonts w:asciiTheme="minorHAnsi" w:hAnsiTheme="minorHAnsi"/>
          <w:bCs w:val="0"/>
          <w:sz w:val="24"/>
          <w:szCs w:val="24"/>
        </w:rPr>
        <w:t>Game Artificial Intelligence</w:t>
      </w:r>
      <w:r w:rsidR="00F01AF2" w:rsidRPr="007E3444">
        <w:rPr>
          <w:rFonts w:asciiTheme="minorHAnsi" w:hAnsiTheme="minorHAnsi"/>
          <w:bCs w:val="0"/>
          <w:sz w:val="24"/>
          <w:szCs w:val="24"/>
        </w:rPr>
        <w:t xml:space="preserve"> </w:t>
      </w:r>
      <w:r w:rsidR="00634A82" w:rsidRPr="007E3444">
        <w:rPr>
          <w:rFonts w:asciiTheme="minorHAnsi" w:hAnsiTheme="minorHAnsi"/>
          <w:bCs w:val="0"/>
          <w:sz w:val="24"/>
          <w:szCs w:val="24"/>
        </w:rPr>
        <w:t>Resources</w:t>
      </w:r>
      <w:r w:rsidR="003B04F3" w:rsidRPr="007E3444">
        <w:rPr>
          <w:rFonts w:asciiTheme="minorHAnsi" w:hAnsiTheme="minorHAnsi"/>
          <w:bCs w:val="0"/>
          <w:sz w:val="24"/>
          <w:szCs w:val="24"/>
        </w:rPr>
        <w:t>.</w:t>
      </w:r>
    </w:p>
    <w:p w:rsidR="00470BC6" w:rsidRPr="00470BC6" w:rsidRDefault="00470BC6" w:rsidP="00470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Search “</w:t>
      </w:r>
      <w:r w:rsidRPr="00470BC6">
        <w:rPr>
          <w:sz w:val="24"/>
          <w:szCs w:val="24"/>
        </w:rPr>
        <w:t>Artificial Intelligence</w:t>
      </w:r>
      <w:bookmarkStart w:id="0" w:name="_GoBack"/>
      <w:bookmarkEnd w:id="0"/>
      <w:r>
        <w:rPr>
          <w:sz w:val="24"/>
          <w:szCs w:val="24"/>
        </w:rPr>
        <w:t>” or “g</w:t>
      </w:r>
      <w:r>
        <w:rPr>
          <w:sz w:val="24"/>
          <w:szCs w:val="24"/>
        </w:rPr>
        <w:t>ame</w:t>
      </w:r>
      <w:r>
        <w:rPr>
          <w:sz w:val="24"/>
          <w:szCs w:val="24"/>
        </w:rPr>
        <w:t xml:space="preserve"> AI</w:t>
      </w:r>
      <w:r>
        <w:rPr>
          <w:sz w:val="24"/>
          <w:szCs w:val="24"/>
        </w:rPr>
        <w:t xml:space="preserve">” on </w:t>
      </w:r>
      <w:proofErr w:type="spellStart"/>
      <w:r w:rsidRPr="00795BD0">
        <w:rPr>
          <w:sz w:val="24"/>
          <w:szCs w:val="24"/>
        </w:rPr>
        <w:t>SpringerLink</w:t>
      </w:r>
      <w:proofErr w:type="spellEnd"/>
      <w:r w:rsidRPr="00795BD0">
        <w:rPr>
          <w:sz w:val="24"/>
          <w:szCs w:val="24"/>
        </w:rPr>
        <w:t xml:space="preserve"> (</w:t>
      </w:r>
      <w:hyperlink r:id="rId5" w:history="1">
        <w:r w:rsidRPr="00795BD0">
          <w:rPr>
            <w:rStyle w:val="Hyperlink"/>
            <w:sz w:val="24"/>
            <w:szCs w:val="24"/>
          </w:rPr>
          <w:t>http://link.Springer.com/</w:t>
        </w:r>
      </w:hyperlink>
      <w:r w:rsidRPr="00795BD0">
        <w:rPr>
          <w:sz w:val="24"/>
          <w:szCs w:val="24"/>
        </w:rPr>
        <w:t xml:space="preserve">).  </w:t>
      </w:r>
      <w:r w:rsidR="00426BB5" w:rsidRPr="007E3444">
        <w:rPr>
          <w:color w:val="252525"/>
          <w:sz w:val="24"/>
          <w:szCs w:val="24"/>
        </w:rPr>
        <w:t xml:space="preserve"> 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AI Depot</w:t>
      </w:r>
      <w:r w:rsidRPr="007E3444">
        <w:rPr>
          <w:rFonts w:asciiTheme="minorHAnsi" w:hAnsiTheme="minorHAnsi"/>
          <w:color w:val="252525"/>
        </w:rPr>
        <w:tab/>
      </w:r>
      <w:hyperlink r:id="rId6" w:history="1">
        <w:r w:rsidRPr="007E3444">
          <w:rPr>
            <w:rStyle w:val="Hyperlink"/>
            <w:rFonts w:asciiTheme="minorHAnsi" w:hAnsiTheme="minorHAnsi"/>
          </w:rPr>
          <w:t>http://ai-depot.com/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A collection of articles and information from Alex </w:t>
      </w:r>
      <w:proofErr w:type="spellStart"/>
      <w:r w:rsidRPr="007E3444">
        <w:rPr>
          <w:rFonts w:asciiTheme="minorHAnsi" w:hAnsiTheme="minorHAnsi"/>
          <w:color w:val="252525"/>
        </w:rPr>
        <w:t>Champandard</w:t>
      </w:r>
      <w:proofErr w:type="spellEnd"/>
      <w:r w:rsidRPr="007E3444">
        <w:rPr>
          <w:rFonts w:asciiTheme="minorHAnsi" w:hAnsiTheme="minorHAnsi"/>
          <w:color w:val="252525"/>
        </w:rPr>
        <w:t xml:space="preserve"> BEFORE he started </w:t>
      </w:r>
      <w:proofErr w:type="spellStart"/>
      <w:r w:rsidRPr="007E3444">
        <w:rPr>
          <w:rFonts w:asciiTheme="minorHAnsi" w:hAnsiTheme="minorHAnsi"/>
          <w:color w:val="252525"/>
        </w:rPr>
        <w:t>AIGameDev</w:t>
      </w:r>
      <w:proofErr w:type="spellEnd"/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AI Junkie</w:t>
      </w:r>
      <w:r w:rsidRPr="007E3444">
        <w:rPr>
          <w:rFonts w:asciiTheme="minorHAnsi" w:hAnsiTheme="minorHAnsi"/>
          <w:color w:val="252525"/>
        </w:rPr>
        <w:tab/>
      </w:r>
      <w:hyperlink r:id="rId7" w:history="1">
        <w:r w:rsidRPr="007E3444">
          <w:rPr>
            <w:rStyle w:val="Hyperlink"/>
            <w:rFonts w:asciiTheme="minorHAnsi" w:hAnsiTheme="minorHAnsi"/>
          </w:rPr>
          <w:t>http://www.ai-junkie.com/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Site created and maintained by Mat Buckland, author of Programming Game AI by Example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AI Wisdom</w:t>
      </w:r>
      <w:r w:rsidRPr="007E3444">
        <w:rPr>
          <w:rFonts w:asciiTheme="minorHAnsi" w:hAnsiTheme="minorHAnsi"/>
          <w:color w:val="252525"/>
        </w:rPr>
        <w:tab/>
      </w:r>
      <w:hyperlink r:id="rId8" w:history="1">
        <w:r w:rsidRPr="007E3444">
          <w:rPr>
            <w:rStyle w:val="Hyperlink"/>
            <w:rFonts w:asciiTheme="minorHAnsi" w:hAnsiTheme="minorHAnsi"/>
          </w:rPr>
          <w:t>http://aiwisdom.com/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The home of the AI Game Programming Wisdom series of books. Contains many article summaries from the series.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</w:t>
      </w:r>
      <w:proofErr w:type="spellStart"/>
      <w:r w:rsidRPr="007E3444">
        <w:rPr>
          <w:rFonts w:asciiTheme="minorHAnsi" w:hAnsiTheme="minorHAnsi"/>
          <w:color w:val="252525"/>
        </w:rPr>
        <w:t>AIGameDev</w:t>
      </w:r>
      <w:proofErr w:type="spellEnd"/>
      <w:r w:rsidRPr="007E3444">
        <w:rPr>
          <w:rFonts w:asciiTheme="minorHAnsi" w:hAnsiTheme="minorHAnsi"/>
          <w:color w:val="252525"/>
        </w:rPr>
        <w:tab/>
      </w:r>
      <w:hyperlink r:id="rId9" w:history="1">
        <w:r w:rsidRPr="007E3444">
          <w:rPr>
            <w:rStyle w:val="Hyperlink"/>
            <w:rFonts w:asciiTheme="minorHAnsi" w:hAnsiTheme="minorHAnsi"/>
          </w:rPr>
          <w:t>http://aigamedev.com/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The single largest source of articles, interviews, and information about game AI. Includes papers, interviews, live masterclasses, and active forums on game AI.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proofErr w:type="spellStart"/>
      <w:r w:rsidRPr="007E3444">
        <w:rPr>
          <w:rFonts w:asciiTheme="minorHAnsi" w:hAnsiTheme="minorHAnsi"/>
          <w:color w:val="252525"/>
        </w:rPr>
        <w:t>Boids</w:t>
      </w:r>
      <w:proofErr w:type="spellEnd"/>
      <w:r w:rsidRPr="007E3444">
        <w:rPr>
          <w:rFonts w:asciiTheme="minorHAnsi" w:hAnsiTheme="minorHAnsi"/>
          <w:color w:val="252525"/>
        </w:rPr>
        <w:t xml:space="preserve"> (Flocks, Herds, and Schools)</w:t>
      </w:r>
      <w:r w:rsidRPr="007E3444">
        <w:rPr>
          <w:rFonts w:asciiTheme="minorHAnsi" w:hAnsiTheme="minorHAnsi"/>
          <w:color w:val="252525"/>
        </w:rPr>
        <w:tab/>
      </w:r>
      <w:hyperlink r:id="rId10" w:history="1">
        <w:r w:rsidRPr="007E3444">
          <w:rPr>
            <w:rStyle w:val="Hyperlink"/>
            <w:rFonts w:asciiTheme="minorHAnsi" w:hAnsiTheme="minorHAnsi"/>
          </w:rPr>
          <w:t>http://red3d.com/cwr/boids/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Craig Reynolds explanation and demo of flocking via individual application of steering behaviors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Forums at GameDev.net</w:t>
      </w:r>
      <w:r w:rsidRPr="007E3444">
        <w:rPr>
          <w:rFonts w:asciiTheme="minorHAnsi" w:hAnsiTheme="minorHAnsi"/>
          <w:color w:val="252525"/>
        </w:rPr>
        <w:tab/>
      </w:r>
      <w:hyperlink r:id="rId11" w:history="1">
        <w:r w:rsidRPr="007E3444">
          <w:rPr>
            <w:rStyle w:val="Hyperlink"/>
            <w:rFonts w:asciiTheme="minorHAnsi" w:hAnsiTheme="minorHAnsi"/>
          </w:rPr>
          <w:t>http://www.gamedev.net/forum/9-artificial-intelligence/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Very active forums on game AI.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Game AI Facebook group</w:t>
      </w:r>
      <w:r w:rsidRPr="007E3444">
        <w:rPr>
          <w:rFonts w:asciiTheme="minorHAnsi" w:hAnsiTheme="minorHAnsi"/>
          <w:color w:val="252525"/>
        </w:rPr>
        <w:tab/>
      </w:r>
      <w:hyperlink r:id="rId12" w:history="1">
        <w:r w:rsidRPr="007E3444">
          <w:rPr>
            <w:rStyle w:val="Hyperlink"/>
            <w:rFonts w:asciiTheme="minorHAnsi" w:hAnsiTheme="minorHAnsi"/>
          </w:rPr>
          <w:t>https://www.facebook.com/groups/gameai/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lastRenderedPageBreak/>
        <w:t>Public Facebook group for anyone interested in AI for games.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Game Trees</w:t>
      </w:r>
      <w:r w:rsidRPr="007E3444">
        <w:rPr>
          <w:rFonts w:asciiTheme="minorHAnsi" w:hAnsiTheme="minorHAnsi"/>
          <w:color w:val="252525"/>
        </w:rPr>
        <w:tab/>
      </w:r>
      <w:hyperlink r:id="rId13" w:history="1">
        <w:r w:rsidRPr="007E3444">
          <w:rPr>
            <w:rStyle w:val="Hyperlink"/>
            <w:rFonts w:asciiTheme="minorHAnsi" w:hAnsiTheme="minorHAnsi"/>
          </w:rPr>
          <w:t>https://www.ocf.berkeley.edu/~yosenl/extras/alphabeta/alphabeta.html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Explanation of game trees and </w:t>
      </w:r>
      <w:proofErr w:type="spellStart"/>
      <w:r w:rsidRPr="007E3444">
        <w:rPr>
          <w:rFonts w:asciiTheme="minorHAnsi" w:hAnsiTheme="minorHAnsi"/>
          <w:color w:val="252525"/>
        </w:rPr>
        <w:t>minmax</w:t>
      </w:r>
      <w:proofErr w:type="spellEnd"/>
      <w:r w:rsidRPr="007E3444">
        <w:rPr>
          <w:rFonts w:asciiTheme="minorHAnsi" w:hAnsiTheme="minorHAnsi"/>
          <w:color w:val="252525"/>
        </w:rPr>
        <w:t>. Includes java programming stepping through a game tree.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 </w:t>
      </w:r>
      <w:proofErr w:type="spellStart"/>
      <w:r w:rsidRPr="007E3444">
        <w:rPr>
          <w:rFonts w:asciiTheme="minorHAnsi" w:hAnsiTheme="minorHAnsi"/>
          <w:color w:val="252525"/>
        </w:rPr>
        <w:t>Kirupa</w:t>
      </w:r>
      <w:proofErr w:type="spellEnd"/>
      <w:r w:rsidRPr="007E3444">
        <w:rPr>
          <w:rFonts w:asciiTheme="minorHAnsi" w:hAnsiTheme="minorHAnsi"/>
          <w:color w:val="252525"/>
        </w:rPr>
        <w:t xml:space="preserve"> Game/AI Forums</w:t>
      </w:r>
      <w:r w:rsidRPr="007E3444">
        <w:rPr>
          <w:rFonts w:asciiTheme="minorHAnsi" w:hAnsiTheme="minorHAnsi"/>
          <w:color w:val="252525"/>
        </w:rPr>
        <w:tab/>
      </w:r>
      <w:hyperlink r:id="rId14" w:history="1">
        <w:r w:rsidRPr="007E3444">
          <w:rPr>
            <w:rStyle w:val="Hyperlink"/>
            <w:rFonts w:asciiTheme="minorHAnsi" w:hAnsiTheme="minorHAnsi"/>
          </w:rPr>
          <w:t>https://www.kirupa.com/forum/forumdisplay.php?42-Game-AI-Programming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Forums about game AI specifically geared toward Flash programming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Marvin Minsky's Personal Page </w:t>
      </w:r>
      <w:hyperlink r:id="rId15" w:history="1">
        <w:r w:rsidRPr="007E3444">
          <w:rPr>
            <w:rStyle w:val="Hyperlink"/>
            <w:rFonts w:asciiTheme="minorHAnsi" w:hAnsiTheme="minorHAnsi"/>
          </w:rPr>
          <w:t>http://web.media.mit.edu/~minsky/</w:t>
        </w:r>
      </w:hyperlink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MIT-based home page of the well-storied AI researcher. Lots of links incl. to his books.</w:t>
      </w:r>
    </w:p>
    <w:p w:rsidR="00426BB5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 xml:space="preserve">Steering Behaviors </w:t>
      </w:r>
      <w:proofErr w:type="gramStart"/>
      <w:r w:rsidRPr="007E3444">
        <w:rPr>
          <w:rFonts w:asciiTheme="minorHAnsi" w:hAnsiTheme="minorHAnsi"/>
          <w:color w:val="252525"/>
        </w:rPr>
        <w:t>For</w:t>
      </w:r>
      <w:proofErr w:type="gramEnd"/>
      <w:r w:rsidRPr="007E3444">
        <w:rPr>
          <w:rFonts w:asciiTheme="minorHAnsi" w:hAnsiTheme="minorHAnsi"/>
          <w:color w:val="252525"/>
        </w:rPr>
        <w:t xml:space="preserve"> Autonomous Characters</w:t>
      </w:r>
      <w:r w:rsidRPr="007E3444">
        <w:rPr>
          <w:rFonts w:asciiTheme="minorHAnsi" w:hAnsiTheme="minorHAnsi"/>
          <w:color w:val="252525"/>
        </w:rPr>
        <w:tab/>
      </w:r>
      <w:hyperlink r:id="rId16" w:history="1">
        <w:r w:rsidRPr="007E3444">
          <w:rPr>
            <w:rStyle w:val="Hyperlink"/>
            <w:rFonts w:asciiTheme="minorHAnsi" w:hAnsiTheme="minorHAnsi"/>
          </w:rPr>
          <w:t>http://red3d.com/cwr/steer/</w:t>
        </w:r>
      </w:hyperlink>
    </w:p>
    <w:p w:rsidR="00363C7C" w:rsidRPr="007E3444" w:rsidRDefault="00426BB5" w:rsidP="00426BB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E3444">
        <w:rPr>
          <w:rFonts w:asciiTheme="minorHAnsi" w:hAnsiTheme="minorHAnsi"/>
          <w:color w:val="252525"/>
        </w:rPr>
        <w:t>A collection of demos and descriptions of various steering behaviors by Craig Reynolds.</w:t>
      </w:r>
    </w:p>
    <w:p w:rsidR="00363C7C" w:rsidRPr="007E3444" w:rsidRDefault="00363C7C" w:rsidP="00426BB5">
      <w:pPr>
        <w:pStyle w:val="NoSpacing"/>
        <w:rPr>
          <w:i/>
          <w:sz w:val="24"/>
          <w:szCs w:val="24"/>
        </w:rPr>
      </w:pPr>
      <w:r w:rsidRPr="007E3444">
        <w:rPr>
          <w:i/>
          <w:sz w:val="24"/>
          <w:szCs w:val="24"/>
        </w:rPr>
        <w:t>AI and Artificial Life in Video Games</w:t>
      </w:r>
    </w:p>
    <w:p w:rsidR="00363C7C" w:rsidRPr="007E3444" w:rsidRDefault="00363C7C" w:rsidP="00426BB5">
      <w:pPr>
        <w:pStyle w:val="NoSpacing"/>
        <w:rPr>
          <w:sz w:val="24"/>
          <w:szCs w:val="24"/>
        </w:rPr>
      </w:pPr>
      <w:proofErr w:type="gramStart"/>
      <w:r w:rsidRPr="007E3444">
        <w:rPr>
          <w:sz w:val="24"/>
          <w:szCs w:val="24"/>
        </w:rPr>
        <w:t>by</w:t>
      </w:r>
      <w:proofErr w:type="gramEnd"/>
      <w:r w:rsidRPr="007E3444">
        <w:rPr>
          <w:sz w:val="24"/>
          <w:szCs w:val="24"/>
        </w:rPr>
        <w:t xml:space="preserve"> Guy W. Lecky-Thompson</w:t>
      </w:r>
    </w:p>
    <w:p w:rsidR="00363C7C" w:rsidRPr="007E3444" w:rsidRDefault="00363C7C" w:rsidP="00426BB5">
      <w:pPr>
        <w:pStyle w:val="NoSpacing"/>
        <w:rPr>
          <w:sz w:val="24"/>
          <w:szCs w:val="24"/>
        </w:rPr>
      </w:pPr>
      <w:r w:rsidRPr="007E3444">
        <w:rPr>
          <w:sz w:val="24"/>
          <w:szCs w:val="24"/>
        </w:rPr>
        <w:t>Publisher: Course Technology PTR</w:t>
      </w:r>
    </w:p>
    <w:p w:rsidR="00363C7C" w:rsidRPr="007E3444" w:rsidRDefault="00363C7C" w:rsidP="00426BB5">
      <w:pPr>
        <w:pStyle w:val="NoSpacing"/>
        <w:rPr>
          <w:sz w:val="24"/>
          <w:szCs w:val="24"/>
        </w:rPr>
      </w:pPr>
      <w:r w:rsidRPr="007E3444">
        <w:rPr>
          <w:sz w:val="24"/>
          <w:szCs w:val="24"/>
        </w:rPr>
        <w:t>Release Date: May 2008</w:t>
      </w:r>
    </w:p>
    <w:p w:rsidR="00363C7C" w:rsidRPr="007E3444" w:rsidRDefault="00363C7C" w:rsidP="00426BB5">
      <w:pPr>
        <w:pStyle w:val="NoSpacing"/>
        <w:rPr>
          <w:sz w:val="24"/>
          <w:szCs w:val="24"/>
        </w:rPr>
      </w:pPr>
      <w:r w:rsidRPr="007E3444">
        <w:rPr>
          <w:sz w:val="24"/>
          <w:szCs w:val="24"/>
        </w:rPr>
        <w:t>ISBN: 9781584505587</w:t>
      </w:r>
    </w:p>
    <w:p w:rsidR="00363C7C" w:rsidRPr="007E3444" w:rsidRDefault="00363C7C" w:rsidP="00426BB5">
      <w:pPr>
        <w:pStyle w:val="NoSpacing"/>
        <w:rPr>
          <w:sz w:val="24"/>
          <w:szCs w:val="24"/>
        </w:rPr>
      </w:pPr>
    </w:p>
    <w:p w:rsidR="0050655F" w:rsidRPr="007E3444" w:rsidRDefault="0050655F" w:rsidP="00426BB5">
      <w:pPr>
        <w:pStyle w:val="NoSpacing"/>
        <w:rPr>
          <w:i/>
          <w:sz w:val="24"/>
          <w:szCs w:val="24"/>
        </w:rPr>
      </w:pPr>
      <w:r w:rsidRPr="007E3444">
        <w:rPr>
          <w:i/>
          <w:sz w:val="24"/>
          <w:szCs w:val="24"/>
        </w:rPr>
        <w:t>Game AI Pro 2</w:t>
      </w:r>
    </w:p>
    <w:p w:rsidR="0050655F" w:rsidRPr="007E3444" w:rsidRDefault="0050655F" w:rsidP="00426BB5">
      <w:pPr>
        <w:pStyle w:val="NoSpacing"/>
        <w:rPr>
          <w:sz w:val="24"/>
          <w:szCs w:val="24"/>
        </w:rPr>
      </w:pPr>
      <w:proofErr w:type="gramStart"/>
      <w:r w:rsidRPr="007E3444">
        <w:rPr>
          <w:sz w:val="24"/>
          <w:szCs w:val="24"/>
        </w:rPr>
        <w:t>by</w:t>
      </w:r>
      <w:proofErr w:type="gramEnd"/>
      <w:r w:rsidRPr="007E3444">
        <w:rPr>
          <w:sz w:val="24"/>
          <w:szCs w:val="24"/>
        </w:rPr>
        <w:t xml:space="preserve"> Steven Rabin</w:t>
      </w:r>
    </w:p>
    <w:p w:rsidR="0050655F" w:rsidRPr="007E3444" w:rsidRDefault="0050655F" w:rsidP="00426BB5">
      <w:pPr>
        <w:pStyle w:val="NoSpacing"/>
        <w:rPr>
          <w:sz w:val="24"/>
          <w:szCs w:val="24"/>
        </w:rPr>
      </w:pPr>
      <w:r w:rsidRPr="007E3444">
        <w:rPr>
          <w:sz w:val="24"/>
          <w:szCs w:val="24"/>
        </w:rPr>
        <w:t>Publisher: A K Peters/CRC Press</w:t>
      </w:r>
    </w:p>
    <w:p w:rsidR="0050655F" w:rsidRPr="007E3444" w:rsidRDefault="0050655F" w:rsidP="00426BB5">
      <w:pPr>
        <w:pStyle w:val="NoSpacing"/>
        <w:rPr>
          <w:sz w:val="24"/>
          <w:szCs w:val="24"/>
        </w:rPr>
      </w:pPr>
      <w:r w:rsidRPr="007E3444">
        <w:rPr>
          <w:sz w:val="24"/>
          <w:szCs w:val="24"/>
        </w:rPr>
        <w:t>Release Date: September 2015</w:t>
      </w:r>
    </w:p>
    <w:p w:rsidR="00363C7C" w:rsidRPr="007E3444" w:rsidRDefault="0050655F" w:rsidP="00426BB5">
      <w:pPr>
        <w:pStyle w:val="NoSpacing"/>
        <w:rPr>
          <w:sz w:val="24"/>
          <w:szCs w:val="24"/>
        </w:rPr>
      </w:pPr>
      <w:r w:rsidRPr="007E3444">
        <w:rPr>
          <w:sz w:val="24"/>
          <w:szCs w:val="24"/>
        </w:rPr>
        <w:t>ISBN: 9781498760423</w:t>
      </w:r>
    </w:p>
    <w:sectPr w:rsidR="00363C7C" w:rsidRPr="007E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952D3"/>
    <w:multiLevelType w:val="hybridMultilevel"/>
    <w:tmpl w:val="5EC8A2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E0F4E"/>
    <w:rsid w:val="000E5215"/>
    <w:rsid w:val="000F55FA"/>
    <w:rsid w:val="001036A5"/>
    <w:rsid w:val="0012794E"/>
    <w:rsid w:val="00130FB9"/>
    <w:rsid w:val="001349C3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04FDA"/>
    <w:rsid w:val="0032260F"/>
    <w:rsid w:val="00332DF9"/>
    <w:rsid w:val="00341FFF"/>
    <w:rsid w:val="0035602A"/>
    <w:rsid w:val="00363C7C"/>
    <w:rsid w:val="003724E1"/>
    <w:rsid w:val="00373CD7"/>
    <w:rsid w:val="00381FCC"/>
    <w:rsid w:val="00395E9F"/>
    <w:rsid w:val="00396B42"/>
    <w:rsid w:val="003B04F3"/>
    <w:rsid w:val="003B18A2"/>
    <w:rsid w:val="003B513B"/>
    <w:rsid w:val="003C28F9"/>
    <w:rsid w:val="003E57AC"/>
    <w:rsid w:val="003F53C0"/>
    <w:rsid w:val="004023C5"/>
    <w:rsid w:val="004119AC"/>
    <w:rsid w:val="0041437F"/>
    <w:rsid w:val="0042458A"/>
    <w:rsid w:val="00426631"/>
    <w:rsid w:val="00426BB5"/>
    <w:rsid w:val="00454E74"/>
    <w:rsid w:val="00470BC6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55F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D1C7F"/>
    <w:rsid w:val="005D7EEB"/>
    <w:rsid w:val="00600979"/>
    <w:rsid w:val="00604798"/>
    <w:rsid w:val="00634A82"/>
    <w:rsid w:val="006515D8"/>
    <w:rsid w:val="006529A9"/>
    <w:rsid w:val="006627FB"/>
    <w:rsid w:val="00665FF4"/>
    <w:rsid w:val="00676360"/>
    <w:rsid w:val="006912E3"/>
    <w:rsid w:val="00692F45"/>
    <w:rsid w:val="006C2A07"/>
    <w:rsid w:val="006D4173"/>
    <w:rsid w:val="006E02C0"/>
    <w:rsid w:val="006E15D1"/>
    <w:rsid w:val="006E2561"/>
    <w:rsid w:val="006E6EE7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B6D62"/>
    <w:rsid w:val="007C2B48"/>
    <w:rsid w:val="007E32D0"/>
    <w:rsid w:val="007E3444"/>
    <w:rsid w:val="0080351F"/>
    <w:rsid w:val="00803E3E"/>
    <w:rsid w:val="00825B65"/>
    <w:rsid w:val="008270A8"/>
    <w:rsid w:val="008369D0"/>
    <w:rsid w:val="008429A3"/>
    <w:rsid w:val="008574DD"/>
    <w:rsid w:val="00857E2F"/>
    <w:rsid w:val="00860086"/>
    <w:rsid w:val="00874EA8"/>
    <w:rsid w:val="008A62CB"/>
    <w:rsid w:val="008B2AC2"/>
    <w:rsid w:val="008B3D25"/>
    <w:rsid w:val="008E2483"/>
    <w:rsid w:val="008E7004"/>
    <w:rsid w:val="0093121F"/>
    <w:rsid w:val="00933AD8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27D2"/>
    <w:rsid w:val="00B77B61"/>
    <w:rsid w:val="00B8435F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2973"/>
    <w:rsid w:val="00C0385E"/>
    <w:rsid w:val="00C22397"/>
    <w:rsid w:val="00C47082"/>
    <w:rsid w:val="00CB2B4B"/>
    <w:rsid w:val="00CB4F41"/>
    <w:rsid w:val="00CC6EC6"/>
    <w:rsid w:val="00CD22C1"/>
    <w:rsid w:val="00D24607"/>
    <w:rsid w:val="00D25884"/>
    <w:rsid w:val="00D3623E"/>
    <w:rsid w:val="00D46CE8"/>
    <w:rsid w:val="00D77BDF"/>
    <w:rsid w:val="00D970A5"/>
    <w:rsid w:val="00DA13F6"/>
    <w:rsid w:val="00DC13E0"/>
    <w:rsid w:val="00DC5672"/>
    <w:rsid w:val="00DF44EF"/>
    <w:rsid w:val="00E2168C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96F50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wisdom.com/" TargetMode="External"/><Relationship Id="rId13" Type="http://schemas.openxmlformats.org/officeDocument/2006/relationships/hyperlink" Target="https://www.ocf.berkeley.edu/~yosenl/extras/alphabeta/alphabet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i-junkie.com/" TargetMode="External"/><Relationship Id="rId12" Type="http://schemas.openxmlformats.org/officeDocument/2006/relationships/hyperlink" Target="https://www.facebook.com/groups/gamea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d3d.com/cwr/ste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i-depot.com/" TargetMode="External"/><Relationship Id="rId11" Type="http://schemas.openxmlformats.org/officeDocument/2006/relationships/hyperlink" Target="http://www.gamedev.net/forum/9-artificial-intelligence/" TargetMode="External"/><Relationship Id="rId5" Type="http://schemas.openxmlformats.org/officeDocument/2006/relationships/hyperlink" Target="http://link.springer.com/" TargetMode="External"/><Relationship Id="rId15" Type="http://schemas.openxmlformats.org/officeDocument/2006/relationships/hyperlink" Target="http://web.media.mit.edu/~minsky/" TargetMode="External"/><Relationship Id="rId10" Type="http://schemas.openxmlformats.org/officeDocument/2006/relationships/hyperlink" Target="http://red3d.com/cwr/boi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gamedev.com/" TargetMode="External"/><Relationship Id="rId14" Type="http://schemas.openxmlformats.org/officeDocument/2006/relationships/hyperlink" Target="https://www.kirupa.com/forum/forumdisplay.php?42-Game-AI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56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19</cp:revision>
  <dcterms:created xsi:type="dcterms:W3CDTF">2014-02-27T21:17:00Z</dcterms:created>
  <dcterms:modified xsi:type="dcterms:W3CDTF">2016-02-07T04:27:00Z</dcterms:modified>
</cp:coreProperties>
</file>