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502" w:rsidRPr="002C5D8F" w:rsidRDefault="000B2502" w:rsidP="000B2502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>CS 3540 Game Programming</w:t>
      </w:r>
    </w:p>
    <w:p w:rsidR="000B2502" w:rsidRPr="002C5D8F" w:rsidRDefault="000B2502" w:rsidP="000B2502">
      <w:pPr>
        <w:pStyle w:val="Heading1"/>
        <w:rPr>
          <w:b w:val="0"/>
          <w:color w:val="CD0000"/>
        </w:rPr>
      </w:pPr>
      <w:r w:rsidRPr="002C5D8F">
        <w:rPr>
          <w:b w:val="0"/>
          <w:color w:val="CD0000"/>
        </w:rPr>
        <w:t>Assignment X</w:t>
      </w:r>
    </w:p>
    <w:p w:rsidR="000B2502" w:rsidRDefault="000B2502" w:rsidP="000B2502">
      <w:pPr>
        <w:pStyle w:val="NoSpacing"/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</w:pPr>
      <w:r w:rsidRPr="00B8435F"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  <w:t xml:space="preserve">Game </w:t>
      </w:r>
      <w:r w:rsidR="00750534"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  <w:t>Particle Effects</w:t>
      </w:r>
    </w:p>
    <w:p w:rsidR="000B2502" w:rsidRDefault="000B2502" w:rsidP="000B2502">
      <w:pPr>
        <w:pStyle w:val="NoSpacing"/>
        <w:rPr>
          <w:rFonts w:ascii="Times New Roman" w:eastAsia="Times New Roman" w:hAnsi="Times New Roman" w:cs="Times New Roman"/>
          <w:bCs/>
          <w:color w:val="CD0000"/>
          <w:kern w:val="36"/>
          <w:sz w:val="48"/>
          <w:szCs w:val="48"/>
        </w:rPr>
      </w:pPr>
    </w:p>
    <w:p w:rsidR="000B2502" w:rsidRPr="00DA38C2" w:rsidRDefault="000B2502" w:rsidP="000B2502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 Bear Brown</w:t>
      </w:r>
    </w:p>
    <w:p w:rsidR="000B2502" w:rsidRPr="00DA38C2" w:rsidRDefault="000B2502" w:rsidP="000B2502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 w:rsidRPr="00DA38C2">
        <w:rPr>
          <w:rFonts w:ascii="Enriqueta" w:hAnsi="Enriqueta"/>
          <w:b/>
          <w:bCs/>
          <w:color w:val="5A5A5A"/>
          <w:sz w:val="32"/>
          <w:szCs w:val="32"/>
        </w:rPr>
        <w:t>nik@ccs.neu.edu</w:t>
      </w:r>
    </w:p>
    <w:p w:rsidR="000B2502" w:rsidRPr="00DA38C2" w:rsidRDefault="000B2502" w:rsidP="000B2502">
      <w:pPr>
        <w:pStyle w:val="NoSpacing"/>
        <w:rPr>
          <w:rFonts w:ascii="Enriqueta" w:hAnsi="Enriqueta"/>
          <w:b/>
          <w:bCs/>
          <w:color w:val="5A5A5A"/>
          <w:sz w:val="32"/>
          <w:szCs w:val="32"/>
        </w:rPr>
      </w:pPr>
      <w:r>
        <w:rPr>
          <w:rFonts w:ascii="Enriqueta" w:hAnsi="Enriqueta"/>
          <w:b/>
          <w:bCs/>
          <w:color w:val="5A5A5A"/>
          <w:sz w:val="32"/>
          <w:szCs w:val="32"/>
        </w:rPr>
        <w:t>Spring 2016</w:t>
      </w:r>
    </w:p>
    <w:p w:rsidR="00325946" w:rsidRDefault="000B2502" w:rsidP="00325946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="Enriqueta" w:hAnsi="Enriqueta"/>
          <w:bCs w:val="0"/>
          <w:sz w:val="32"/>
          <w:szCs w:val="32"/>
        </w:rPr>
        <w:t>One of the assignments 4-8 of your choice.</w:t>
      </w:r>
      <w:r w:rsidR="00325946" w:rsidRPr="00325946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</w:p>
    <w:p w:rsidR="00997211" w:rsidRPr="00E26637" w:rsidRDefault="00997211" w:rsidP="00997211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E26637">
        <w:rPr>
          <w:rFonts w:asciiTheme="minorHAnsi" w:hAnsiTheme="minorHAnsi"/>
          <w:b w:val="0"/>
          <w:bCs w:val="0"/>
          <w:sz w:val="24"/>
          <w:szCs w:val="24"/>
        </w:rPr>
        <w:t>Assignments 4-8 are of your choice from the 13 assignments provided.</w:t>
      </w:r>
    </w:p>
    <w:p w:rsidR="00997211" w:rsidRPr="00E26637" w:rsidRDefault="00997211" w:rsidP="00325946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E26637">
        <w:rPr>
          <w:rFonts w:asciiTheme="minorHAnsi" w:hAnsiTheme="minorHAnsi"/>
          <w:bCs w:val="0"/>
          <w:sz w:val="24"/>
          <w:szCs w:val="24"/>
        </w:rPr>
        <w:t>Particle Effects</w:t>
      </w:r>
    </w:p>
    <w:p w:rsidR="00750534" w:rsidRPr="00E26637" w:rsidRDefault="00325946" w:rsidP="00325946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E26637">
        <w:rPr>
          <w:rFonts w:asciiTheme="minorHAnsi" w:hAnsiTheme="minorHAnsi"/>
          <w:b w:val="0"/>
          <w:bCs w:val="0"/>
          <w:sz w:val="24"/>
          <w:szCs w:val="24"/>
        </w:rPr>
        <w:t xml:space="preserve">Develop a </w:t>
      </w:r>
      <w:r w:rsidR="00750534" w:rsidRPr="00E26637">
        <w:rPr>
          <w:rFonts w:asciiTheme="minorHAnsi" w:hAnsiTheme="minorHAnsi"/>
          <w:b w:val="0"/>
          <w:bCs w:val="0"/>
          <w:sz w:val="24"/>
          <w:szCs w:val="24"/>
        </w:rPr>
        <w:t>particle effects for a game</w:t>
      </w:r>
      <w:r w:rsidRPr="00E26637">
        <w:rPr>
          <w:rFonts w:asciiTheme="minorHAnsi" w:hAnsiTheme="minorHAnsi"/>
          <w:b w:val="0"/>
          <w:bCs w:val="0"/>
          <w:sz w:val="24"/>
          <w:szCs w:val="24"/>
        </w:rPr>
        <w:t xml:space="preserve">. </w:t>
      </w:r>
    </w:p>
    <w:p w:rsidR="00325946" w:rsidRPr="00E26637" w:rsidRDefault="00325946" w:rsidP="00325946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E26637">
        <w:rPr>
          <w:rFonts w:asciiTheme="minorHAnsi" w:hAnsiTheme="minorHAnsi"/>
          <w:bCs w:val="0"/>
          <w:sz w:val="24"/>
          <w:szCs w:val="24"/>
        </w:rPr>
        <w:t xml:space="preserve">(100 Points) Develop a </w:t>
      </w:r>
      <w:r w:rsidR="00750534" w:rsidRPr="00E26637">
        <w:rPr>
          <w:rFonts w:asciiTheme="minorHAnsi" w:hAnsiTheme="minorHAnsi"/>
          <w:bCs w:val="0"/>
          <w:sz w:val="24"/>
          <w:szCs w:val="24"/>
        </w:rPr>
        <w:t>particle effects for a game</w:t>
      </w:r>
    </w:p>
    <w:p w:rsidR="00750534" w:rsidRPr="00E26637" w:rsidRDefault="00750534" w:rsidP="00750534">
      <w:pPr>
        <w:pStyle w:val="NormalWeb"/>
        <w:shd w:val="clear" w:color="auto" w:fill="FFFFFF"/>
        <w:spacing w:line="284" w:lineRule="atLeast"/>
        <w:rPr>
          <w:rFonts w:asciiTheme="minorHAnsi" w:hAnsiTheme="minorHAnsi"/>
          <w:bCs/>
        </w:rPr>
      </w:pPr>
      <w:r w:rsidRPr="00E26637">
        <w:rPr>
          <w:rFonts w:asciiTheme="minorHAnsi" w:hAnsiTheme="minorHAnsi"/>
          <w:bCs/>
        </w:rPr>
        <w:t xml:space="preserve">Use code in Unreal, Unity, Maya, </w:t>
      </w:r>
      <w:proofErr w:type="gramStart"/>
      <w:r w:rsidRPr="00E26637">
        <w:rPr>
          <w:rFonts w:asciiTheme="minorHAnsi" w:hAnsiTheme="minorHAnsi"/>
          <w:bCs/>
        </w:rPr>
        <w:t>Houdini</w:t>
      </w:r>
      <w:proofErr w:type="gramEnd"/>
      <w:r w:rsidRPr="00E26637">
        <w:rPr>
          <w:rFonts w:asciiTheme="minorHAnsi" w:hAnsiTheme="minorHAnsi"/>
          <w:bCs/>
        </w:rPr>
        <w:t xml:space="preserve"> or directly in code to develop particle effects for a game. </w:t>
      </w:r>
    </w:p>
    <w:p w:rsidR="00750534" w:rsidRPr="00E26637" w:rsidRDefault="00750534" w:rsidP="00750534">
      <w:pPr>
        <w:pStyle w:val="NormalWeb"/>
        <w:shd w:val="clear" w:color="auto" w:fill="FFFFFF"/>
        <w:spacing w:line="284" w:lineRule="atLeast"/>
        <w:rPr>
          <w:rFonts w:asciiTheme="minorHAnsi" w:hAnsiTheme="minorHAnsi"/>
          <w:bCs/>
        </w:rPr>
      </w:pPr>
      <w:r w:rsidRPr="00E26637">
        <w:rPr>
          <w:rFonts w:asciiTheme="minorHAnsi" w:hAnsiTheme="minorHAnsi"/>
          <w:b/>
          <w:bCs/>
        </w:rPr>
        <w:t xml:space="preserve">Scoring Rubric </w:t>
      </w:r>
    </w:p>
    <w:p w:rsidR="00750534" w:rsidRPr="00E26637" w:rsidRDefault="00750534" w:rsidP="00750534">
      <w:pPr>
        <w:pStyle w:val="Default"/>
        <w:rPr>
          <w:rFonts w:asciiTheme="minorHAnsi" w:hAnsiTheme="minorHAnsi"/>
        </w:rPr>
      </w:pPr>
      <w:r w:rsidRPr="00E26637">
        <w:rPr>
          <w:rFonts w:asciiTheme="minorHAnsi" w:hAnsiTheme="minorHAnsi"/>
        </w:rPr>
        <w:t>100 points possible</w:t>
      </w:r>
    </w:p>
    <w:p w:rsidR="00750534" w:rsidRPr="00E26637" w:rsidRDefault="00750534" w:rsidP="00750534">
      <w:pPr>
        <w:pStyle w:val="Default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750534" w:rsidRPr="00E26637" w:rsidTr="006C3344">
        <w:tc>
          <w:tcPr>
            <w:tcW w:w="7735" w:type="dxa"/>
          </w:tcPr>
          <w:p w:rsidR="00750534" w:rsidRPr="00E26637" w:rsidRDefault="00750534" w:rsidP="006C3344">
            <w:pPr>
              <w:pStyle w:val="NormalWeb"/>
              <w:rPr>
                <w:rFonts w:asciiTheme="minorHAnsi" w:hAnsiTheme="minorHAnsi"/>
                <w:b/>
              </w:rPr>
            </w:pPr>
            <w:r w:rsidRPr="00E26637">
              <w:rPr>
                <w:rFonts w:asciiTheme="minorHAnsi" w:hAnsiTheme="minorHAnsi"/>
                <w:b/>
              </w:rPr>
              <w:t>Requirement</w:t>
            </w:r>
          </w:p>
        </w:tc>
        <w:tc>
          <w:tcPr>
            <w:tcW w:w="1615" w:type="dxa"/>
          </w:tcPr>
          <w:p w:rsidR="00750534" w:rsidRPr="00E26637" w:rsidRDefault="00750534" w:rsidP="006C3344">
            <w:pPr>
              <w:pStyle w:val="NormalWeb"/>
              <w:rPr>
                <w:rFonts w:asciiTheme="minorHAnsi" w:hAnsiTheme="minorHAnsi"/>
                <w:b/>
              </w:rPr>
            </w:pPr>
            <w:r w:rsidRPr="00E26637">
              <w:rPr>
                <w:rFonts w:asciiTheme="minorHAnsi" w:hAnsiTheme="minorHAnsi"/>
                <w:b/>
              </w:rPr>
              <w:t>Points</w:t>
            </w:r>
          </w:p>
        </w:tc>
      </w:tr>
      <w:tr w:rsidR="00750534" w:rsidRPr="00E26637" w:rsidTr="006C3344">
        <w:tc>
          <w:tcPr>
            <w:tcW w:w="7735" w:type="dxa"/>
          </w:tcPr>
          <w:p w:rsidR="00750534" w:rsidRPr="00E26637" w:rsidRDefault="00750534" w:rsidP="006C3344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E26637">
              <w:rPr>
                <w:bCs/>
                <w:sz w:val="24"/>
                <w:szCs w:val="24"/>
              </w:rPr>
              <w:t>Particle effects</w:t>
            </w:r>
          </w:p>
        </w:tc>
        <w:tc>
          <w:tcPr>
            <w:tcW w:w="1615" w:type="dxa"/>
          </w:tcPr>
          <w:p w:rsidR="00750534" w:rsidRPr="00E26637" w:rsidRDefault="00750534" w:rsidP="006C3344">
            <w:pPr>
              <w:pStyle w:val="NormalWeb"/>
              <w:rPr>
                <w:rFonts w:asciiTheme="minorHAnsi" w:hAnsiTheme="minorHAnsi"/>
              </w:rPr>
            </w:pPr>
            <w:r w:rsidRPr="00E26637">
              <w:rPr>
                <w:rFonts w:asciiTheme="minorHAnsi" w:hAnsiTheme="minorHAnsi"/>
              </w:rPr>
              <w:t>50</w:t>
            </w:r>
          </w:p>
        </w:tc>
      </w:tr>
      <w:tr w:rsidR="00750534" w:rsidRPr="00E26637" w:rsidTr="006C3344">
        <w:tc>
          <w:tcPr>
            <w:tcW w:w="7735" w:type="dxa"/>
          </w:tcPr>
          <w:p w:rsidR="00750534" w:rsidRPr="00E26637" w:rsidRDefault="00750534" w:rsidP="006C3344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E26637">
              <w:rPr>
                <w:bCs/>
                <w:sz w:val="24"/>
                <w:szCs w:val="24"/>
              </w:rPr>
              <w:t>Particle effect code</w:t>
            </w:r>
          </w:p>
        </w:tc>
        <w:tc>
          <w:tcPr>
            <w:tcW w:w="1615" w:type="dxa"/>
          </w:tcPr>
          <w:p w:rsidR="00750534" w:rsidRPr="00E26637" w:rsidRDefault="00750534" w:rsidP="006C3344">
            <w:pPr>
              <w:pStyle w:val="NormalWeb"/>
              <w:rPr>
                <w:rFonts w:asciiTheme="minorHAnsi" w:hAnsiTheme="minorHAnsi"/>
              </w:rPr>
            </w:pPr>
            <w:r w:rsidRPr="00E26637">
              <w:rPr>
                <w:rFonts w:asciiTheme="minorHAnsi" w:hAnsiTheme="minorHAnsi"/>
              </w:rPr>
              <w:t>30</w:t>
            </w:r>
          </w:p>
        </w:tc>
      </w:tr>
      <w:tr w:rsidR="00750534" w:rsidRPr="00E26637" w:rsidTr="006C3344">
        <w:tc>
          <w:tcPr>
            <w:tcW w:w="7735" w:type="dxa"/>
          </w:tcPr>
          <w:p w:rsidR="00750534" w:rsidRPr="00E26637" w:rsidRDefault="00750534" w:rsidP="006C3344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E26637">
              <w:rPr>
                <w:rFonts w:cs="Consolas"/>
                <w:sz w:val="24"/>
                <w:szCs w:val="24"/>
              </w:rPr>
              <w:t>Tests</w:t>
            </w:r>
          </w:p>
        </w:tc>
        <w:tc>
          <w:tcPr>
            <w:tcW w:w="1615" w:type="dxa"/>
          </w:tcPr>
          <w:p w:rsidR="00750534" w:rsidRPr="00E26637" w:rsidRDefault="00750534" w:rsidP="006C3344">
            <w:pPr>
              <w:pStyle w:val="NormalWeb"/>
              <w:rPr>
                <w:rFonts w:asciiTheme="minorHAnsi" w:hAnsiTheme="minorHAnsi"/>
              </w:rPr>
            </w:pPr>
            <w:r w:rsidRPr="00E26637">
              <w:rPr>
                <w:rFonts w:asciiTheme="minorHAnsi" w:hAnsiTheme="minorHAnsi"/>
              </w:rPr>
              <w:t>10</w:t>
            </w:r>
          </w:p>
        </w:tc>
      </w:tr>
      <w:tr w:rsidR="00750534" w:rsidRPr="00E26637" w:rsidTr="006C3344">
        <w:tc>
          <w:tcPr>
            <w:tcW w:w="7735" w:type="dxa"/>
          </w:tcPr>
          <w:p w:rsidR="00750534" w:rsidRPr="00E26637" w:rsidRDefault="00750534" w:rsidP="006C3344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  <w:r w:rsidRPr="00E26637">
              <w:rPr>
                <w:rFonts w:cs="Consolas"/>
                <w:sz w:val="24"/>
                <w:szCs w:val="24"/>
              </w:rPr>
              <w:t>Quality</w:t>
            </w:r>
          </w:p>
        </w:tc>
        <w:tc>
          <w:tcPr>
            <w:tcW w:w="1615" w:type="dxa"/>
          </w:tcPr>
          <w:p w:rsidR="00750534" w:rsidRPr="00E26637" w:rsidRDefault="00750534" w:rsidP="006C3344">
            <w:pPr>
              <w:pStyle w:val="NormalWeb"/>
              <w:rPr>
                <w:rFonts w:asciiTheme="minorHAnsi" w:hAnsiTheme="minorHAnsi"/>
              </w:rPr>
            </w:pPr>
            <w:r w:rsidRPr="00E26637">
              <w:rPr>
                <w:rFonts w:asciiTheme="minorHAnsi" w:hAnsiTheme="minorHAnsi"/>
              </w:rPr>
              <w:t>10</w:t>
            </w:r>
          </w:p>
        </w:tc>
      </w:tr>
    </w:tbl>
    <w:p w:rsidR="00750534" w:rsidRPr="00E26637" w:rsidRDefault="00750534" w:rsidP="0075053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50534" w:rsidRPr="00E26637" w:rsidRDefault="00750534" w:rsidP="00750534">
      <w:pPr>
        <w:pStyle w:val="Default"/>
        <w:rPr>
          <w:rFonts w:asciiTheme="minorHAnsi" w:hAnsiTheme="minorHAnsi"/>
          <w:b/>
          <w:bCs/>
        </w:rPr>
      </w:pPr>
    </w:p>
    <w:p w:rsidR="00325946" w:rsidRPr="00E26637" w:rsidRDefault="00325946" w:rsidP="00325946">
      <w:pPr>
        <w:pStyle w:val="Default"/>
        <w:rPr>
          <w:rFonts w:asciiTheme="minorHAnsi" w:hAnsiTheme="minorHAnsi"/>
          <w:b/>
          <w:bCs/>
        </w:rPr>
      </w:pPr>
    </w:p>
    <w:p w:rsidR="00325946" w:rsidRPr="00E26637" w:rsidRDefault="00325946" w:rsidP="00325946">
      <w:pPr>
        <w:pStyle w:val="Default"/>
        <w:rPr>
          <w:rFonts w:asciiTheme="minorHAnsi" w:hAnsiTheme="minorHAnsi"/>
        </w:rPr>
      </w:pPr>
      <w:r w:rsidRPr="00E26637">
        <w:rPr>
          <w:rFonts w:asciiTheme="minorHAnsi" w:hAnsiTheme="minorHAnsi"/>
          <w:b/>
          <w:bCs/>
        </w:rPr>
        <w:t xml:space="preserve">Submission </w:t>
      </w:r>
    </w:p>
    <w:p w:rsidR="00325946" w:rsidRPr="00E26637" w:rsidRDefault="00325946" w:rsidP="00325946">
      <w:pPr>
        <w:pStyle w:val="NormalWeb"/>
        <w:rPr>
          <w:rFonts w:asciiTheme="minorHAnsi" w:hAnsiTheme="minorHAnsi"/>
        </w:rPr>
      </w:pPr>
      <w:r w:rsidRPr="00E26637">
        <w:rPr>
          <w:rFonts w:asciiTheme="minorHAnsi" w:hAnsiTheme="minorHAnsi"/>
        </w:rPr>
        <w:t xml:space="preserve">You will submit your assignment via </w:t>
      </w:r>
      <w:proofErr w:type="spellStart"/>
      <w:r w:rsidRPr="00E26637">
        <w:rPr>
          <w:rFonts w:asciiTheme="minorHAnsi" w:hAnsiTheme="minorHAnsi"/>
        </w:rPr>
        <w:t>BlackBoard</w:t>
      </w:r>
      <w:proofErr w:type="spellEnd"/>
      <w:r w:rsidRPr="00E26637">
        <w:rPr>
          <w:rFonts w:asciiTheme="minorHAnsi" w:hAnsiTheme="minorHAnsi"/>
        </w:rPr>
        <w:t>.</w:t>
      </w:r>
    </w:p>
    <w:p w:rsidR="00325946" w:rsidRPr="00E26637" w:rsidRDefault="00325946" w:rsidP="00325946">
      <w:pPr>
        <w:pStyle w:val="NormalWeb"/>
        <w:rPr>
          <w:rFonts w:asciiTheme="minorHAnsi" w:hAnsiTheme="minorHAnsi"/>
          <w:bCs/>
        </w:rPr>
      </w:pPr>
      <w:r w:rsidRPr="00E26637">
        <w:rPr>
          <w:rFonts w:asciiTheme="minorHAnsi" w:hAnsiTheme="minorHAnsi"/>
          <w:bCs/>
        </w:rPr>
        <w:lastRenderedPageBreak/>
        <w:t>Click the title of assignment (blackboard -&gt; assignment -&gt; &lt;Title of Assignment&gt;), to go to the submission page.</w:t>
      </w:r>
    </w:p>
    <w:p w:rsidR="00325946" w:rsidRPr="00E26637" w:rsidRDefault="00A25F8F" w:rsidP="00325946">
      <w:pPr>
        <w:pStyle w:val="Heading3"/>
        <w:shd w:val="clear" w:color="auto" w:fill="FFFFFF"/>
        <w:spacing w:line="384" w:lineRule="atLeast"/>
        <w:rPr>
          <w:rFonts w:asciiTheme="minorHAnsi" w:hAnsiTheme="minorHAnsi"/>
          <w:bCs w:val="0"/>
          <w:sz w:val="24"/>
          <w:szCs w:val="24"/>
        </w:rPr>
      </w:pPr>
      <w:r w:rsidRPr="00E26637">
        <w:rPr>
          <w:rFonts w:asciiTheme="minorHAnsi" w:hAnsiTheme="minorHAnsi"/>
          <w:bCs w:val="0"/>
          <w:sz w:val="24"/>
          <w:szCs w:val="24"/>
        </w:rPr>
        <w:t xml:space="preserve">Game </w:t>
      </w:r>
      <w:r w:rsidR="00750534" w:rsidRPr="00E26637">
        <w:rPr>
          <w:rFonts w:asciiTheme="minorHAnsi" w:hAnsiTheme="minorHAnsi"/>
          <w:bCs w:val="0"/>
          <w:sz w:val="24"/>
          <w:szCs w:val="24"/>
        </w:rPr>
        <w:t xml:space="preserve">Particle Effects </w:t>
      </w:r>
      <w:r w:rsidRPr="00E26637">
        <w:rPr>
          <w:rFonts w:asciiTheme="minorHAnsi" w:hAnsiTheme="minorHAnsi"/>
          <w:bCs w:val="0"/>
          <w:sz w:val="24"/>
          <w:szCs w:val="24"/>
        </w:rPr>
        <w:t>Resources</w:t>
      </w:r>
    </w:p>
    <w:p w:rsidR="00E75950" w:rsidRPr="00E26637" w:rsidRDefault="00E75950" w:rsidP="00E75950">
      <w:pPr>
        <w:pStyle w:val="Heading3"/>
        <w:shd w:val="clear" w:color="auto" w:fill="FFFFFF"/>
        <w:spacing w:line="384" w:lineRule="atLeast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E26637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Unity - Manual: Particle Systems </w:t>
      </w:r>
      <w:hyperlink r:id="rId5" w:history="1">
        <w:r w:rsidRPr="00E26637">
          <w:rPr>
            <w:rStyle w:val="Hyperlink"/>
            <w:rFonts w:asciiTheme="minorHAnsi" w:eastAsiaTheme="minorHAnsi" w:hAnsiTheme="minorHAnsi" w:cstheme="minorBidi"/>
            <w:b w:val="0"/>
            <w:bCs w:val="0"/>
            <w:sz w:val="24"/>
            <w:szCs w:val="24"/>
          </w:rPr>
          <w:t>http://docs.unity3d.com/Manual/ParticleSystems.html</w:t>
        </w:r>
      </w:hyperlink>
    </w:p>
    <w:p w:rsidR="00E75950" w:rsidRPr="00E26637" w:rsidRDefault="00E75950" w:rsidP="00E75950">
      <w:pPr>
        <w:pStyle w:val="Heading3"/>
        <w:shd w:val="clear" w:color="auto" w:fill="FFFFFF"/>
        <w:spacing w:line="384" w:lineRule="atLeast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  <w:r w:rsidRPr="00E26637"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  <w:t xml:space="preserve">Particle System User Guide - Unreal Engine 4 Documentation </w:t>
      </w:r>
      <w:hyperlink r:id="rId6" w:history="1">
        <w:r w:rsidRPr="00E26637">
          <w:rPr>
            <w:rStyle w:val="Hyperlink"/>
            <w:rFonts w:asciiTheme="minorHAnsi" w:eastAsiaTheme="minorHAnsi" w:hAnsiTheme="minorHAnsi" w:cstheme="minorBidi"/>
            <w:b w:val="0"/>
            <w:bCs w:val="0"/>
            <w:sz w:val="24"/>
            <w:szCs w:val="24"/>
          </w:rPr>
          <w:t>https://docs.unrealengine.com/latest/INT/Engine/Rendering/ParticleSystems/UserGuide/index.html</w:t>
        </w:r>
      </w:hyperlink>
    </w:p>
    <w:p w:rsidR="000B2502" w:rsidRPr="00E26637" w:rsidRDefault="00E26637" w:rsidP="000B2502">
      <w:pPr>
        <w:pStyle w:val="Heading3"/>
        <w:shd w:val="clear" w:color="auto" w:fill="FFFFFF"/>
        <w:spacing w:line="384" w:lineRule="atLeast"/>
        <w:rPr>
          <w:rFonts w:asciiTheme="minorHAnsi" w:hAnsiTheme="minorHAnsi"/>
          <w:b w:val="0"/>
          <w:bCs w:val="0"/>
          <w:sz w:val="24"/>
          <w:szCs w:val="24"/>
        </w:rPr>
      </w:pPr>
      <w:r w:rsidRPr="00E26637">
        <w:rPr>
          <w:rFonts w:asciiTheme="minorHAnsi" w:hAnsiTheme="minorHAnsi"/>
          <w:b w:val="0"/>
          <w:bCs w:val="0"/>
          <w:sz w:val="24"/>
          <w:szCs w:val="24"/>
        </w:rPr>
        <w:t xml:space="preserve">Particles - Side Effects Software Inc. </w:t>
      </w:r>
      <w:hyperlink r:id="rId7" w:history="1">
        <w:r w:rsidRPr="00E26637">
          <w:rPr>
            <w:rStyle w:val="Hyperlink"/>
            <w:rFonts w:asciiTheme="minorHAnsi" w:hAnsiTheme="minorHAnsi"/>
            <w:b w:val="0"/>
            <w:bCs w:val="0"/>
            <w:sz w:val="24"/>
            <w:szCs w:val="24"/>
          </w:rPr>
          <w:t>http://www.sidefx.com/index.php?option=com_content&amp;task=view&amp;id=977&amp;Itemid=266</w:t>
        </w:r>
      </w:hyperlink>
    </w:p>
    <w:p w:rsidR="00E26637" w:rsidRDefault="00E26637" w:rsidP="000B2502">
      <w:pPr>
        <w:pStyle w:val="Heading3"/>
        <w:shd w:val="clear" w:color="auto" w:fill="FFFFFF"/>
        <w:spacing w:line="384" w:lineRule="atLeast"/>
        <w:rPr>
          <w:rFonts w:ascii="Enriqueta" w:hAnsi="Enriqueta"/>
          <w:bCs w:val="0"/>
          <w:sz w:val="32"/>
          <w:szCs w:val="32"/>
        </w:rPr>
      </w:pPr>
      <w:bookmarkStart w:id="0" w:name="_GoBack"/>
      <w:bookmarkEnd w:id="0"/>
    </w:p>
    <w:sectPr w:rsidR="00E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rique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94940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04A41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61A42"/>
    <w:multiLevelType w:val="hybridMultilevel"/>
    <w:tmpl w:val="B7FE2E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606FB"/>
    <w:multiLevelType w:val="hybridMultilevel"/>
    <w:tmpl w:val="E7F43D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406E3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5478B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73"/>
    <w:rsid w:val="00021473"/>
    <w:rsid w:val="00021E1E"/>
    <w:rsid w:val="00053A91"/>
    <w:rsid w:val="0006383B"/>
    <w:rsid w:val="00097EBE"/>
    <w:rsid w:val="000B20A6"/>
    <w:rsid w:val="000B2502"/>
    <w:rsid w:val="000B41E6"/>
    <w:rsid w:val="000E0F4E"/>
    <w:rsid w:val="000E5215"/>
    <w:rsid w:val="000F55FA"/>
    <w:rsid w:val="001036A5"/>
    <w:rsid w:val="0012794E"/>
    <w:rsid w:val="00130FB9"/>
    <w:rsid w:val="001349C3"/>
    <w:rsid w:val="001D1FE0"/>
    <w:rsid w:val="001F093F"/>
    <w:rsid w:val="001F79FE"/>
    <w:rsid w:val="00201929"/>
    <w:rsid w:val="002218A1"/>
    <w:rsid w:val="00253D8F"/>
    <w:rsid w:val="00256DAE"/>
    <w:rsid w:val="0026191E"/>
    <w:rsid w:val="002A21CA"/>
    <w:rsid w:val="002A465E"/>
    <w:rsid w:val="002B5485"/>
    <w:rsid w:val="002D625D"/>
    <w:rsid w:val="002E095A"/>
    <w:rsid w:val="002E5CEA"/>
    <w:rsid w:val="0032260F"/>
    <w:rsid w:val="00325946"/>
    <w:rsid w:val="00332DF9"/>
    <w:rsid w:val="00341FFF"/>
    <w:rsid w:val="0035602A"/>
    <w:rsid w:val="003724E1"/>
    <w:rsid w:val="00373CD7"/>
    <w:rsid w:val="00395E9F"/>
    <w:rsid w:val="003B04F3"/>
    <w:rsid w:val="003B18A2"/>
    <w:rsid w:val="003B513B"/>
    <w:rsid w:val="003C28F9"/>
    <w:rsid w:val="003E57AC"/>
    <w:rsid w:val="004023C5"/>
    <w:rsid w:val="004119AC"/>
    <w:rsid w:val="0041437F"/>
    <w:rsid w:val="0042458A"/>
    <w:rsid w:val="00426631"/>
    <w:rsid w:val="00454E74"/>
    <w:rsid w:val="00481B84"/>
    <w:rsid w:val="004B22A5"/>
    <w:rsid w:val="004B584A"/>
    <w:rsid w:val="004C03D4"/>
    <w:rsid w:val="004C50C7"/>
    <w:rsid w:val="004D6237"/>
    <w:rsid w:val="004E2E10"/>
    <w:rsid w:val="005007E7"/>
    <w:rsid w:val="00502653"/>
    <w:rsid w:val="0050696E"/>
    <w:rsid w:val="005172F9"/>
    <w:rsid w:val="00522DA6"/>
    <w:rsid w:val="005244E6"/>
    <w:rsid w:val="00532890"/>
    <w:rsid w:val="0054631E"/>
    <w:rsid w:val="005476ED"/>
    <w:rsid w:val="00553D32"/>
    <w:rsid w:val="00560818"/>
    <w:rsid w:val="005648A9"/>
    <w:rsid w:val="00565B55"/>
    <w:rsid w:val="00571F79"/>
    <w:rsid w:val="005D1C7F"/>
    <w:rsid w:val="005D7EEB"/>
    <w:rsid w:val="00600979"/>
    <w:rsid w:val="00604798"/>
    <w:rsid w:val="00634A82"/>
    <w:rsid w:val="006515D8"/>
    <w:rsid w:val="006529A9"/>
    <w:rsid w:val="006627FB"/>
    <w:rsid w:val="00665FF4"/>
    <w:rsid w:val="00676360"/>
    <w:rsid w:val="006912E3"/>
    <w:rsid w:val="006C2A07"/>
    <w:rsid w:val="006D4173"/>
    <w:rsid w:val="006E02C0"/>
    <w:rsid w:val="006E15D1"/>
    <w:rsid w:val="006E2561"/>
    <w:rsid w:val="006F2A88"/>
    <w:rsid w:val="0070328A"/>
    <w:rsid w:val="00721D8D"/>
    <w:rsid w:val="00726792"/>
    <w:rsid w:val="00736FD4"/>
    <w:rsid w:val="00750534"/>
    <w:rsid w:val="00751CFA"/>
    <w:rsid w:val="00756632"/>
    <w:rsid w:val="0075795A"/>
    <w:rsid w:val="00757D1A"/>
    <w:rsid w:val="0077385D"/>
    <w:rsid w:val="007B6D62"/>
    <w:rsid w:val="007C2B48"/>
    <w:rsid w:val="007E32D0"/>
    <w:rsid w:val="0080351F"/>
    <w:rsid w:val="00803E3E"/>
    <w:rsid w:val="008270A8"/>
    <w:rsid w:val="008369D0"/>
    <w:rsid w:val="008429A3"/>
    <w:rsid w:val="008574DD"/>
    <w:rsid w:val="00857E2F"/>
    <w:rsid w:val="00860086"/>
    <w:rsid w:val="00874EA8"/>
    <w:rsid w:val="008A62CB"/>
    <w:rsid w:val="008B2AC2"/>
    <w:rsid w:val="008B3D25"/>
    <w:rsid w:val="008E2483"/>
    <w:rsid w:val="008E7004"/>
    <w:rsid w:val="0093121F"/>
    <w:rsid w:val="00933AD8"/>
    <w:rsid w:val="0096671B"/>
    <w:rsid w:val="00974AB1"/>
    <w:rsid w:val="00987C84"/>
    <w:rsid w:val="00997211"/>
    <w:rsid w:val="009D7DC5"/>
    <w:rsid w:val="00A127DD"/>
    <w:rsid w:val="00A21AB9"/>
    <w:rsid w:val="00A25F8F"/>
    <w:rsid w:val="00A31C73"/>
    <w:rsid w:val="00A53BFD"/>
    <w:rsid w:val="00A57D7F"/>
    <w:rsid w:val="00A57F7E"/>
    <w:rsid w:val="00A60B77"/>
    <w:rsid w:val="00A67F35"/>
    <w:rsid w:val="00A72E24"/>
    <w:rsid w:val="00A734D9"/>
    <w:rsid w:val="00A82FED"/>
    <w:rsid w:val="00AA2420"/>
    <w:rsid w:val="00AB4677"/>
    <w:rsid w:val="00AD61A5"/>
    <w:rsid w:val="00B075C6"/>
    <w:rsid w:val="00B231ED"/>
    <w:rsid w:val="00B47754"/>
    <w:rsid w:val="00B56BD7"/>
    <w:rsid w:val="00B627D2"/>
    <w:rsid w:val="00B77B61"/>
    <w:rsid w:val="00BB4D68"/>
    <w:rsid w:val="00BB612E"/>
    <w:rsid w:val="00BC46BB"/>
    <w:rsid w:val="00BD1BE3"/>
    <w:rsid w:val="00BD3DE0"/>
    <w:rsid w:val="00BD7111"/>
    <w:rsid w:val="00BF09F8"/>
    <w:rsid w:val="00BF0B5B"/>
    <w:rsid w:val="00BF0C1D"/>
    <w:rsid w:val="00C02973"/>
    <w:rsid w:val="00C0385E"/>
    <w:rsid w:val="00C22397"/>
    <w:rsid w:val="00C47082"/>
    <w:rsid w:val="00CB2B4B"/>
    <w:rsid w:val="00CB4F41"/>
    <w:rsid w:val="00CC6EC6"/>
    <w:rsid w:val="00CD22C1"/>
    <w:rsid w:val="00D24607"/>
    <w:rsid w:val="00D25884"/>
    <w:rsid w:val="00D3623E"/>
    <w:rsid w:val="00D46CE8"/>
    <w:rsid w:val="00D77BDF"/>
    <w:rsid w:val="00D970A5"/>
    <w:rsid w:val="00DA13F6"/>
    <w:rsid w:val="00DC13E0"/>
    <w:rsid w:val="00DC5672"/>
    <w:rsid w:val="00E2168C"/>
    <w:rsid w:val="00E26637"/>
    <w:rsid w:val="00E36FFF"/>
    <w:rsid w:val="00E4245D"/>
    <w:rsid w:val="00E439D4"/>
    <w:rsid w:val="00E55158"/>
    <w:rsid w:val="00E61189"/>
    <w:rsid w:val="00E75950"/>
    <w:rsid w:val="00EE1D89"/>
    <w:rsid w:val="00F01AF2"/>
    <w:rsid w:val="00F17866"/>
    <w:rsid w:val="00F349AD"/>
    <w:rsid w:val="00F4561B"/>
    <w:rsid w:val="00F6429E"/>
    <w:rsid w:val="00F65751"/>
    <w:rsid w:val="00F8233F"/>
    <w:rsid w:val="00FB0226"/>
    <w:rsid w:val="00FB24D2"/>
    <w:rsid w:val="00FE486F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7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3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429A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7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711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F01A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defx.com/index.php?option=com_content&amp;task=view&amp;id=977&amp;Itemid=2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realengine.com/latest/INT/Engine/Rendering/ParticleSystems/UserGuide/index.html" TargetMode="External"/><Relationship Id="rId5" Type="http://schemas.openxmlformats.org/officeDocument/2006/relationships/hyperlink" Target="http://docs.unity3d.com/Manual/ParticleSystem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C07306B0</Template>
  <TotalTime>7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Nik Brown</cp:lastModifiedBy>
  <cp:revision>13</cp:revision>
  <dcterms:created xsi:type="dcterms:W3CDTF">2014-02-27T21:17:00Z</dcterms:created>
  <dcterms:modified xsi:type="dcterms:W3CDTF">2016-02-07T04:15:00Z</dcterms:modified>
</cp:coreProperties>
</file>