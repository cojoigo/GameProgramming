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11" w:rsidRPr="002C5D8F" w:rsidRDefault="00901437" w:rsidP="002C5D8F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CS 3540</w:t>
      </w:r>
      <w:r w:rsidR="00BD7111" w:rsidRPr="002C5D8F">
        <w:rPr>
          <w:b w:val="0"/>
          <w:color w:val="CD0000"/>
        </w:rPr>
        <w:t xml:space="preserve"> </w:t>
      </w:r>
      <w:r w:rsidRPr="002C5D8F">
        <w:rPr>
          <w:b w:val="0"/>
          <w:color w:val="CD0000"/>
        </w:rPr>
        <w:t>Game Programming</w:t>
      </w:r>
    </w:p>
    <w:p w:rsidR="00BD7111" w:rsidRPr="002C5D8F" w:rsidRDefault="001723FA" w:rsidP="002C5D8F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 xml:space="preserve">Assignment </w:t>
      </w:r>
      <w:r w:rsidR="005F74F4" w:rsidRPr="002C5D8F">
        <w:rPr>
          <w:b w:val="0"/>
          <w:color w:val="CD0000"/>
        </w:rPr>
        <w:t>X</w:t>
      </w:r>
    </w:p>
    <w:p w:rsidR="0011759B" w:rsidRPr="002C5D8F" w:rsidRDefault="0011759B" w:rsidP="002C5D8F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 xml:space="preserve">3D </w:t>
      </w:r>
      <w:r w:rsidR="002764BD">
        <w:rPr>
          <w:b w:val="0"/>
          <w:color w:val="CD0000"/>
        </w:rPr>
        <w:t xml:space="preserve">Model </w:t>
      </w:r>
      <w:r w:rsidRPr="002C5D8F">
        <w:rPr>
          <w:b w:val="0"/>
          <w:color w:val="CD0000"/>
        </w:rPr>
        <w:t>Animation</w:t>
      </w:r>
    </w:p>
    <w:p w:rsidR="00BD7111" w:rsidRPr="00DA38C2" w:rsidRDefault="00BD7111" w:rsidP="00BD7111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BD7111" w:rsidRPr="00DA38C2" w:rsidRDefault="00BD7111" w:rsidP="00BD7111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BD7111" w:rsidRPr="00DA38C2" w:rsidRDefault="005F74F4" w:rsidP="00BD7111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5F74F4" w:rsidRDefault="005F74F4" w:rsidP="003B04F3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r>
        <w:rPr>
          <w:rFonts w:ascii="Enriqueta" w:hAnsi="Enriqueta"/>
          <w:bCs w:val="0"/>
          <w:sz w:val="32"/>
          <w:szCs w:val="32"/>
        </w:rPr>
        <w:t>One of the assignments 4-8 of your choice.</w:t>
      </w:r>
    </w:p>
    <w:p w:rsidR="00263AB2" w:rsidRPr="00364581" w:rsidRDefault="00263AB2" w:rsidP="00263AB2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364581">
        <w:rPr>
          <w:rFonts w:asciiTheme="minorHAnsi" w:hAnsiTheme="minorHAnsi"/>
          <w:b w:val="0"/>
          <w:bCs w:val="0"/>
          <w:sz w:val="24"/>
          <w:szCs w:val="24"/>
        </w:rPr>
        <w:t xml:space="preserve">Assignments 4-8 are of your choice </w:t>
      </w:r>
      <w:r>
        <w:rPr>
          <w:rFonts w:asciiTheme="minorHAnsi" w:hAnsiTheme="minorHAnsi"/>
          <w:b w:val="0"/>
          <w:bCs w:val="0"/>
          <w:sz w:val="24"/>
          <w:szCs w:val="24"/>
        </w:rPr>
        <w:t>from the 13 assignments provided</w:t>
      </w:r>
      <w:r w:rsidRPr="00364581">
        <w:rPr>
          <w:rFonts w:asciiTheme="minorHAnsi" w:hAnsiTheme="minorHAnsi"/>
          <w:b w:val="0"/>
          <w:bCs w:val="0"/>
          <w:sz w:val="24"/>
          <w:szCs w:val="24"/>
        </w:rPr>
        <w:t>.</w:t>
      </w:r>
    </w:p>
    <w:p w:rsidR="005F74F4" w:rsidRDefault="002764BD" w:rsidP="003B04F3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bookmarkStart w:id="0" w:name="_GoBack"/>
      <w:bookmarkEnd w:id="0"/>
      <w:r>
        <w:rPr>
          <w:rFonts w:ascii="Enriqueta" w:hAnsi="Enriqueta"/>
          <w:bCs w:val="0"/>
          <w:sz w:val="32"/>
          <w:szCs w:val="32"/>
        </w:rPr>
        <w:t xml:space="preserve">Preparation </w:t>
      </w:r>
    </w:p>
    <w:p w:rsidR="002764BD" w:rsidRDefault="002764BD" w:rsidP="002764BD">
      <w:pPr>
        <w:pStyle w:val="NormalWeb"/>
        <w:shd w:val="clear" w:color="auto" w:fill="FFFFFF"/>
        <w:spacing w:line="284" w:lineRule="atLeast"/>
      </w:pPr>
      <w:r>
        <w:rPr>
          <w:rFonts w:ascii="Enriqueta" w:hAnsi="Enriqueta"/>
          <w:color w:val="252525"/>
          <w:sz w:val="28"/>
          <w:szCs w:val="28"/>
        </w:rPr>
        <w:t>Download or create a rigged 3D model. See</w:t>
      </w:r>
    </w:p>
    <w:p w:rsidR="002764BD" w:rsidRPr="00665FF4" w:rsidRDefault="00263AB2" w:rsidP="002764BD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5" w:history="1">
        <w:r w:rsidR="002764BD" w:rsidRPr="00F85028">
          <w:rPr>
            <w:rStyle w:val="Hyperlink"/>
            <w:rFonts w:ascii="Enriqueta" w:hAnsi="Enriqueta"/>
            <w:sz w:val="28"/>
            <w:szCs w:val="28"/>
          </w:rPr>
          <w:t>http://tf3dm.com/</w:t>
        </w:r>
      </w:hyperlink>
    </w:p>
    <w:p w:rsidR="002764BD" w:rsidRPr="00665FF4" w:rsidRDefault="00263AB2" w:rsidP="002764BD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6" w:history="1">
        <w:r w:rsidR="002764BD" w:rsidRPr="00F85028">
          <w:rPr>
            <w:rStyle w:val="Hyperlink"/>
            <w:rFonts w:ascii="Enriqueta" w:hAnsi="Enriqueta"/>
            <w:sz w:val="28"/>
            <w:szCs w:val="28"/>
          </w:rPr>
          <w:t>http://www.creativecrash.com/</w:t>
        </w:r>
      </w:hyperlink>
    </w:p>
    <w:p w:rsidR="002764BD" w:rsidRPr="00665FF4" w:rsidRDefault="00263AB2" w:rsidP="002764BD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7" w:history="1">
        <w:r w:rsidR="002764BD" w:rsidRPr="00F85028">
          <w:rPr>
            <w:rStyle w:val="Hyperlink"/>
            <w:rFonts w:ascii="Enriqueta" w:hAnsi="Enriqueta"/>
            <w:sz w:val="28"/>
            <w:szCs w:val="28"/>
          </w:rPr>
          <w:t>http://www.turbosquid.com/</w:t>
        </w:r>
      </w:hyperlink>
      <w:r w:rsidR="002764BD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2764BD" w:rsidRDefault="002764BD" w:rsidP="003B04F3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</w:p>
    <w:p w:rsidR="003B04F3" w:rsidRPr="00F01AF2" w:rsidRDefault="003B04F3" w:rsidP="003B04F3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r w:rsidRPr="00F01AF2">
        <w:rPr>
          <w:rFonts w:ascii="Enriqueta" w:hAnsi="Enriqueta"/>
          <w:bCs w:val="0"/>
          <w:sz w:val="32"/>
          <w:szCs w:val="32"/>
        </w:rPr>
        <w:t xml:space="preserve">Part 1 – </w:t>
      </w:r>
      <w:r w:rsidR="0063237D">
        <w:rPr>
          <w:rFonts w:ascii="Enriqueta" w:hAnsi="Enriqueta"/>
          <w:bCs w:val="0"/>
          <w:sz w:val="32"/>
          <w:szCs w:val="32"/>
        </w:rPr>
        <w:t xml:space="preserve">(50 Points) </w:t>
      </w:r>
      <w:proofErr w:type="gramStart"/>
      <w:r w:rsidR="0063237D">
        <w:rPr>
          <w:rFonts w:ascii="Enriqueta" w:hAnsi="Enriqueta"/>
          <w:bCs w:val="0"/>
          <w:sz w:val="32"/>
          <w:szCs w:val="32"/>
        </w:rPr>
        <w:t>Animate</w:t>
      </w:r>
      <w:proofErr w:type="gramEnd"/>
      <w:r w:rsidR="0063237D">
        <w:rPr>
          <w:rFonts w:ascii="Enriqueta" w:hAnsi="Enriqueta"/>
          <w:bCs w:val="0"/>
          <w:sz w:val="32"/>
          <w:szCs w:val="32"/>
        </w:rPr>
        <w:t xml:space="preserve"> your 3D Model using a Script</w:t>
      </w:r>
    </w:p>
    <w:p w:rsidR="00A60B77" w:rsidRDefault="0063237D" w:rsidP="0063237D">
      <w:pPr>
        <w:pStyle w:val="NormalWeb"/>
        <w:shd w:val="clear" w:color="auto" w:fill="FFFFFF"/>
        <w:spacing w:line="284" w:lineRule="atLeast"/>
        <w:rPr>
          <w:rFonts w:cs="Consolas"/>
          <w:sz w:val="28"/>
          <w:szCs w:val="28"/>
        </w:rPr>
      </w:pPr>
      <w:r>
        <w:rPr>
          <w:rFonts w:ascii="Enriqueta" w:hAnsi="Enriqueta"/>
          <w:color w:val="252525"/>
          <w:sz w:val="28"/>
          <w:szCs w:val="28"/>
        </w:rPr>
        <w:t>Animate your 3D model using a s</w:t>
      </w:r>
      <w:r w:rsidRPr="0063237D">
        <w:rPr>
          <w:rFonts w:ascii="Enriqueta" w:hAnsi="Enriqueta"/>
          <w:color w:val="252525"/>
          <w:sz w:val="28"/>
          <w:szCs w:val="28"/>
        </w:rPr>
        <w:t>cript</w:t>
      </w:r>
      <w:r>
        <w:rPr>
          <w:rFonts w:ascii="Enriqueta" w:hAnsi="Enriqueta"/>
          <w:color w:val="252525"/>
          <w:sz w:val="28"/>
          <w:szCs w:val="28"/>
        </w:rPr>
        <w:t xml:space="preserve">. The script must: </w:t>
      </w:r>
      <w:r w:rsidRPr="0063237D">
        <w:rPr>
          <w:rFonts w:ascii="Enriqueta" w:hAnsi="Enriqueta"/>
          <w:color w:val="252525"/>
          <w:sz w:val="28"/>
          <w:szCs w:val="28"/>
        </w:rPr>
        <w:t xml:space="preserve"> </w:t>
      </w:r>
      <w:r>
        <w:rPr>
          <w:rFonts w:ascii="Enriqueta" w:hAnsi="Enriqueta"/>
          <w:color w:val="252525"/>
          <w:sz w:val="28"/>
          <w:szCs w:val="28"/>
        </w:rPr>
        <w:t>a) set at least 5 key frames, b) translate c) rotate,</w:t>
      </w:r>
      <w:r w:rsidRPr="0063237D">
        <w:rPr>
          <w:rFonts w:ascii="Enriqueta" w:hAnsi="Enriqueta"/>
          <w:color w:val="252525"/>
          <w:sz w:val="28"/>
          <w:szCs w:val="28"/>
        </w:rPr>
        <w:t xml:space="preserve"> </w:t>
      </w:r>
      <w:r>
        <w:rPr>
          <w:rFonts w:ascii="Enriqueta" w:hAnsi="Enriqueta"/>
          <w:color w:val="252525"/>
          <w:sz w:val="28"/>
          <w:szCs w:val="28"/>
        </w:rPr>
        <w:t>d) scale,</w:t>
      </w:r>
      <w:r w:rsidRPr="0063237D">
        <w:rPr>
          <w:rFonts w:ascii="Enriqueta" w:hAnsi="Enriqueta"/>
          <w:color w:val="252525"/>
          <w:sz w:val="28"/>
          <w:szCs w:val="28"/>
        </w:rPr>
        <w:t xml:space="preserve"> </w:t>
      </w:r>
      <w:r>
        <w:rPr>
          <w:rFonts w:ascii="Enriqueta" w:hAnsi="Enriqueta"/>
          <w:color w:val="252525"/>
          <w:sz w:val="28"/>
          <w:szCs w:val="28"/>
        </w:rPr>
        <w:t>and e) move the camera.</w:t>
      </w:r>
    </w:p>
    <w:p w:rsidR="00C440FE" w:rsidRPr="00F01AF2" w:rsidRDefault="00C440FE" w:rsidP="00C440FE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r>
        <w:rPr>
          <w:rFonts w:ascii="Enriqueta" w:hAnsi="Enriqueta"/>
          <w:bCs w:val="0"/>
          <w:sz w:val="32"/>
          <w:szCs w:val="32"/>
        </w:rPr>
        <w:t>Part 2</w:t>
      </w:r>
      <w:r w:rsidRPr="00F01AF2">
        <w:rPr>
          <w:rFonts w:ascii="Enriqueta" w:hAnsi="Enriqueta"/>
          <w:bCs w:val="0"/>
          <w:sz w:val="32"/>
          <w:szCs w:val="32"/>
        </w:rPr>
        <w:t xml:space="preserve"> – </w:t>
      </w:r>
      <w:r>
        <w:rPr>
          <w:rFonts w:ascii="Enriqueta" w:hAnsi="Enriqueta"/>
          <w:bCs w:val="0"/>
          <w:sz w:val="32"/>
          <w:szCs w:val="32"/>
        </w:rPr>
        <w:t>(50 Points) Animate a movement cycle</w:t>
      </w:r>
    </w:p>
    <w:p w:rsidR="0063237D" w:rsidRPr="00A60B77" w:rsidRDefault="00C440FE" w:rsidP="0063237D">
      <w:pPr>
        <w:pStyle w:val="NormalWeb"/>
        <w:shd w:val="clear" w:color="auto" w:fill="FFFFFF"/>
        <w:spacing w:line="284" w:lineRule="atLeast"/>
        <w:rPr>
          <w:sz w:val="28"/>
          <w:szCs w:val="28"/>
        </w:rPr>
      </w:pPr>
      <w:r w:rsidRPr="00C440FE">
        <w:rPr>
          <w:rFonts w:ascii="Enriqueta" w:hAnsi="Enriqueta"/>
          <w:color w:val="252525"/>
          <w:sz w:val="28"/>
          <w:szCs w:val="28"/>
        </w:rPr>
        <w:t>Animate a movement cycle</w:t>
      </w:r>
      <w:r>
        <w:rPr>
          <w:rFonts w:ascii="Enriqueta" w:hAnsi="Enriqueta"/>
          <w:color w:val="252525"/>
          <w:sz w:val="28"/>
          <w:szCs w:val="28"/>
        </w:rPr>
        <w:t xml:space="preserve"> such as a walk cycle, fly cycle, kick cycle, etc. You can download a rigged model for this assignment but must reference where you got the model. The </w:t>
      </w:r>
      <w:r w:rsidRPr="00C440FE">
        <w:rPr>
          <w:rFonts w:ascii="Enriqueta" w:hAnsi="Enriqueta"/>
          <w:color w:val="252525"/>
          <w:sz w:val="28"/>
          <w:szCs w:val="28"/>
        </w:rPr>
        <w:t>movement cycle</w:t>
      </w:r>
      <w:r>
        <w:rPr>
          <w:rFonts w:ascii="Enriqueta" w:hAnsi="Enriqueta"/>
          <w:color w:val="252525"/>
          <w:sz w:val="28"/>
          <w:szCs w:val="28"/>
        </w:rPr>
        <w:t xml:space="preserve"> must: </w:t>
      </w:r>
      <w:r w:rsidRPr="0063237D">
        <w:rPr>
          <w:rFonts w:ascii="Enriqueta" w:hAnsi="Enriqueta"/>
          <w:color w:val="252525"/>
          <w:sz w:val="28"/>
          <w:szCs w:val="28"/>
        </w:rPr>
        <w:t xml:space="preserve"> </w:t>
      </w:r>
      <w:r>
        <w:rPr>
          <w:rFonts w:ascii="Enriqueta" w:hAnsi="Enriqueta"/>
          <w:color w:val="252525"/>
          <w:sz w:val="28"/>
          <w:szCs w:val="28"/>
        </w:rPr>
        <w:t>a) set at least 5 key poses, b) have c</w:t>
      </w:r>
      <w:r w:rsidRPr="00C440FE">
        <w:rPr>
          <w:rFonts w:ascii="Enriqueta" w:hAnsi="Enriqueta"/>
          <w:color w:val="252525"/>
          <w:sz w:val="28"/>
          <w:szCs w:val="28"/>
        </w:rPr>
        <w:t>ontrapposto</w:t>
      </w:r>
      <w:r>
        <w:rPr>
          <w:rFonts w:ascii="Enriqueta" w:hAnsi="Enriqueta"/>
          <w:color w:val="252525"/>
          <w:sz w:val="28"/>
          <w:szCs w:val="28"/>
        </w:rPr>
        <w:t xml:space="preserve"> c) complete a full cycle</w:t>
      </w:r>
    </w:p>
    <w:p w:rsidR="00F01AF2" w:rsidRPr="00BD3DE0" w:rsidRDefault="00F01AF2" w:rsidP="00BD3DE0">
      <w:pPr>
        <w:pStyle w:val="NormalWeb"/>
        <w:shd w:val="clear" w:color="auto" w:fill="FFFFFF"/>
        <w:spacing w:line="284" w:lineRule="atLeast"/>
        <w:rPr>
          <w:color w:val="252525"/>
          <w:sz w:val="28"/>
          <w:szCs w:val="28"/>
        </w:rPr>
      </w:pPr>
      <w:r w:rsidRPr="006C094D">
        <w:rPr>
          <w:b/>
          <w:bCs/>
          <w:sz w:val="32"/>
          <w:szCs w:val="32"/>
        </w:rPr>
        <w:lastRenderedPageBreak/>
        <w:t xml:space="preserve">Scoring Rubric </w:t>
      </w:r>
    </w:p>
    <w:p w:rsidR="00F01AF2" w:rsidRPr="006C094D" w:rsidRDefault="00F01AF2" w:rsidP="00F01AF2">
      <w:pPr>
        <w:pStyle w:val="Default"/>
        <w:rPr>
          <w:sz w:val="28"/>
          <w:szCs w:val="28"/>
        </w:rPr>
      </w:pPr>
      <w:r w:rsidRPr="006C094D">
        <w:rPr>
          <w:sz w:val="28"/>
          <w:szCs w:val="28"/>
        </w:rPr>
        <w:t>100 points possible</w:t>
      </w:r>
    </w:p>
    <w:p w:rsidR="00F01AF2" w:rsidRPr="00FA11AC" w:rsidRDefault="00F01AF2" w:rsidP="00F01AF2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F01AF2" w:rsidRPr="00FA11AC" w:rsidTr="00C30B7E">
        <w:tc>
          <w:tcPr>
            <w:tcW w:w="7735" w:type="dxa"/>
          </w:tcPr>
          <w:p w:rsidR="00F01AF2" w:rsidRPr="00FA11AC" w:rsidRDefault="00F01AF2" w:rsidP="00C30B7E">
            <w:pPr>
              <w:pStyle w:val="NormalWeb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:rsidR="00F01AF2" w:rsidRPr="00FA11AC" w:rsidRDefault="00F01AF2" w:rsidP="00C30B7E">
            <w:pPr>
              <w:pStyle w:val="NormalWeb"/>
              <w:rPr>
                <w:b/>
                <w:sz w:val="22"/>
                <w:szCs w:val="22"/>
              </w:rPr>
            </w:pPr>
            <w:r w:rsidRPr="00FA11AC">
              <w:rPr>
                <w:b/>
                <w:sz w:val="22"/>
                <w:szCs w:val="22"/>
              </w:rPr>
              <w:t>Points</w:t>
            </w:r>
          </w:p>
        </w:tc>
      </w:tr>
      <w:tr w:rsidR="00F01AF2" w:rsidRPr="00FA11AC" w:rsidTr="00C30B7E">
        <w:tc>
          <w:tcPr>
            <w:tcW w:w="7735" w:type="dxa"/>
          </w:tcPr>
          <w:p w:rsidR="00F01AF2" w:rsidRPr="000D705A" w:rsidRDefault="0063237D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63237D">
              <w:rPr>
                <w:rFonts w:cs="Consolas"/>
                <w:sz w:val="24"/>
                <w:szCs w:val="24"/>
              </w:rPr>
              <w:t>script key frames</w:t>
            </w:r>
          </w:p>
        </w:tc>
        <w:tc>
          <w:tcPr>
            <w:tcW w:w="1615" w:type="dxa"/>
          </w:tcPr>
          <w:p w:rsidR="00F01AF2" w:rsidRPr="000D705A" w:rsidRDefault="0063237D" w:rsidP="00C30B7E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F01AF2">
              <w:rPr>
                <w:rFonts w:asciiTheme="minorHAnsi" w:hAnsiTheme="minorHAnsi"/>
              </w:rPr>
              <w:t>0</w:t>
            </w:r>
          </w:p>
        </w:tc>
      </w:tr>
      <w:tr w:rsidR="00F01AF2" w:rsidRPr="00FA11AC" w:rsidTr="00C30B7E">
        <w:tc>
          <w:tcPr>
            <w:tcW w:w="7735" w:type="dxa"/>
          </w:tcPr>
          <w:p w:rsidR="00F01AF2" w:rsidRPr="000D705A" w:rsidRDefault="0063237D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63237D">
              <w:rPr>
                <w:rFonts w:cs="Consolas"/>
                <w:sz w:val="24"/>
                <w:szCs w:val="24"/>
              </w:rPr>
              <w:t>script translate</w:t>
            </w:r>
          </w:p>
        </w:tc>
        <w:tc>
          <w:tcPr>
            <w:tcW w:w="1615" w:type="dxa"/>
          </w:tcPr>
          <w:p w:rsidR="00F01AF2" w:rsidRPr="000D705A" w:rsidRDefault="0063237D" w:rsidP="00C30B7E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A60B77" w:rsidRPr="00FA11AC" w:rsidTr="00C30B7E">
        <w:tc>
          <w:tcPr>
            <w:tcW w:w="7735" w:type="dxa"/>
          </w:tcPr>
          <w:p w:rsidR="00A60B77" w:rsidRDefault="0063237D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63237D">
              <w:rPr>
                <w:rFonts w:cs="Consolas"/>
                <w:sz w:val="24"/>
                <w:szCs w:val="24"/>
              </w:rPr>
              <w:t>script rotate</w:t>
            </w:r>
          </w:p>
        </w:tc>
        <w:tc>
          <w:tcPr>
            <w:tcW w:w="1615" w:type="dxa"/>
          </w:tcPr>
          <w:p w:rsidR="00A60B77" w:rsidRPr="000D705A" w:rsidRDefault="0063237D" w:rsidP="00C30B7E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63237D" w:rsidRPr="00FA11AC" w:rsidTr="00C30B7E">
        <w:tc>
          <w:tcPr>
            <w:tcW w:w="7735" w:type="dxa"/>
          </w:tcPr>
          <w:p w:rsidR="0063237D" w:rsidRPr="0063237D" w:rsidRDefault="0063237D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script scale</w:t>
            </w:r>
          </w:p>
        </w:tc>
        <w:tc>
          <w:tcPr>
            <w:tcW w:w="1615" w:type="dxa"/>
          </w:tcPr>
          <w:p w:rsidR="0063237D" w:rsidRDefault="00C440FE" w:rsidP="00C30B7E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F01AF2" w:rsidRPr="00FA11AC" w:rsidTr="00C30B7E">
        <w:tc>
          <w:tcPr>
            <w:tcW w:w="7735" w:type="dxa"/>
          </w:tcPr>
          <w:p w:rsidR="00F01AF2" w:rsidRPr="000D705A" w:rsidRDefault="0063237D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63237D">
              <w:rPr>
                <w:rFonts w:cs="Consolas"/>
                <w:sz w:val="24"/>
                <w:szCs w:val="24"/>
              </w:rPr>
              <w:t>script camera movement</w:t>
            </w:r>
          </w:p>
        </w:tc>
        <w:tc>
          <w:tcPr>
            <w:tcW w:w="1615" w:type="dxa"/>
          </w:tcPr>
          <w:p w:rsidR="00F01AF2" w:rsidRPr="000D705A" w:rsidRDefault="00A60B77" w:rsidP="00C30B7E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63237D" w:rsidRPr="00FA11AC" w:rsidTr="00C30B7E">
        <w:tc>
          <w:tcPr>
            <w:tcW w:w="7735" w:type="dxa"/>
          </w:tcPr>
          <w:p w:rsidR="0063237D" w:rsidRPr="0063237D" w:rsidRDefault="00C440FE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C440FE">
              <w:rPr>
                <w:rFonts w:cs="Consolas"/>
                <w:sz w:val="24"/>
                <w:szCs w:val="24"/>
              </w:rPr>
              <w:t>5 key poses</w:t>
            </w:r>
          </w:p>
        </w:tc>
        <w:tc>
          <w:tcPr>
            <w:tcW w:w="1615" w:type="dxa"/>
          </w:tcPr>
          <w:p w:rsidR="0063237D" w:rsidRDefault="00C440FE" w:rsidP="00C30B7E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63237D" w:rsidRPr="00FA11AC" w:rsidTr="00C30B7E">
        <w:tc>
          <w:tcPr>
            <w:tcW w:w="7735" w:type="dxa"/>
          </w:tcPr>
          <w:p w:rsidR="0063237D" w:rsidRPr="0063237D" w:rsidRDefault="00C440FE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C440FE">
              <w:rPr>
                <w:rFonts w:cs="Consolas"/>
                <w:sz w:val="24"/>
                <w:szCs w:val="24"/>
              </w:rPr>
              <w:t>contrapposto</w:t>
            </w:r>
          </w:p>
        </w:tc>
        <w:tc>
          <w:tcPr>
            <w:tcW w:w="1615" w:type="dxa"/>
          </w:tcPr>
          <w:p w:rsidR="0063237D" w:rsidRDefault="00C440FE" w:rsidP="00C30B7E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63237D" w:rsidRPr="00FA11AC" w:rsidTr="00C30B7E">
        <w:tc>
          <w:tcPr>
            <w:tcW w:w="7735" w:type="dxa"/>
          </w:tcPr>
          <w:p w:rsidR="0063237D" w:rsidRPr="0063237D" w:rsidRDefault="00C440FE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C440FE">
              <w:rPr>
                <w:rFonts w:cs="Consolas"/>
                <w:sz w:val="24"/>
                <w:szCs w:val="24"/>
              </w:rPr>
              <w:t>full cycle</w:t>
            </w:r>
          </w:p>
        </w:tc>
        <w:tc>
          <w:tcPr>
            <w:tcW w:w="1615" w:type="dxa"/>
          </w:tcPr>
          <w:p w:rsidR="0063237D" w:rsidRDefault="00C440FE" w:rsidP="00C30B7E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C440FE" w:rsidRPr="00FA11AC" w:rsidTr="00C30B7E">
        <w:tc>
          <w:tcPr>
            <w:tcW w:w="7735" w:type="dxa"/>
          </w:tcPr>
          <w:p w:rsidR="00C440FE" w:rsidRPr="0063237D" w:rsidRDefault="00C440FE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C440FE">
              <w:rPr>
                <w:rFonts w:cs="Consolas"/>
                <w:sz w:val="24"/>
                <w:szCs w:val="24"/>
              </w:rPr>
              <w:t>movement cycle animation quality</w:t>
            </w:r>
          </w:p>
        </w:tc>
        <w:tc>
          <w:tcPr>
            <w:tcW w:w="1615" w:type="dxa"/>
          </w:tcPr>
          <w:p w:rsidR="00C440FE" w:rsidRDefault="00C440FE" w:rsidP="00C30B7E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</w:tr>
    </w:tbl>
    <w:p w:rsidR="00F01AF2" w:rsidRDefault="00F01AF2" w:rsidP="00F0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01AF2" w:rsidRPr="00716E5A" w:rsidRDefault="00F01AF2" w:rsidP="00F01AF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</w:rPr>
      </w:pPr>
    </w:p>
    <w:p w:rsidR="00F01AF2" w:rsidRDefault="00F01AF2" w:rsidP="00F01AF2">
      <w:pPr>
        <w:pStyle w:val="Default"/>
        <w:rPr>
          <w:b/>
          <w:bCs/>
          <w:sz w:val="32"/>
          <w:szCs w:val="32"/>
        </w:rPr>
      </w:pPr>
    </w:p>
    <w:p w:rsidR="00F01AF2" w:rsidRPr="006C094D" w:rsidRDefault="00F01AF2" w:rsidP="00F01AF2">
      <w:pPr>
        <w:pStyle w:val="Default"/>
        <w:rPr>
          <w:sz w:val="32"/>
          <w:szCs w:val="32"/>
        </w:rPr>
      </w:pPr>
      <w:r w:rsidRPr="006C094D">
        <w:rPr>
          <w:b/>
          <w:bCs/>
          <w:sz w:val="32"/>
          <w:szCs w:val="32"/>
        </w:rPr>
        <w:t xml:space="preserve">Submission </w:t>
      </w:r>
    </w:p>
    <w:p w:rsidR="00F01AF2" w:rsidRPr="007A64CD" w:rsidRDefault="00F01AF2" w:rsidP="00F01AF2">
      <w:pPr>
        <w:pStyle w:val="NormalWeb"/>
        <w:rPr>
          <w:sz w:val="28"/>
          <w:szCs w:val="28"/>
        </w:rPr>
      </w:pPr>
      <w:r w:rsidRPr="007A64CD">
        <w:rPr>
          <w:sz w:val="28"/>
          <w:szCs w:val="28"/>
        </w:rPr>
        <w:t xml:space="preserve">You will submit your assignment via </w:t>
      </w:r>
      <w:proofErr w:type="spellStart"/>
      <w:r w:rsidRPr="007A64CD">
        <w:rPr>
          <w:sz w:val="28"/>
          <w:szCs w:val="28"/>
        </w:rPr>
        <w:t>BlackBoard</w:t>
      </w:r>
      <w:proofErr w:type="spellEnd"/>
      <w:r w:rsidRPr="007A64CD">
        <w:rPr>
          <w:sz w:val="28"/>
          <w:szCs w:val="28"/>
        </w:rPr>
        <w:t>.</w:t>
      </w:r>
      <w:r w:rsidR="005F74F4">
        <w:rPr>
          <w:sz w:val="28"/>
          <w:szCs w:val="28"/>
        </w:rPr>
        <w:t xml:space="preserve"> Upload to the week that you do the assignment. If you submit this in week 4 upload to assignment 4, if you submit this in week 5 upload to assignment 5, etc</w:t>
      </w:r>
      <w:r w:rsidR="00EA03D7">
        <w:rPr>
          <w:sz w:val="28"/>
          <w:szCs w:val="28"/>
        </w:rPr>
        <w:t>.</w:t>
      </w:r>
    </w:p>
    <w:p w:rsidR="00F01AF2" w:rsidRPr="00F01AF2" w:rsidRDefault="00F01AF2" w:rsidP="00F01AF2">
      <w:pPr>
        <w:pStyle w:val="NormalWeb"/>
        <w:rPr>
          <w:bCs/>
          <w:sz w:val="28"/>
          <w:szCs w:val="28"/>
        </w:rPr>
      </w:pPr>
      <w:r w:rsidRPr="007A64CD">
        <w:rPr>
          <w:bCs/>
          <w:sz w:val="28"/>
          <w:szCs w:val="28"/>
        </w:rPr>
        <w:t>Click the title of assignment (blackboard -&gt; assignment -&gt; &lt;Title of Assignment&gt;), to go to the submission page.</w:t>
      </w:r>
    </w:p>
    <w:p w:rsidR="003B04F3" w:rsidRPr="00F01AF2" w:rsidRDefault="00C440FE" w:rsidP="003B04F3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r>
        <w:rPr>
          <w:rFonts w:ascii="Enriqueta" w:hAnsi="Enriqueta"/>
          <w:bCs w:val="0"/>
          <w:sz w:val="32"/>
          <w:szCs w:val="32"/>
        </w:rPr>
        <w:t xml:space="preserve">3D </w:t>
      </w:r>
      <w:r w:rsidRPr="00C440FE">
        <w:rPr>
          <w:rFonts w:ascii="Enriqueta" w:hAnsi="Enriqueta"/>
          <w:bCs w:val="0"/>
          <w:sz w:val="32"/>
          <w:szCs w:val="32"/>
        </w:rPr>
        <w:t>Animation</w:t>
      </w:r>
      <w:r w:rsidR="00F01AF2" w:rsidRPr="00F01AF2">
        <w:rPr>
          <w:rFonts w:ascii="Enriqueta" w:hAnsi="Enriqueta"/>
          <w:bCs w:val="0"/>
          <w:sz w:val="32"/>
          <w:szCs w:val="32"/>
        </w:rPr>
        <w:t xml:space="preserve"> </w:t>
      </w:r>
      <w:r w:rsidR="00634A82" w:rsidRPr="00F01AF2">
        <w:rPr>
          <w:rFonts w:ascii="Enriqueta" w:hAnsi="Enriqueta"/>
          <w:bCs w:val="0"/>
          <w:sz w:val="32"/>
          <w:szCs w:val="32"/>
        </w:rPr>
        <w:t>Resources</w:t>
      </w:r>
    </w:p>
    <w:p w:rsid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t xml:space="preserve">Maya Essentials 2: Polygonal Modeling Techniques with George </w:t>
      </w:r>
      <w:proofErr w:type="spellStart"/>
      <w:r w:rsidRPr="00665FF4">
        <w:rPr>
          <w:rFonts w:ascii="Enriqueta" w:hAnsi="Enriqueta"/>
          <w:color w:val="252525"/>
          <w:sz w:val="28"/>
          <w:szCs w:val="28"/>
        </w:rPr>
        <w:t>Maestri</w:t>
      </w:r>
      <w:proofErr w:type="spellEnd"/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8" w:history="1">
        <w:r w:rsidR="002E5CEA" w:rsidRPr="00F85028">
          <w:rPr>
            <w:rStyle w:val="Hyperlink"/>
            <w:rFonts w:ascii="Enriqueta" w:hAnsi="Enriqueta"/>
            <w:sz w:val="28"/>
            <w:szCs w:val="28"/>
          </w:rPr>
          <w:t>http://www.lynda.com/Maya-tutorials/Maya-Essentials-2-Polygonal-Modeling-Techniques/96715-2.html</w:t>
        </w:r>
      </w:hyperlink>
      <w:r w:rsid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t xml:space="preserve">Game Character Creation in Maya with Chris Reilly </w:t>
      </w:r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9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http://www.lynda.com/tutorials/Game-Character-Creation-in-Maya/83095-2.html</w:t>
        </w:r>
      </w:hyperlink>
      <w:r w:rsid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t xml:space="preserve">Modeling Vehicles in Maya with Ryan </w:t>
      </w:r>
      <w:proofErr w:type="spellStart"/>
      <w:r w:rsidRPr="00665FF4">
        <w:rPr>
          <w:rFonts w:ascii="Enriqueta" w:hAnsi="Enriqueta"/>
          <w:color w:val="252525"/>
          <w:sz w:val="28"/>
          <w:szCs w:val="28"/>
        </w:rPr>
        <w:t>Kittleson</w:t>
      </w:r>
      <w:proofErr w:type="spellEnd"/>
      <w:r w:rsidRP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10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http://www.lynda.com/Maya-tutorials/Modeling-Vehicles-Maya/114004-2.html</w:t>
        </w:r>
      </w:hyperlink>
      <w:r w:rsid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t xml:space="preserve">Character Animation Fundamentals with Maya with George </w:t>
      </w:r>
      <w:proofErr w:type="spellStart"/>
      <w:r w:rsidRPr="00665FF4">
        <w:rPr>
          <w:rFonts w:ascii="Enriqueta" w:hAnsi="Enriqueta"/>
          <w:color w:val="252525"/>
          <w:sz w:val="28"/>
          <w:szCs w:val="28"/>
        </w:rPr>
        <w:t>Maestri</w:t>
      </w:r>
      <w:proofErr w:type="spellEnd"/>
      <w:r w:rsidRP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11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http://www.lynda.com/Maya-tutorials/Character-Animation-Fundamentals-with-Maya/54994-2.html</w:t>
        </w:r>
      </w:hyperlink>
      <w:r w:rsid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t xml:space="preserve">Working with </w:t>
      </w:r>
      <w:proofErr w:type="spellStart"/>
      <w:r w:rsidRPr="00665FF4">
        <w:rPr>
          <w:rFonts w:ascii="Enriqueta" w:hAnsi="Enriqueta"/>
          <w:color w:val="252525"/>
          <w:sz w:val="28"/>
          <w:szCs w:val="28"/>
        </w:rPr>
        <w:t>HumanIK</w:t>
      </w:r>
      <w:proofErr w:type="spellEnd"/>
      <w:r w:rsidRPr="00665FF4">
        <w:rPr>
          <w:rFonts w:ascii="Enriqueta" w:hAnsi="Enriqueta"/>
          <w:color w:val="252525"/>
          <w:sz w:val="28"/>
          <w:szCs w:val="28"/>
        </w:rPr>
        <w:t xml:space="preserve"> Rigs in Maya with Adam </w:t>
      </w:r>
      <w:proofErr w:type="spellStart"/>
      <w:r w:rsidRPr="00665FF4">
        <w:rPr>
          <w:rFonts w:ascii="Enriqueta" w:hAnsi="Enriqueta"/>
          <w:color w:val="252525"/>
          <w:sz w:val="28"/>
          <w:szCs w:val="28"/>
        </w:rPr>
        <w:t>Crespi</w:t>
      </w:r>
      <w:proofErr w:type="spellEnd"/>
      <w:r w:rsidRP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12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http://www.lynda.com/Maya-tutorials/Working-Human-IK-rigs-Maya/122440-2.html</w:t>
        </w:r>
      </w:hyperlink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t xml:space="preserve">Maya Essentials 5: Animation Tools with George </w:t>
      </w:r>
      <w:proofErr w:type="spellStart"/>
      <w:r w:rsidRPr="00665FF4">
        <w:rPr>
          <w:rFonts w:ascii="Enriqueta" w:hAnsi="Enriqueta"/>
          <w:color w:val="252525"/>
          <w:sz w:val="28"/>
          <w:szCs w:val="28"/>
        </w:rPr>
        <w:t>Maestri</w:t>
      </w:r>
      <w:proofErr w:type="spellEnd"/>
      <w:r w:rsidRP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13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http://www.lynda.com/Maya-tutorials/Maya-Essentials-5-Animation-Tools/96719-2.html</w:t>
        </w:r>
      </w:hyperlink>
      <w:r w:rsid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t xml:space="preserve">Facial Modeling </w:t>
      </w:r>
      <w:proofErr w:type="spellStart"/>
      <w:r w:rsidRPr="00665FF4">
        <w:rPr>
          <w:rFonts w:ascii="Enriqueta" w:hAnsi="Enriqueta"/>
          <w:color w:val="252525"/>
          <w:sz w:val="28"/>
          <w:szCs w:val="28"/>
        </w:rPr>
        <w:t>Timelapse</w:t>
      </w:r>
      <w:proofErr w:type="spellEnd"/>
      <w:r w:rsidRPr="00665FF4">
        <w:rPr>
          <w:rFonts w:ascii="Enriqueta" w:hAnsi="Enriqueta"/>
          <w:color w:val="252525"/>
          <w:sz w:val="28"/>
          <w:szCs w:val="28"/>
        </w:rPr>
        <w:t xml:space="preserve"> </w:t>
      </w:r>
      <w:hyperlink r:id="rId14" w:history="1">
        <w:r w:rsidRPr="00F85028">
          <w:rPr>
            <w:rStyle w:val="Hyperlink"/>
            <w:rFonts w:ascii="Enriqueta" w:hAnsi="Enriqueta"/>
            <w:sz w:val="28"/>
            <w:szCs w:val="28"/>
          </w:rPr>
          <w:t>http://www.sergicaballer.com/facial-modeling-timelapse/</w:t>
        </w:r>
      </w:hyperlink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i/>
          <w:color w:val="252525"/>
          <w:sz w:val="28"/>
          <w:szCs w:val="28"/>
        </w:rPr>
      </w:pPr>
      <w:r w:rsidRPr="00665FF4">
        <w:rPr>
          <w:rFonts w:ascii="Enriqueta" w:hAnsi="Enriqueta"/>
          <w:i/>
          <w:color w:val="252525"/>
          <w:sz w:val="28"/>
          <w:szCs w:val="28"/>
        </w:rPr>
        <w:t xml:space="preserve">Nice sources of 3D Models </w:t>
      </w:r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15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http://rigging101.com/</w:t>
        </w:r>
      </w:hyperlink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16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http://tf3dm.com/</w:t>
        </w:r>
      </w:hyperlink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17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http://www.creativecrash.com/</w:t>
        </w:r>
      </w:hyperlink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18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http://www.turbosquid.com/</w:t>
        </w:r>
      </w:hyperlink>
      <w:r w:rsid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19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http://www.turbosquid.com/Search/?keyword=ufo&amp;sort_column=A5&amp;sort_order=asc</w:t>
        </w:r>
      </w:hyperlink>
      <w:r w:rsidR="00665FF4">
        <w:rPr>
          <w:rFonts w:ascii="Enriqueta" w:hAnsi="Enriqueta"/>
          <w:color w:val="252525"/>
          <w:sz w:val="28"/>
          <w:szCs w:val="28"/>
        </w:rPr>
        <w:t xml:space="preserve"> </w:t>
      </w:r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20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http://www.turbosquid.com/Search/Index.cfm?keyword=rocket&amp;sort_column=A5&amp;sort_order=asc</w:t>
        </w:r>
      </w:hyperlink>
    </w:p>
    <w:p w:rsidR="00665FF4" w:rsidRP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21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http://www.turbosquid.com/Search/Index.cfm?keyword=robot&amp;sort_column=A5&amp;sort_order=asc</w:t>
        </w:r>
      </w:hyperlink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i/>
          <w:color w:val="252525"/>
          <w:sz w:val="28"/>
          <w:szCs w:val="28"/>
        </w:rPr>
      </w:pPr>
      <w:proofErr w:type="spellStart"/>
      <w:r w:rsidRPr="00665FF4">
        <w:rPr>
          <w:rFonts w:ascii="Enriqueta" w:hAnsi="Enriqueta"/>
          <w:i/>
          <w:color w:val="252525"/>
          <w:sz w:val="28"/>
          <w:szCs w:val="28"/>
        </w:rPr>
        <w:t>SpringerLink</w:t>
      </w:r>
      <w:proofErr w:type="spellEnd"/>
      <w:r w:rsidRPr="00665FF4">
        <w:rPr>
          <w:rFonts w:ascii="Enriqueta" w:hAnsi="Enriqueta"/>
          <w:i/>
          <w:color w:val="252525"/>
          <w:sz w:val="28"/>
          <w:szCs w:val="28"/>
        </w:rPr>
        <w:t xml:space="preserve"> Books</w:t>
      </w:r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t>Understanding 3D Animation Using Maya</w:t>
      </w:r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>
        <w:rPr>
          <w:rFonts w:ascii="Enriqueta" w:hAnsi="Enriqueta"/>
          <w:color w:val="252525"/>
          <w:sz w:val="28"/>
          <w:szCs w:val="28"/>
        </w:rPr>
        <w:t xml:space="preserve">Authors: John Edgar Park </w:t>
      </w:r>
      <w:hyperlink r:id="rId22" w:history="1">
        <w:r w:rsidRPr="00F85028">
          <w:rPr>
            <w:rStyle w:val="Hyperlink"/>
            <w:rFonts w:ascii="Enriqueta" w:hAnsi="Enriqueta"/>
            <w:sz w:val="28"/>
            <w:szCs w:val="28"/>
          </w:rPr>
          <w:t>http://link.springer.com/book/10.1007/b138279</w:t>
        </w:r>
      </w:hyperlink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t>Principles of Computer Graphics Theory and Practice Using OpenGL and Maya®</w:t>
      </w:r>
    </w:p>
    <w:p w:rsidR="00665FF4" w:rsidRPr="00665FF4" w:rsidRDefault="00665FF4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r w:rsidRPr="00665FF4">
        <w:rPr>
          <w:rFonts w:ascii="Enriqueta" w:hAnsi="Enriqueta"/>
          <w:color w:val="252525"/>
          <w:sz w:val="28"/>
          <w:szCs w:val="28"/>
        </w:rPr>
        <w:lastRenderedPageBreak/>
        <w:t xml:space="preserve">Authors: </w:t>
      </w:r>
      <w:proofErr w:type="spellStart"/>
      <w:r w:rsidRPr="00665FF4">
        <w:rPr>
          <w:rFonts w:ascii="Enriqueta" w:hAnsi="Enriqueta"/>
          <w:color w:val="252525"/>
          <w:sz w:val="28"/>
          <w:szCs w:val="28"/>
        </w:rPr>
        <w:t>Shalini</w:t>
      </w:r>
      <w:proofErr w:type="spellEnd"/>
      <w:r w:rsidRPr="00665FF4">
        <w:rPr>
          <w:rFonts w:ascii="Enriqueta" w:hAnsi="Enriqueta"/>
          <w:color w:val="252525"/>
          <w:sz w:val="28"/>
          <w:szCs w:val="28"/>
        </w:rPr>
        <w:t xml:space="preserve"> </w:t>
      </w:r>
      <w:proofErr w:type="spellStart"/>
      <w:r w:rsidRPr="00665FF4">
        <w:rPr>
          <w:rFonts w:ascii="Enriqueta" w:hAnsi="Enriqueta"/>
          <w:color w:val="252525"/>
          <w:sz w:val="28"/>
          <w:szCs w:val="28"/>
        </w:rPr>
        <w:t>Govil-Pai</w:t>
      </w:r>
      <w:proofErr w:type="spellEnd"/>
    </w:p>
    <w:p w:rsidR="00665FF4" w:rsidRDefault="00263AB2" w:rsidP="00665FF4">
      <w:pPr>
        <w:pStyle w:val="NormalWeb"/>
        <w:shd w:val="clear" w:color="auto" w:fill="FFFFFF"/>
        <w:spacing w:line="284" w:lineRule="atLeast"/>
        <w:rPr>
          <w:rFonts w:ascii="Enriqueta" w:hAnsi="Enriqueta"/>
          <w:color w:val="252525"/>
          <w:sz w:val="28"/>
          <w:szCs w:val="28"/>
        </w:rPr>
      </w:pPr>
      <w:hyperlink r:id="rId23" w:history="1">
        <w:r w:rsidR="00665FF4" w:rsidRPr="00F85028">
          <w:rPr>
            <w:rStyle w:val="Hyperlink"/>
            <w:rFonts w:ascii="Enriqueta" w:hAnsi="Enriqueta"/>
            <w:sz w:val="28"/>
            <w:szCs w:val="28"/>
          </w:rPr>
          <w:t>http://link.springer.com/book/10.1007/b135398</w:t>
        </w:r>
      </w:hyperlink>
    </w:p>
    <w:sectPr w:rsidR="0066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53A91"/>
    <w:rsid w:val="0006383B"/>
    <w:rsid w:val="00097EBE"/>
    <w:rsid w:val="000B20A6"/>
    <w:rsid w:val="000B41E6"/>
    <w:rsid w:val="000E0F4E"/>
    <w:rsid w:val="000E5215"/>
    <w:rsid w:val="000F55FA"/>
    <w:rsid w:val="001036A5"/>
    <w:rsid w:val="0011759B"/>
    <w:rsid w:val="0012794E"/>
    <w:rsid w:val="00130FB9"/>
    <w:rsid w:val="001349C3"/>
    <w:rsid w:val="001723FA"/>
    <w:rsid w:val="001D1FE0"/>
    <w:rsid w:val="001F093F"/>
    <w:rsid w:val="001F79FE"/>
    <w:rsid w:val="00201929"/>
    <w:rsid w:val="002218A1"/>
    <w:rsid w:val="00253D8F"/>
    <w:rsid w:val="00256DAE"/>
    <w:rsid w:val="0026191E"/>
    <w:rsid w:val="00263AB2"/>
    <w:rsid w:val="002764BD"/>
    <w:rsid w:val="002A21CA"/>
    <w:rsid w:val="002A465E"/>
    <w:rsid w:val="002B5485"/>
    <w:rsid w:val="002C5D8F"/>
    <w:rsid w:val="002D625D"/>
    <w:rsid w:val="002E095A"/>
    <w:rsid w:val="002E5CEA"/>
    <w:rsid w:val="0032260F"/>
    <w:rsid w:val="00332DF9"/>
    <w:rsid w:val="00341FFF"/>
    <w:rsid w:val="0035602A"/>
    <w:rsid w:val="003724E1"/>
    <w:rsid w:val="00373CD7"/>
    <w:rsid w:val="00395E9F"/>
    <w:rsid w:val="003B04F3"/>
    <w:rsid w:val="003B18A2"/>
    <w:rsid w:val="003B513B"/>
    <w:rsid w:val="003C28F9"/>
    <w:rsid w:val="003E57AC"/>
    <w:rsid w:val="004023C5"/>
    <w:rsid w:val="004119AC"/>
    <w:rsid w:val="0041437F"/>
    <w:rsid w:val="0042458A"/>
    <w:rsid w:val="00426631"/>
    <w:rsid w:val="00454E74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96E"/>
    <w:rsid w:val="005172F9"/>
    <w:rsid w:val="00522DA6"/>
    <w:rsid w:val="005244E6"/>
    <w:rsid w:val="00532890"/>
    <w:rsid w:val="0054631E"/>
    <w:rsid w:val="005476ED"/>
    <w:rsid w:val="00553D32"/>
    <w:rsid w:val="00560818"/>
    <w:rsid w:val="005648A9"/>
    <w:rsid w:val="00565B55"/>
    <w:rsid w:val="00571F79"/>
    <w:rsid w:val="005D1C7F"/>
    <w:rsid w:val="005D7EEB"/>
    <w:rsid w:val="005F74F4"/>
    <w:rsid w:val="00600979"/>
    <w:rsid w:val="00604798"/>
    <w:rsid w:val="0063237D"/>
    <w:rsid w:val="00634A82"/>
    <w:rsid w:val="006515D8"/>
    <w:rsid w:val="006627FB"/>
    <w:rsid w:val="00665FF4"/>
    <w:rsid w:val="00676360"/>
    <w:rsid w:val="006912E3"/>
    <w:rsid w:val="006C2A07"/>
    <w:rsid w:val="006D4173"/>
    <w:rsid w:val="006E02C0"/>
    <w:rsid w:val="006E15D1"/>
    <w:rsid w:val="006E2561"/>
    <w:rsid w:val="006F2A88"/>
    <w:rsid w:val="0070328A"/>
    <w:rsid w:val="00721D8D"/>
    <w:rsid w:val="00726792"/>
    <w:rsid w:val="00736FD4"/>
    <w:rsid w:val="00751CFA"/>
    <w:rsid w:val="00756632"/>
    <w:rsid w:val="0075795A"/>
    <w:rsid w:val="00757D1A"/>
    <w:rsid w:val="0077385D"/>
    <w:rsid w:val="007B6D62"/>
    <w:rsid w:val="007C2B48"/>
    <w:rsid w:val="007E32D0"/>
    <w:rsid w:val="0080351F"/>
    <w:rsid w:val="00803E3E"/>
    <w:rsid w:val="008270A8"/>
    <w:rsid w:val="008369D0"/>
    <w:rsid w:val="008429A3"/>
    <w:rsid w:val="008574DD"/>
    <w:rsid w:val="00857E2F"/>
    <w:rsid w:val="00860086"/>
    <w:rsid w:val="00874EA8"/>
    <w:rsid w:val="0089542E"/>
    <w:rsid w:val="008A62CB"/>
    <w:rsid w:val="008B2AC2"/>
    <w:rsid w:val="008B3D25"/>
    <w:rsid w:val="008E2483"/>
    <w:rsid w:val="008E7004"/>
    <w:rsid w:val="00901437"/>
    <w:rsid w:val="0093121F"/>
    <w:rsid w:val="00933AD8"/>
    <w:rsid w:val="0096671B"/>
    <w:rsid w:val="00974AB1"/>
    <w:rsid w:val="00987C84"/>
    <w:rsid w:val="009D7DC5"/>
    <w:rsid w:val="00A127DD"/>
    <w:rsid w:val="00A21AB9"/>
    <w:rsid w:val="00A31C73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B075C6"/>
    <w:rsid w:val="00B231ED"/>
    <w:rsid w:val="00B47754"/>
    <w:rsid w:val="00B56BD7"/>
    <w:rsid w:val="00B627D2"/>
    <w:rsid w:val="00B77B61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18D3"/>
    <w:rsid w:val="00C02973"/>
    <w:rsid w:val="00C0385E"/>
    <w:rsid w:val="00C22397"/>
    <w:rsid w:val="00C440FE"/>
    <w:rsid w:val="00C47082"/>
    <w:rsid w:val="00CB2B4B"/>
    <w:rsid w:val="00CB4F41"/>
    <w:rsid w:val="00CC6EC6"/>
    <w:rsid w:val="00CD22C1"/>
    <w:rsid w:val="00D25884"/>
    <w:rsid w:val="00D3623E"/>
    <w:rsid w:val="00D46CE8"/>
    <w:rsid w:val="00D77BDF"/>
    <w:rsid w:val="00D970A5"/>
    <w:rsid w:val="00DA13F6"/>
    <w:rsid w:val="00DC13E0"/>
    <w:rsid w:val="00DC5672"/>
    <w:rsid w:val="00E2168C"/>
    <w:rsid w:val="00E36FFF"/>
    <w:rsid w:val="00E4245D"/>
    <w:rsid w:val="00E439D4"/>
    <w:rsid w:val="00E55158"/>
    <w:rsid w:val="00E61189"/>
    <w:rsid w:val="00EA03D7"/>
    <w:rsid w:val="00EE1D89"/>
    <w:rsid w:val="00F01AF2"/>
    <w:rsid w:val="00F15BF8"/>
    <w:rsid w:val="00F17866"/>
    <w:rsid w:val="00F349AD"/>
    <w:rsid w:val="00F4561B"/>
    <w:rsid w:val="00F6429E"/>
    <w:rsid w:val="00F65751"/>
    <w:rsid w:val="00F8233F"/>
    <w:rsid w:val="00FB0226"/>
    <w:rsid w:val="00FB24D2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5D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/Maya-tutorials/Maya-Essentials-2-Polygonal-Modeling-Techniques/96715-2.html" TargetMode="External"/><Relationship Id="rId13" Type="http://schemas.openxmlformats.org/officeDocument/2006/relationships/hyperlink" Target="http://www.lynda.com/Maya-tutorials/Maya-Essentials-5-Animation-Tools/96719-2.html" TargetMode="External"/><Relationship Id="rId18" Type="http://schemas.openxmlformats.org/officeDocument/2006/relationships/hyperlink" Target="http://www.turbosqui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urbosquid.com/Search/Index.cfm?keyword=robot&amp;sort_column=A5&amp;sort_order=asc" TargetMode="External"/><Relationship Id="rId7" Type="http://schemas.openxmlformats.org/officeDocument/2006/relationships/hyperlink" Target="http://www.turbosquid.com/" TargetMode="External"/><Relationship Id="rId12" Type="http://schemas.openxmlformats.org/officeDocument/2006/relationships/hyperlink" Target="http://www.lynda.com/Maya-tutorials/Working-Human-IK-rigs-Maya/122440-2.html" TargetMode="External"/><Relationship Id="rId17" Type="http://schemas.openxmlformats.org/officeDocument/2006/relationships/hyperlink" Target="http://www.creativecrash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f3dm.com/" TargetMode="External"/><Relationship Id="rId20" Type="http://schemas.openxmlformats.org/officeDocument/2006/relationships/hyperlink" Target="http://www.turbosquid.com/Search/Index.cfm?keyword=rocket&amp;sort_column=A5&amp;sort_order=as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reativecrash.com/" TargetMode="External"/><Relationship Id="rId11" Type="http://schemas.openxmlformats.org/officeDocument/2006/relationships/hyperlink" Target="http://www.lynda.com/Maya-tutorials/Character-Animation-Fundamentals-with-Maya/54994-2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f3dm.com/" TargetMode="External"/><Relationship Id="rId15" Type="http://schemas.openxmlformats.org/officeDocument/2006/relationships/hyperlink" Target="http://rigging101.com/" TargetMode="External"/><Relationship Id="rId23" Type="http://schemas.openxmlformats.org/officeDocument/2006/relationships/hyperlink" Target="http://link.springer.com/book/10.1007/b135398" TargetMode="External"/><Relationship Id="rId10" Type="http://schemas.openxmlformats.org/officeDocument/2006/relationships/hyperlink" Target="http://www.lynda.com/Maya-tutorials/Modeling-Vehicles-Maya/114004-2.html" TargetMode="External"/><Relationship Id="rId19" Type="http://schemas.openxmlformats.org/officeDocument/2006/relationships/hyperlink" Target="http://www.turbosquid.com/Search/?keyword=ufo&amp;sort_column=A5&amp;sort_order=a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ynda.com/tutorials/Game-Character-Creation-in-Maya/83095-2.html" TargetMode="External"/><Relationship Id="rId14" Type="http://schemas.openxmlformats.org/officeDocument/2006/relationships/hyperlink" Target="http://www.sergicaballer.com/facial-modeling-timelapse/" TargetMode="External"/><Relationship Id="rId22" Type="http://schemas.openxmlformats.org/officeDocument/2006/relationships/hyperlink" Target="http://link.springer.com/book/10.1007/b138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40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 Brown</cp:lastModifiedBy>
  <cp:revision>14</cp:revision>
  <dcterms:created xsi:type="dcterms:W3CDTF">2014-03-12T01:09:00Z</dcterms:created>
  <dcterms:modified xsi:type="dcterms:W3CDTF">2016-02-07T03:52:00Z</dcterms:modified>
</cp:coreProperties>
</file>