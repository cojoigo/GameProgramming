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B35" w:rsidRPr="00157684" w:rsidRDefault="00020E01" w:rsidP="00CE7E66">
      <w:pPr>
        <w:pStyle w:val="Heading1"/>
        <w:shd w:val="clear" w:color="auto" w:fill="FFFFFF"/>
        <w:spacing w:line="384" w:lineRule="atLeast"/>
        <w:rPr>
          <w:rFonts w:ascii="Enriqueta" w:hAnsi="Enriqueta"/>
          <w:b w:val="0"/>
          <w:bCs w:val="0"/>
          <w:color w:val="CD0000"/>
        </w:rPr>
      </w:pPr>
      <w:r w:rsidRPr="00157684">
        <w:rPr>
          <w:rFonts w:ascii="Enriqueta" w:hAnsi="Enriqueta"/>
          <w:b w:val="0"/>
          <w:bCs w:val="0"/>
          <w:color w:val="CD0000"/>
        </w:rPr>
        <w:t xml:space="preserve">CS 3540 Game Programming </w:t>
      </w:r>
    </w:p>
    <w:p w:rsidR="00157684" w:rsidRPr="00157684" w:rsidRDefault="00157684" w:rsidP="00157684">
      <w:pPr>
        <w:pStyle w:val="Heading1"/>
        <w:rPr>
          <w:b w:val="0"/>
          <w:color w:val="CD0000"/>
        </w:rPr>
      </w:pPr>
      <w:r w:rsidRPr="00157684">
        <w:rPr>
          <w:b w:val="0"/>
          <w:color w:val="CD0000"/>
        </w:rPr>
        <w:t>Assignment X</w:t>
      </w:r>
    </w:p>
    <w:p w:rsidR="00157684" w:rsidRPr="00157684" w:rsidRDefault="00157684" w:rsidP="00157684">
      <w:pPr>
        <w:pStyle w:val="NoSpacing"/>
        <w:rPr>
          <w:rFonts w:ascii="Enriqueta" w:hAnsi="Enriqueta"/>
          <w:color w:val="CD0000"/>
          <w:sz w:val="48"/>
          <w:szCs w:val="48"/>
        </w:rPr>
      </w:pPr>
      <w:r>
        <w:rPr>
          <w:rFonts w:ascii="Enriqueta" w:hAnsi="Enriqueta"/>
          <w:color w:val="CD0000"/>
          <w:sz w:val="48"/>
          <w:szCs w:val="48"/>
        </w:rPr>
        <w:t>Level Design</w:t>
      </w:r>
    </w:p>
    <w:p w:rsidR="00157684" w:rsidRDefault="00157684" w:rsidP="00157684">
      <w:pPr>
        <w:pStyle w:val="NoSpacing"/>
        <w:rPr>
          <w:rFonts w:ascii="Enriqueta" w:hAnsi="Enriqueta"/>
          <w:color w:val="5A5A5A"/>
          <w:sz w:val="56"/>
          <w:szCs w:val="56"/>
        </w:rPr>
      </w:pPr>
    </w:p>
    <w:p w:rsidR="00157684" w:rsidRPr="00DA38C2" w:rsidRDefault="00157684" w:rsidP="00157684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 Bear Brown</w:t>
      </w:r>
    </w:p>
    <w:p w:rsidR="00157684" w:rsidRPr="00DA38C2" w:rsidRDefault="00157684" w:rsidP="00157684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nik@ccs.neu.edu</w:t>
      </w:r>
    </w:p>
    <w:p w:rsidR="00157684" w:rsidRPr="00DA38C2" w:rsidRDefault="00157684" w:rsidP="00157684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>
        <w:rPr>
          <w:rFonts w:ascii="Enriqueta" w:hAnsi="Enriqueta"/>
          <w:b/>
          <w:bCs/>
          <w:color w:val="5A5A5A"/>
          <w:sz w:val="32"/>
          <w:szCs w:val="32"/>
        </w:rPr>
        <w:t>Spring 2016</w:t>
      </w:r>
    </w:p>
    <w:p w:rsidR="00812E1E" w:rsidRPr="00437D6E" w:rsidRDefault="00157684" w:rsidP="00437D6E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  <w:r>
        <w:rPr>
          <w:rFonts w:ascii="Enriqueta" w:hAnsi="Enriqueta"/>
          <w:bCs w:val="0"/>
          <w:sz w:val="32"/>
          <w:szCs w:val="32"/>
        </w:rPr>
        <w:t>One of the assignments 4-8 of your choice.</w:t>
      </w:r>
    </w:p>
    <w:p w:rsidR="00642D90" w:rsidRPr="00347D7A" w:rsidRDefault="00642D90" w:rsidP="00642D90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347D7A">
        <w:rPr>
          <w:rFonts w:asciiTheme="minorHAnsi" w:hAnsiTheme="minorHAnsi"/>
          <w:b w:val="0"/>
          <w:bCs w:val="0"/>
          <w:sz w:val="24"/>
          <w:szCs w:val="24"/>
        </w:rPr>
        <w:t>Assignments 4-8 are of your choice from the 13 assignments provided.</w:t>
      </w:r>
    </w:p>
    <w:p w:rsidR="00642D90" w:rsidRPr="00347D7A" w:rsidRDefault="00642D90" w:rsidP="00CE7E66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347D7A">
        <w:rPr>
          <w:rFonts w:asciiTheme="minorHAnsi" w:hAnsiTheme="minorHAnsi"/>
          <w:bCs w:val="0"/>
          <w:sz w:val="24"/>
          <w:szCs w:val="24"/>
        </w:rPr>
        <w:t>Level Design</w:t>
      </w:r>
    </w:p>
    <w:p w:rsidR="00470484" w:rsidRPr="00347D7A" w:rsidRDefault="00470484" w:rsidP="00CE7E66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347D7A">
        <w:rPr>
          <w:rFonts w:asciiTheme="minorHAnsi" w:hAnsiTheme="minorHAnsi"/>
          <w:b w:val="0"/>
          <w:bCs w:val="0"/>
          <w:sz w:val="24"/>
          <w:szCs w:val="24"/>
        </w:rPr>
        <w:t>Design a level. The level MUST be used in a game.</w:t>
      </w:r>
    </w:p>
    <w:p w:rsidR="00CE7E66" w:rsidRPr="00347D7A" w:rsidRDefault="009C77E9" w:rsidP="00CE7E66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347D7A">
        <w:rPr>
          <w:rFonts w:asciiTheme="minorHAnsi" w:hAnsiTheme="minorHAnsi"/>
          <w:bCs w:val="0"/>
          <w:sz w:val="24"/>
          <w:szCs w:val="24"/>
        </w:rPr>
        <w:t>Part 1 –</w:t>
      </w:r>
      <w:r w:rsidR="00CE2025" w:rsidRPr="00347D7A">
        <w:rPr>
          <w:rFonts w:asciiTheme="minorHAnsi" w:hAnsiTheme="minorHAnsi"/>
          <w:sz w:val="24"/>
          <w:szCs w:val="24"/>
        </w:rPr>
        <w:t xml:space="preserve"> </w:t>
      </w:r>
      <w:r w:rsidR="00CE2025" w:rsidRPr="00347D7A">
        <w:rPr>
          <w:rFonts w:asciiTheme="minorHAnsi" w:hAnsiTheme="minorHAnsi"/>
          <w:bCs w:val="0"/>
          <w:sz w:val="24"/>
          <w:szCs w:val="24"/>
        </w:rPr>
        <w:t xml:space="preserve">Watch Level Design Basics in Unity with Adam </w:t>
      </w:r>
      <w:proofErr w:type="spellStart"/>
      <w:r w:rsidR="00CE2025" w:rsidRPr="00347D7A">
        <w:rPr>
          <w:rFonts w:asciiTheme="minorHAnsi" w:hAnsiTheme="minorHAnsi"/>
          <w:bCs w:val="0"/>
          <w:sz w:val="24"/>
          <w:szCs w:val="24"/>
        </w:rPr>
        <w:t>Crespi</w:t>
      </w:r>
      <w:proofErr w:type="spellEnd"/>
    </w:p>
    <w:p w:rsidR="00CE2025" w:rsidRPr="00347D7A" w:rsidRDefault="00CE2025" w:rsidP="00CE202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347D7A">
        <w:rPr>
          <w:rFonts w:asciiTheme="minorHAnsi" w:hAnsiTheme="minorHAnsi"/>
          <w:color w:val="252525"/>
        </w:rPr>
        <w:t xml:space="preserve">Watch Level Design Basics in Unity with Adam </w:t>
      </w:r>
      <w:proofErr w:type="spellStart"/>
      <w:r w:rsidRPr="00347D7A">
        <w:rPr>
          <w:rFonts w:asciiTheme="minorHAnsi" w:hAnsiTheme="minorHAnsi"/>
          <w:color w:val="252525"/>
        </w:rPr>
        <w:t>Crespi</w:t>
      </w:r>
      <w:proofErr w:type="spellEnd"/>
    </w:p>
    <w:p w:rsidR="00CE2025" w:rsidRPr="00347D7A" w:rsidRDefault="00347D7A" w:rsidP="00CE2025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hyperlink r:id="rId6" w:history="1">
        <w:r w:rsidR="00CE2025" w:rsidRPr="00347D7A">
          <w:rPr>
            <w:rStyle w:val="Hyperlink"/>
            <w:rFonts w:asciiTheme="minorHAnsi" w:hAnsiTheme="minorHAnsi"/>
          </w:rPr>
          <w:t>http://www.lynda.com/Unity-3D-tutorials/Level-Design-Basics-Unity/133341-2.html</w:t>
        </w:r>
      </w:hyperlink>
    </w:p>
    <w:p w:rsidR="009C77E9" w:rsidRPr="00347D7A" w:rsidRDefault="009C77E9" w:rsidP="009C77E9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347D7A">
        <w:rPr>
          <w:rFonts w:asciiTheme="minorHAnsi" w:hAnsiTheme="minorHAnsi"/>
          <w:bCs w:val="0"/>
          <w:sz w:val="24"/>
          <w:szCs w:val="24"/>
        </w:rPr>
        <w:t>Part 2 –</w:t>
      </w:r>
      <w:r w:rsidR="00CF50D4" w:rsidRPr="00347D7A">
        <w:rPr>
          <w:rFonts w:asciiTheme="minorHAnsi" w:hAnsiTheme="minorHAnsi"/>
          <w:bCs w:val="0"/>
          <w:sz w:val="24"/>
          <w:szCs w:val="24"/>
        </w:rPr>
        <w:t xml:space="preserve"> </w:t>
      </w:r>
      <w:r w:rsidR="00053635" w:rsidRPr="00347D7A">
        <w:rPr>
          <w:rFonts w:asciiTheme="minorHAnsi" w:hAnsiTheme="minorHAnsi"/>
          <w:bCs w:val="0"/>
          <w:sz w:val="24"/>
          <w:szCs w:val="24"/>
        </w:rPr>
        <w:t xml:space="preserve">Plan/Sketch </w:t>
      </w:r>
      <w:r w:rsidR="00CF50D4" w:rsidRPr="00347D7A">
        <w:rPr>
          <w:rFonts w:asciiTheme="minorHAnsi" w:hAnsiTheme="minorHAnsi"/>
          <w:bCs w:val="0"/>
          <w:sz w:val="24"/>
          <w:szCs w:val="24"/>
        </w:rPr>
        <w:t>a Level/Scene in Unity</w:t>
      </w:r>
    </w:p>
    <w:p w:rsidR="00724912" w:rsidRPr="00347D7A" w:rsidRDefault="00053635" w:rsidP="00724912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347D7A">
        <w:rPr>
          <w:rFonts w:asciiTheme="minorHAnsi" w:hAnsiTheme="minorHAnsi"/>
          <w:color w:val="252525"/>
        </w:rPr>
        <w:t>Plan/Sketch a Level/Scene in Unity</w:t>
      </w:r>
      <w:r w:rsidR="00710F9F" w:rsidRPr="00347D7A">
        <w:rPr>
          <w:rFonts w:asciiTheme="minorHAnsi" w:hAnsiTheme="minorHAnsi"/>
          <w:color w:val="252525"/>
        </w:rPr>
        <w:t xml:space="preserve"> or Unreal</w:t>
      </w:r>
      <w:r w:rsidRPr="00347D7A">
        <w:rPr>
          <w:rFonts w:asciiTheme="minorHAnsi" w:hAnsiTheme="minorHAnsi"/>
          <w:color w:val="252525"/>
        </w:rPr>
        <w:t>.  The level should be for your individual project.  If your individual project isn’t a game then plan a level for a possible future game. The plan must include:</w:t>
      </w:r>
    </w:p>
    <w:p w:rsidR="00053635" w:rsidRPr="00347D7A" w:rsidRDefault="00053635" w:rsidP="0005363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47D7A">
        <w:rPr>
          <w:sz w:val="24"/>
          <w:szCs w:val="24"/>
        </w:rPr>
        <w:t>Setting goals for the player(s)</w:t>
      </w:r>
    </w:p>
    <w:p w:rsidR="00053635" w:rsidRPr="00347D7A" w:rsidRDefault="00053635" w:rsidP="0005363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47D7A">
        <w:rPr>
          <w:sz w:val="24"/>
          <w:szCs w:val="24"/>
        </w:rPr>
        <w:t>Map/sketch of the level</w:t>
      </w:r>
    </w:p>
    <w:p w:rsidR="00053635" w:rsidRPr="00347D7A" w:rsidRDefault="00053635" w:rsidP="0005363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47D7A">
        <w:rPr>
          <w:sz w:val="24"/>
          <w:szCs w:val="24"/>
        </w:rPr>
        <w:t>Planning the player path(s)</w:t>
      </w:r>
    </w:p>
    <w:p w:rsidR="00053635" w:rsidRPr="00347D7A" w:rsidRDefault="00053635" w:rsidP="0005363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47D7A">
        <w:rPr>
          <w:sz w:val="24"/>
          <w:szCs w:val="24"/>
        </w:rPr>
        <w:t>Defining player scale and field of view</w:t>
      </w:r>
    </w:p>
    <w:p w:rsidR="00053635" w:rsidRPr="00347D7A" w:rsidRDefault="00053635" w:rsidP="0005363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47D7A">
        <w:rPr>
          <w:sz w:val="24"/>
          <w:szCs w:val="24"/>
        </w:rPr>
        <w:t>Defining the level perspective(s)</w:t>
      </w:r>
    </w:p>
    <w:p w:rsidR="00053635" w:rsidRPr="00347D7A" w:rsidRDefault="00053635" w:rsidP="006736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47D7A">
        <w:rPr>
          <w:sz w:val="24"/>
          <w:szCs w:val="24"/>
        </w:rPr>
        <w:t>Define the music/sounds used in the level</w:t>
      </w:r>
    </w:p>
    <w:p w:rsidR="00963444" w:rsidRPr="00347D7A" w:rsidRDefault="00963444" w:rsidP="0067367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47D7A">
        <w:rPr>
          <w:sz w:val="24"/>
          <w:szCs w:val="24"/>
        </w:rPr>
        <w:t>Define the look of the “player/interface”</w:t>
      </w:r>
    </w:p>
    <w:p w:rsidR="00CF50D4" w:rsidRPr="00347D7A" w:rsidRDefault="00336106" w:rsidP="00CF50D4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347D7A">
        <w:rPr>
          <w:rFonts w:asciiTheme="minorHAnsi" w:hAnsiTheme="minorHAnsi"/>
          <w:bCs w:val="0"/>
          <w:sz w:val="24"/>
          <w:szCs w:val="24"/>
        </w:rPr>
        <w:lastRenderedPageBreak/>
        <w:t>Part 3</w:t>
      </w:r>
      <w:r w:rsidR="00CF50D4" w:rsidRPr="00347D7A">
        <w:rPr>
          <w:rFonts w:asciiTheme="minorHAnsi" w:hAnsiTheme="minorHAnsi"/>
          <w:bCs w:val="0"/>
          <w:sz w:val="24"/>
          <w:szCs w:val="24"/>
        </w:rPr>
        <w:t xml:space="preserve"> – Create a Resource list </w:t>
      </w:r>
      <w:r w:rsidRPr="00347D7A">
        <w:rPr>
          <w:rFonts w:asciiTheme="minorHAnsi" w:hAnsiTheme="minorHAnsi"/>
          <w:bCs w:val="0"/>
          <w:sz w:val="24"/>
          <w:szCs w:val="24"/>
        </w:rPr>
        <w:t>for your Level Assets</w:t>
      </w:r>
    </w:p>
    <w:p w:rsidR="00CF50D4" w:rsidRPr="00347D7A" w:rsidRDefault="00053635" w:rsidP="00CF50D4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347D7A">
        <w:rPr>
          <w:rFonts w:asciiTheme="minorHAnsi" w:hAnsiTheme="minorHAnsi"/>
          <w:color w:val="252525"/>
        </w:rPr>
        <w:t xml:space="preserve">Define a </w:t>
      </w:r>
      <w:r w:rsidR="00CF6AC9" w:rsidRPr="00347D7A">
        <w:rPr>
          <w:rFonts w:asciiTheme="minorHAnsi" w:hAnsiTheme="minorHAnsi"/>
          <w:color w:val="252525"/>
        </w:rPr>
        <w:t>list of</w:t>
      </w:r>
      <w:r w:rsidRPr="00347D7A">
        <w:rPr>
          <w:rFonts w:asciiTheme="minorHAnsi" w:hAnsiTheme="minorHAnsi"/>
          <w:color w:val="252525"/>
        </w:rPr>
        <w:t xml:space="preserve"> assets for your level</w:t>
      </w:r>
      <w:r w:rsidR="00CF50D4" w:rsidRPr="00347D7A">
        <w:rPr>
          <w:rFonts w:asciiTheme="minorHAnsi" w:hAnsiTheme="minorHAnsi"/>
          <w:color w:val="252525"/>
        </w:rPr>
        <w:t>.</w:t>
      </w:r>
      <w:r w:rsidRPr="00347D7A">
        <w:rPr>
          <w:rFonts w:asciiTheme="minorHAnsi" w:hAnsiTheme="minorHAnsi"/>
          <w:color w:val="252525"/>
        </w:rPr>
        <w:t xml:space="preserve">  This is a compilation of art, models, textures</w:t>
      </w:r>
      <w:r w:rsidR="00CF50D4" w:rsidRPr="00347D7A">
        <w:rPr>
          <w:rFonts w:asciiTheme="minorHAnsi" w:hAnsiTheme="minorHAnsi"/>
          <w:color w:val="252525"/>
        </w:rPr>
        <w:t xml:space="preserve">, tools, </w:t>
      </w:r>
      <w:r w:rsidRPr="00347D7A">
        <w:rPr>
          <w:rFonts w:asciiTheme="minorHAnsi" w:hAnsiTheme="minorHAnsi"/>
          <w:color w:val="252525"/>
        </w:rPr>
        <w:t xml:space="preserve">prefabs, music, </w:t>
      </w:r>
      <w:proofErr w:type="spellStart"/>
      <w:r w:rsidRPr="00347D7A">
        <w:rPr>
          <w:rFonts w:asciiTheme="minorHAnsi" w:hAnsiTheme="minorHAnsi"/>
          <w:color w:val="252525"/>
        </w:rPr>
        <w:t>shaders</w:t>
      </w:r>
      <w:proofErr w:type="spellEnd"/>
      <w:r w:rsidR="005948FC" w:rsidRPr="00347D7A">
        <w:rPr>
          <w:rFonts w:asciiTheme="minorHAnsi" w:hAnsiTheme="minorHAnsi"/>
          <w:color w:val="252525"/>
        </w:rPr>
        <w:t xml:space="preserve"> </w:t>
      </w:r>
      <w:r w:rsidRPr="00347D7A">
        <w:rPr>
          <w:rFonts w:asciiTheme="minorHAnsi" w:hAnsiTheme="minorHAnsi"/>
          <w:color w:val="252525"/>
        </w:rPr>
        <w:t>and resources needed for your level</w:t>
      </w:r>
      <w:r w:rsidR="00CF50D4" w:rsidRPr="00347D7A">
        <w:rPr>
          <w:rFonts w:asciiTheme="minorHAnsi" w:hAnsiTheme="minorHAnsi"/>
          <w:color w:val="252525"/>
        </w:rPr>
        <w:t>.</w:t>
      </w:r>
    </w:p>
    <w:p w:rsidR="00053635" w:rsidRPr="00347D7A" w:rsidRDefault="00053635" w:rsidP="00CF50D4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347D7A">
        <w:rPr>
          <w:rFonts w:asciiTheme="minorHAnsi" w:hAnsiTheme="minorHAnsi"/>
          <w:color w:val="252525"/>
        </w:rPr>
        <w:t xml:space="preserve">Provide samples of the level assets if you have them. You must provide links to websites if your assets are coming from external </w:t>
      </w:r>
      <w:r w:rsidR="001B1D4B" w:rsidRPr="00347D7A">
        <w:rPr>
          <w:rFonts w:asciiTheme="minorHAnsi" w:hAnsiTheme="minorHAnsi"/>
          <w:color w:val="252525"/>
        </w:rPr>
        <w:t xml:space="preserve">websites </w:t>
      </w:r>
      <w:r w:rsidR="00673673" w:rsidRPr="00347D7A">
        <w:rPr>
          <w:rFonts w:asciiTheme="minorHAnsi" w:hAnsiTheme="minorHAnsi"/>
          <w:color w:val="252525"/>
        </w:rPr>
        <w:t xml:space="preserve">you must source the links.  </w:t>
      </w:r>
    </w:p>
    <w:p w:rsidR="00A2202A" w:rsidRPr="00347D7A" w:rsidRDefault="00673673" w:rsidP="00A2202A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347D7A">
        <w:rPr>
          <w:rFonts w:asciiTheme="minorHAnsi" w:hAnsiTheme="minorHAnsi"/>
          <w:color w:val="252525"/>
        </w:rPr>
        <w:t xml:space="preserve">If you don’t know where your assets are coming from you must provide a plan of how to get them. </w:t>
      </w:r>
    </w:p>
    <w:p w:rsidR="006C094D" w:rsidRPr="00347D7A" w:rsidRDefault="006C094D" w:rsidP="00A2202A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347D7A">
        <w:rPr>
          <w:rFonts w:asciiTheme="minorHAnsi" w:hAnsiTheme="minorHAnsi"/>
          <w:b/>
          <w:bCs/>
        </w:rPr>
        <w:t xml:space="preserve">Scoring Rubric </w:t>
      </w:r>
    </w:p>
    <w:p w:rsidR="006C094D" w:rsidRPr="00347D7A" w:rsidRDefault="006C094D" w:rsidP="006C094D">
      <w:pPr>
        <w:pStyle w:val="Default"/>
        <w:rPr>
          <w:rFonts w:asciiTheme="minorHAnsi" w:hAnsiTheme="minorHAnsi"/>
        </w:rPr>
      </w:pPr>
    </w:p>
    <w:p w:rsidR="006C094D" w:rsidRPr="00347D7A" w:rsidRDefault="006C094D" w:rsidP="006C094D">
      <w:pPr>
        <w:pStyle w:val="Default"/>
        <w:rPr>
          <w:rFonts w:asciiTheme="minorHAnsi" w:hAnsiTheme="minorHAnsi"/>
        </w:rPr>
      </w:pPr>
      <w:r w:rsidRPr="00347D7A">
        <w:rPr>
          <w:rFonts w:asciiTheme="minorHAnsi" w:hAnsiTheme="minorHAnsi"/>
        </w:rPr>
        <w:t>100 points possible</w:t>
      </w:r>
    </w:p>
    <w:p w:rsidR="006C094D" w:rsidRPr="00347D7A" w:rsidRDefault="006C094D" w:rsidP="006C094D">
      <w:pPr>
        <w:pStyle w:val="Default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6C094D" w:rsidRPr="00347D7A" w:rsidTr="00930557">
        <w:tc>
          <w:tcPr>
            <w:tcW w:w="7735" w:type="dxa"/>
          </w:tcPr>
          <w:p w:rsidR="006C094D" w:rsidRPr="00347D7A" w:rsidRDefault="006C094D" w:rsidP="00930557">
            <w:pPr>
              <w:pStyle w:val="NormalWeb"/>
              <w:rPr>
                <w:rFonts w:asciiTheme="minorHAnsi" w:hAnsiTheme="minorHAnsi"/>
                <w:b/>
              </w:rPr>
            </w:pPr>
            <w:r w:rsidRPr="00347D7A">
              <w:rPr>
                <w:rFonts w:asciiTheme="minorHAnsi" w:hAnsiTheme="minorHAnsi"/>
                <w:b/>
              </w:rPr>
              <w:t>Requirement</w:t>
            </w:r>
          </w:p>
        </w:tc>
        <w:tc>
          <w:tcPr>
            <w:tcW w:w="1615" w:type="dxa"/>
          </w:tcPr>
          <w:p w:rsidR="006C094D" w:rsidRPr="00347D7A" w:rsidRDefault="006C094D" w:rsidP="00930557">
            <w:pPr>
              <w:pStyle w:val="NormalWeb"/>
              <w:rPr>
                <w:rFonts w:asciiTheme="minorHAnsi" w:hAnsiTheme="minorHAnsi"/>
                <w:b/>
              </w:rPr>
            </w:pPr>
            <w:r w:rsidRPr="00347D7A">
              <w:rPr>
                <w:rFonts w:asciiTheme="minorHAnsi" w:hAnsiTheme="minorHAnsi"/>
                <w:b/>
              </w:rPr>
              <w:t>Points</w:t>
            </w:r>
          </w:p>
        </w:tc>
      </w:tr>
      <w:tr w:rsidR="006C094D" w:rsidRPr="00347D7A" w:rsidTr="00930557">
        <w:tc>
          <w:tcPr>
            <w:tcW w:w="7735" w:type="dxa"/>
          </w:tcPr>
          <w:p w:rsidR="006C094D" w:rsidRPr="00347D7A" w:rsidRDefault="00673673" w:rsidP="00930557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347D7A">
              <w:rPr>
                <w:rFonts w:cs="Consolas"/>
                <w:sz w:val="24"/>
                <w:szCs w:val="24"/>
              </w:rPr>
              <w:t>Level plan</w:t>
            </w:r>
          </w:p>
        </w:tc>
        <w:tc>
          <w:tcPr>
            <w:tcW w:w="1615" w:type="dxa"/>
          </w:tcPr>
          <w:p w:rsidR="006C094D" w:rsidRPr="00347D7A" w:rsidRDefault="006C094D" w:rsidP="00930557">
            <w:pPr>
              <w:pStyle w:val="NormalWeb"/>
              <w:rPr>
                <w:rFonts w:asciiTheme="minorHAnsi" w:hAnsiTheme="minorHAnsi"/>
              </w:rPr>
            </w:pPr>
            <w:r w:rsidRPr="00347D7A">
              <w:rPr>
                <w:rFonts w:asciiTheme="minorHAnsi" w:hAnsiTheme="minorHAnsi"/>
              </w:rPr>
              <w:t>50</w:t>
            </w:r>
          </w:p>
        </w:tc>
      </w:tr>
      <w:tr w:rsidR="006C094D" w:rsidRPr="00347D7A" w:rsidTr="00930557">
        <w:tc>
          <w:tcPr>
            <w:tcW w:w="7735" w:type="dxa"/>
          </w:tcPr>
          <w:p w:rsidR="006C094D" w:rsidRPr="00347D7A" w:rsidRDefault="00673673" w:rsidP="00930557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347D7A">
              <w:rPr>
                <w:rFonts w:cs="Consolas"/>
                <w:sz w:val="24"/>
                <w:szCs w:val="24"/>
              </w:rPr>
              <w:t>Level map/art/</w:t>
            </w:r>
            <w:r w:rsidRPr="00347D7A">
              <w:rPr>
                <w:sz w:val="24"/>
                <w:szCs w:val="24"/>
              </w:rPr>
              <w:t xml:space="preserve"> </w:t>
            </w:r>
            <w:r w:rsidRPr="00347D7A">
              <w:rPr>
                <w:rFonts w:cs="Consolas"/>
                <w:sz w:val="24"/>
                <w:szCs w:val="24"/>
              </w:rPr>
              <w:t>sketch</w:t>
            </w:r>
          </w:p>
        </w:tc>
        <w:tc>
          <w:tcPr>
            <w:tcW w:w="1615" w:type="dxa"/>
          </w:tcPr>
          <w:p w:rsidR="006C094D" w:rsidRPr="00347D7A" w:rsidRDefault="006C094D" w:rsidP="00930557">
            <w:pPr>
              <w:pStyle w:val="NormalWeb"/>
              <w:rPr>
                <w:rFonts w:asciiTheme="minorHAnsi" w:hAnsiTheme="minorHAnsi"/>
              </w:rPr>
            </w:pPr>
            <w:r w:rsidRPr="00347D7A">
              <w:rPr>
                <w:rFonts w:asciiTheme="minorHAnsi" w:hAnsiTheme="minorHAnsi"/>
              </w:rPr>
              <w:t>25</w:t>
            </w:r>
          </w:p>
        </w:tc>
      </w:tr>
      <w:tr w:rsidR="006C094D" w:rsidRPr="00347D7A" w:rsidTr="00930557">
        <w:tc>
          <w:tcPr>
            <w:tcW w:w="7735" w:type="dxa"/>
          </w:tcPr>
          <w:p w:rsidR="006C094D" w:rsidRPr="00347D7A" w:rsidRDefault="003801FC" w:rsidP="00930557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347D7A">
              <w:rPr>
                <w:rFonts w:cs="Consolas"/>
                <w:sz w:val="24"/>
                <w:szCs w:val="24"/>
              </w:rPr>
              <w:t>Resource list</w:t>
            </w:r>
          </w:p>
        </w:tc>
        <w:tc>
          <w:tcPr>
            <w:tcW w:w="1615" w:type="dxa"/>
          </w:tcPr>
          <w:p w:rsidR="006C094D" w:rsidRPr="00347D7A" w:rsidRDefault="006C094D" w:rsidP="00930557">
            <w:pPr>
              <w:pStyle w:val="NormalWeb"/>
              <w:rPr>
                <w:rFonts w:asciiTheme="minorHAnsi" w:hAnsiTheme="minorHAnsi"/>
              </w:rPr>
            </w:pPr>
            <w:r w:rsidRPr="00347D7A">
              <w:rPr>
                <w:rFonts w:asciiTheme="minorHAnsi" w:hAnsiTheme="minorHAnsi"/>
              </w:rPr>
              <w:t>25</w:t>
            </w:r>
          </w:p>
        </w:tc>
      </w:tr>
    </w:tbl>
    <w:p w:rsidR="006C094D" w:rsidRPr="00347D7A" w:rsidRDefault="006C094D" w:rsidP="006C094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C094D" w:rsidRPr="00347D7A" w:rsidRDefault="006C094D" w:rsidP="006C094D">
      <w:pPr>
        <w:pStyle w:val="Default"/>
        <w:rPr>
          <w:rFonts w:asciiTheme="minorHAnsi" w:hAnsiTheme="minorHAnsi"/>
          <w:b/>
          <w:bCs/>
        </w:rPr>
      </w:pPr>
    </w:p>
    <w:p w:rsidR="006C094D" w:rsidRPr="00347D7A" w:rsidRDefault="006C094D" w:rsidP="006C094D">
      <w:pPr>
        <w:pStyle w:val="Default"/>
        <w:rPr>
          <w:rFonts w:asciiTheme="minorHAnsi" w:hAnsiTheme="minorHAnsi"/>
        </w:rPr>
      </w:pPr>
      <w:r w:rsidRPr="00347D7A">
        <w:rPr>
          <w:rFonts w:asciiTheme="minorHAnsi" w:hAnsiTheme="minorHAnsi"/>
          <w:b/>
          <w:bCs/>
        </w:rPr>
        <w:t xml:space="preserve">Submission </w:t>
      </w:r>
    </w:p>
    <w:p w:rsidR="00157684" w:rsidRPr="00347D7A" w:rsidRDefault="00157684" w:rsidP="00157684">
      <w:pPr>
        <w:pStyle w:val="NormalWeb"/>
        <w:rPr>
          <w:rFonts w:asciiTheme="minorHAnsi" w:hAnsiTheme="minorHAnsi"/>
        </w:rPr>
      </w:pPr>
      <w:r w:rsidRPr="00347D7A">
        <w:rPr>
          <w:rFonts w:asciiTheme="minorHAnsi" w:hAnsiTheme="minorHAnsi"/>
        </w:rPr>
        <w:t xml:space="preserve">You will submit your assignment via </w:t>
      </w:r>
      <w:proofErr w:type="spellStart"/>
      <w:r w:rsidRPr="00347D7A">
        <w:rPr>
          <w:rFonts w:asciiTheme="minorHAnsi" w:hAnsiTheme="minorHAnsi"/>
        </w:rPr>
        <w:t>BlackBoard</w:t>
      </w:r>
      <w:proofErr w:type="spellEnd"/>
      <w:r w:rsidRPr="00347D7A">
        <w:rPr>
          <w:rFonts w:asciiTheme="minorHAnsi" w:hAnsiTheme="minorHAnsi"/>
        </w:rPr>
        <w:t>. Upload to the week that you do the assignment. If you submit this in week 4 upload to assignment 4, if you submit this in week 5 upload to assignment 5, etc.</w:t>
      </w:r>
    </w:p>
    <w:p w:rsidR="006C094D" w:rsidRPr="00347D7A" w:rsidRDefault="006C094D" w:rsidP="00673673">
      <w:pPr>
        <w:pStyle w:val="NormalWeb"/>
        <w:rPr>
          <w:rFonts w:asciiTheme="minorHAnsi" w:hAnsiTheme="minorHAnsi"/>
          <w:bCs/>
        </w:rPr>
      </w:pPr>
      <w:r w:rsidRPr="00347D7A">
        <w:rPr>
          <w:rFonts w:asciiTheme="minorHAnsi" w:hAnsiTheme="minorHAnsi"/>
          <w:bCs/>
        </w:rPr>
        <w:t>Click the title of assignment (bl</w:t>
      </w:r>
      <w:bookmarkStart w:id="0" w:name="_GoBack"/>
      <w:bookmarkEnd w:id="0"/>
      <w:r w:rsidRPr="00347D7A">
        <w:rPr>
          <w:rFonts w:asciiTheme="minorHAnsi" w:hAnsiTheme="minorHAnsi"/>
          <w:bCs/>
        </w:rPr>
        <w:t>ackboard -&gt; assignment -&gt; &lt;Title of Assignment&gt;), to go to the submission page.</w:t>
      </w:r>
    </w:p>
    <w:sectPr w:rsidR="006C094D" w:rsidRPr="0034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F1C25"/>
    <w:multiLevelType w:val="hybridMultilevel"/>
    <w:tmpl w:val="D9E6FB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E08D6"/>
    <w:multiLevelType w:val="multilevel"/>
    <w:tmpl w:val="6FEA05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66"/>
    <w:rsid w:val="00020E01"/>
    <w:rsid w:val="00053635"/>
    <w:rsid w:val="00157684"/>
    <w:rsid w:val="001B1D4B"/>
    <w:rsid w:val="00310DF9"/>
    <w:rsid w:val="00320CB4"/>
    <w:rsid w:val="00336106"/>
    <w:rsid w:val="00336213"/>
    <w:rsid w:val="00347D7A"/>
    <w:rsid w:val="003801FC"/>
    <w:rsid w:val="00393578"/>
    <w:rsid w:val="00437D6E"/>
    <w:rsid w:val="00465091"/>
    <w:rsid w:val="00470484"/>
    <w:rsid w:val="0049380F"/>
    <w:rsid w:val="005948FC"/>
    <w:rsid w:val="0059677A"/>
    <w:rsid w:val="00642D90"/>
    <w:rsid w:val="0065590F"/>
    <w:rsid w:val="00673673"/>
    <w:rsid w:val="006C094D"/>
    <w:rsid w:val="00705775"/>
    <w:rsid w:val="00710F9F"/>
    <w:rsid w:val="00724912"/>
    <w:rsid w:val="00741341"/>
    <w:rsid w:val="007A41AE"/>
    <w:rsid w:val="007A64CD"/>
    <w:rsid w:val="00804B35"/>
    <w:rsid w:val="00812E1E"/>
    <w:rsid w:val="008D5832"/>
    <w:rsid w:val="008E25DD"/>
    <w:rsid w:val="00963444"/>
    <w:rsid w:val="00997EF8"/>
    <w:rsid w:val="009C77E9"/>
    <w:rsid w:val="00A2202A"/>
    <w:rsid w:val="00BE65F8"/>
    <w:rsid w:val="00BF0E2E"/>
    <w:rsid w:val="00C37C82"/>
    <w:rsid w:val="00CE2025"/>
    <w:rsid w:val="00CE7E66"/>
    <w:rsid w:val="00CF50D4"/>
    <w:rsid w:val="00CF6AC9"/>
    <w:rsid w:val="00D05F8B"/>
    <w:rsid w:val="00DA38C2"/>
    <w:rsid w:val="00E9033D"/>
    <w:rsid w:val="00EE5160"/>
    <w:rsid w:val="00F1003F"/>
    <w:rsid w:val="00F91EAD"/>
    <w:rsid w:val="00F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033CF-7A87-47A5-8FC5-9C7BE2BE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E7E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E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E7E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E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7E66"/>
    <w:rPr>
      <w:i/>
      <w:iCs/>
    </w:rPr>
  </w:style>
  <w:style w:type="character" w:customStyle="1" w:styleId="apple-converted-space">
    <w:name w:val="apple-converted-space"/>
    <w:basedOn w:val="DefaultParagraphFont"/>
    <w:rsid w:val="00CE7E66"/>
  </w:style>
  <w:style w:type="character" w:styleId="Hyperlink">
    <w:name w:val="Hyperlink"/>
    <w:basedOn w:val="DefaultParagraphFont"/>
    <w:uiPriority w:val="99"/>
    <w:unhideWhenUsed/>
    <w:rsid w:val="00CE7E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7E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7E66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CE7E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E6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E7E66"/>
    <w:pPr>
      <w:spacing w:after="0" w:line="240" w:lineRule="auto"/>
    </w:pPr>
  </w:style>
  <w:style w:type="paragraph" w:customStyle="1" w:styleId="Default">
    <w:name w:val="Default"/>
    <w:rsid w:val="006C09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C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ynda.com/Unity-3D-tutorials/Level-Design-Basics-Unity/133341-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F4F2A-4CF6-408F-B8CC-CB1F31E5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C07306B0</Template>
  <TotalTime>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CCIS - Northeastern University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Brown</dc:creator>
  <cp:keywords/>
  <dc:description/>
  <cp:lastModifiedBy>Nik Brown</cp:lastModifiedBy>
  <cp:revision>8</cp:revision>
  <cp:lastPrinted>2014-01-13T00:47:00Z</cp:lastPrinted>
  <dcterms:created xsi:type="dcterms:W3CDTF">2016-02-03T20:58:00Z</dcterms:created>
  <dcterms:modified xsi:type="dcterms:W3CDTF">2016-02-07T04:24:00Z</dcterms:modified>
</cp:coreProperties>
</file>