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24" w:rsidRPr="002C5D8F" w:rsidRDefault="009B6624" w:rsidP="009B6624">
      <w:pPr>
        <w:pStyle w:val="Heading1"/>
        <w:rPr>
          <w:b w:val="0"/>
          <w:color w:val="CD0000"/>
        </w:rPr>
      </w:pPr>
      <w:r w:rsidRPr="002C5D8F">
        <w:rPr>
          <w:b w:val="0"/>
          <w:color w:val="CD0000"/>
        </w:rPr>
        <w:t>CS 3540 Game Programming</w:t>
      </w:r>
    </w:p>
    <w:p w:rsidR="009B6624" w:rsidRPr="002C5D8F" w:rsidRDefault="009B6624" w:rsidP="009B6624">
      <w:pPr>
        <w:pStyle w:val="Heading1"/>
        <w:rPr>
          <w:b w:val="0"/>
          <w:color w:val="CD0000"/>
        </w:rPr>
      </w:pPr>
      <w:r w:rsidRPr="002C5D8F">
        <w:rPr>
          <w:b w:val="0"/>
          <w:color w:val="CD0000"/>
        </w:rPr>
        <w:t>Assignment X</w:t>
      </w:r>
    </w:p>
    <w:p w:rsidR="009B6624" w:rsidRDefault="009B6624" w:rsidP="009B6624">
      <w:pPr>
        <w:pStyle w:val="NoSpacing"/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</w:pPr>
      <w:r w:rsidRPr="00B8435F"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  <w:t xml:space="preserve">Game </w:t>
      </w:r>
      <w:r w:rsidR="00B073E9"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  <w:t>Multiplayer N</w:t>
      </w:r>
      <w:r w:rsidR="00B073E9" w:rsidRPr="00B073E9"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  <w:t>etworking</w:t>
      </w:r>
    </w:p>
    <w:p w:rsidR="009B6624" w:rsidRDefault="009B6624" w:rsidP="009B6624">
      <w:pPr>
        <w:pStyle w:val="NoSpacing"/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</w:pPr>
    </w:p>
    <w:p w:rsidR="009B6624" w:rsidRPr="00DA38C2" w:rsidRDefault="009B6624" w:rsidP="009B6624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 Bear Brown</w:t>
      </w:r>
    </w:p>
    <w:p w:rsidR="009B6624" w:rsidRPr="00DA38C2" w:rsidRDefault="009B6624" w:rsidP="009B6624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nik@ccs.neu.edu</w:t>
      </w:r>
    </w:p>
    <w:p w:rsidR="009B6624" w:rsidRPr="00DA38C2" w:rsidRDefault="009B6624" w:rsidP="009B6624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>
        <w:rPr>
          <w:rFonts w:ascii="Enriqueta" w:hAnsi="Enriqueta"/>
          <w:b/>
          <w:bCs/>
          <w:color w:val="5A5A5A"/>
          <w:sz w:val="32"/>
          <w:szCs w:val="32"/>
        </w:rPr>
        <w:t>Spring 2016</w:t>
      </w:r>
    </w:p>
    <w:p w:rsidR="00B073E9" w:rsidRDefault="009B6624" w:rsidP="005160A6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="Enriqueta" w:hAnsi="Enriqueta"/>
          <w:bCs w:val="0"/>
          <w:sz w:val="32"/>
          <w:szCs w:val="32"/>
        </w:rPr>
        <w:t>One of the assignments 4-8 of your choice.</w:t>
      </w:r>
      <w:r w:rsidR="005160A6" w:rsidRPr="005160A6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</w:p>
    <w:p w:rsidR="00A03A83" w:rsidRPr="00364581" w:rsidRDefault="00A03A83" w:rsidP="00A03A83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364581">
        <w:rPr>
          <w:rFonts w:asciiTheme="minorHAnsi" w:hAnsiTheme="minorHAnsi"/>
          <w:b w:val="0"/>
          <w:bCs w:val="0"/>
          <w:sz w:val="24"/>
          <w:szCs w:val="24"/>
        </w:rPr>
        <w:t xml:space="preserve">Assignments 4-8 are of your choice </w:t>
      </w:r>
      <w:r>
        <w:rPr>
          <w:rFonts w:asciiTheme="minorHAnsi" w:hAnsiTheme="minorHAnsi"/>
          <w:b w:val="0"/>
          <w:bCs w:val="0"/>
          <w:sz w:val="24"/>
          <w:szCs w:val="24"/>
        </w:rPr>
        <w:t>from the 13 assignments provided</w:t>
      </w:r>
      <w:r w:rsidRPr="00364581">
        <w:rPr>
          <w:rFonts w:asciiTheme="minorHAnsi" w:hAnsiTheme="minorHAnsi"/>
          <w:b w:val="0"/>
          <w:bCs w:val="0"/>
          <w:sz w:val="24"/>
          <w:szCs w:val="24"/>
        </w:rPr>
        <w:t>.</w:t>
      </w:r>
    </w:p>
    <w:p w:rsidR="00A03A83" w:rsidRPr="00A03A83" w:rsidRDefault="00A03A83" w:rsidP="005160A6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A03A83">
        <w:rPr>
          <w:rFonts w:asciiTheme="minorHAnsi" w:hAnsiTheme="minorHAnsi"/>
          <w:bCs w:val="0"/>
          <w:sz w:val="24"/>
          <w:szCs w:val="24"/>
        </w:rPr>
        <w:t>Multiplayer Networking</w:t>
      </w:r>
    </w:p>
    <w:p w:rsidR="00B073E9" w:rsidRDefault="005160A6" w:rsidP="005160A6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 xml:space="preserve">Develop a </w:t>
      </w:r>
      <w:r w:rsidR="00B073E9">
        <w:rPr>
          <w:rFonts w:asciiTheme="minorHAnsi" w:hAnsiTheme="minorHAnsi"/>
          <w:b w:val="0"/>
          <w:bCs w:val="0"/>
          <w:sz w:val="24"/>
          <w:szCs w:val="24"/>
        </w:rPr>
        <w:t>multiplayer networking for a game</w:t>
      </w:r>
      <w:r>
        <w:rPr>
          <w:rFonts w:asciiTheme="minorHAnsi" w:hAnsiTheme="minorHAnsi"/>
          <w:b w:val="0"/>
          <w:bCs w:val="0"/>
          <w:sz w:val="24"/>
          <w:szCs w:val="24"/>
        </w:rPr>
        <w:t xml:space="preserve">. </w:t>
      </w:r>
      <w:r w:rsidR="00B073E9">
        <w:rPr>
          <w:rFonts w:asciiTheme="minorHAnsi" w:hAnsiTheme="minorHAnsi"/>
          <w:b w:val="0"/>
          <w:bCs w:val="0"/>
          <w:sz w:val="24"/>
          <w:szCs w:val="24"/>
        </w:rPr>
        <w:t xml:space="preserve">The networking must support player login, player stats, and </w:t>
      </w:r>
      <w:r w:rsidR="00B073E9" w:rsidRPr="00B073E9">
        <w:rPr>
          <w:rFonts w:asciiTheme="minorHAnsi" w:hAnsiTheme="minorHAnsi"/>
          <w:b w:val="0"/>
          <w:bCs w:val="0"/>
          <w:sz w:val="24"/>
          <w:szCs w:val="24"/>
        </w:rPr>
        <w:t>multiplayer</w:t>
      </w:r>
      <w:r w:rsidR="00B073E9">
        <w:rPr>
          <w:rFonts w:asciiTheme="minorHAnsi" w:hAnsiTheme="minorHAnsi"/>
          <w:b w:val="0"/>
          <w:bCs w:val="0"/>
          <w:sz w:val="24"/>
          <w:szCs w:val="24"/>
        </w:rPr>
        <w:t xml:space="preserve"> support.</w:t>
      </w:r>
    </w:p>
    <w:p w:rsidR="005160A6" w:rsidRPr="00795BD0" w:rsidRDefault="005160A6" w:rsidP="005160A6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795BD0">
        <w:rPr>
          <w:rFonts w:asciiTheme="minorHAnsi" w:hAnsiTheme="minorHAnsi"/>
          <w:bCs w:val="0"/>
          <w:sz w:val="24"/>
          <w:szCs w:val="24"/>
        </w:rPr>
        <w:t xml:space="preserve">(100 Points) </w:t>
      </w:r>
      <w:r w:rsidRPr="00FC413C">
        <w:rPr>
          <w:rFonts w:asciiTheme="minorHAnsi" w:hAnsiTheme="minorHAnsi"/>
          <w:bCs w:val="0"/>
          <w:sz w:val="24"/>
          <w:szCs w:val="24"/>
        </w:rPr>
        <w:t xml:space="preserve">Develop a </w:t>
      </w:r>
      <w:r w:rsidR="00B073E9">
        <w:rPr>
          <w:rFonts w:asciiTheme="minorHAnsi" w:hAnsiTheme="minorHAnsi"/>
          <w:bCs w:val="0"/>
          <w:sz w:val="24"/>
          <w:szCs w:val="24"/>
        </w:rPr>
        <w:t>multiplayer networking for a game</w:t>
      </w:r>
    </w:p>
    <w:p w:rsidR="005160A6" w:rsidRPr="00B073E9" w:rsidRDefault="005160A6" w:rsidP="00B073E9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FC413C">
        <w:rPr>
          <w:rFonts w:asciiTheme="minorHAnsi" w:hAnsiTheme="minorHAnsi"/>
          <w:bCs w:val="0"/>
        </w:rPr>
        <w:t xml:space="preserve">Convert an existing game to </w:t>
      </w:r>
      <w:r w:rsidR="00B073E9">
        <w:rPr>
          <w:rFonts w:asciiTheme="minorHAnsi" w:hAnsiTheme="minorHAnsi"/>
          <w:bCs w:val="0"/>
        </w:rPr>
        <w:t xml:space="preserve">support </w:t>
      </w:r>
      <w:r w:rsidR="00B073E9" w:rsidRPr="00B073E9">
        <w:rPr>
          <w:rFonts w:asciiTheme="minorHAnsi" w:hAnsiTheme="minorHAnsi"/>
        </w:rPr>
        <w:t>multiplayer networking</w:t>
      </w:r>
      <w:r w:rsidR="00B073E9">
        <w:rPr>
          <w:rFonts w:asciiTheme="minorHAnsi" w:hAnsiTheme="minorHAnsi"/>
          <w:bCs w:val="0"/>
        </w:rPr>
        <w:t xml:space="preserve">. </w:t>
      </w:r>
      <w:r w:rsidR="00B073E9">
        <w:rPr>
          <w:rFonts w:asciiTheme="minorHAnsi" w:hAnsiTheme="minorHAnsi"/>
          <w:b w:val="0"/>
          <w:bCs w:val="0"/>
          <w:sz w:val="24"/>
          <w:szCs w:val="24"/>
        </w:rPr>
        <w:t xml:space="preserve">The networking must support player login, player stats, and </w:t>
      </w:r>
      <w:r w:rsidR="00B073E9" w:rsidRPr="00B073E9">
        <w:rPr>
          <w:rFonts w:asciiTheme="minorHAnsi" w:hAnsiTheme="minorHAnsi"/>
          <w:b w:val="0"/>
          <w:bCs w:val="0"/>
          <w:sz w:val="24"/>
          <w:szCs w:val="24"/>
        </w:rPr>
        <w:t>multiplayer</w:t>
      </w:r>
      <w:r w:rsidR="00B073E9">
        <w:rPr>
          <w:rFonts w:asciiTheme="minorHAnsi" w:hAnsiTheme="minorHAnsi"/>
          <w:b w:val="0"/>
          <w:bCs w:val="0"/>
          <w:sz w:val="24"/>
          <w:szCs w:val="24"/>
        </w:rPr>
        <w:t xml:space="preserve"> support.</w:t>
      </w:r>
    </w:p>
    <w:p w:rsidR="005160A6" w:rsidRPr="00795BD0" w:rsidRDefault="005160A6" w:rsidP="005160A6">
      <w:pPr>
        <w:pStyle w:val="NormalWeb"/>
        <w:shd w:val="clear" w:color="auto" w:fill="FFFFFF"/>
        <w:spacing w:line="284" w:lineRule="atLeast"/>
        <w:rPr>
          <w:rFonts w:asciiTheme="minorHAnsi" w:hAnsiTheme="minorHAnsi"/>
          <w:color w:val="252525"/>
        </w:rPr>
      </w:pPr>
      <w:r w:rsidRPr="00795BD0">
        <w:rPr>
          <w:rFonts w:asciiTheme="minorHAnsi" w:hAnsiTheme="minorHAnsi"/>
          <w:b/>
          <w:bCs/>
        </w:rPr>
        <w:t xml:space="preserve">Scoring Rubric </w:t>
      </w:r>
    </w:p>
    <w:p w:rsidR="005160A6" w:rsidRPr="00795BD0" w:rsidRDefault="005160A6" w:rsidP="005160A6">
      <w:pPr>
        <w:pStyle w:val="Default"/>
        <w:rPr>
          <w:rFonts w:asciiTheme="minorHAnsi" w:hAnsiTheme="minorHAnsi"/>
        </w:rPr>
      </w:pPr>
      <w:r w:rsidRPr="00795BD0">
        <w:rPr>
          <w:rFonts w:asciiTheme="minorHAnsi" w:hAnsiTheme="minorHAnsi"/>
        </w:rPr>
        <w:t>100 points possible</w:t>
      </w:r>
    </w:p>
    <w:p w:rsidR="005160A6" w:rsidRPr="00795BD0" w:rsidRDefault="005160A6" w:rsidP="005160A6">
      <w:pPr>
        <w:pStyle w:val="Default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5160A6" w:rsidRPr="00795BD0" w:rsidTr="006C3344">
        <w:tc>
          <w:tcPr>
            <w:tcW w:w="7735" w:type="dxa"/>
          </w:tcPr>
          <w:p w:rsidR="005160A6" w:rsidRPr="00795BD0" w:rsidRDefault="005160A6" w:rsidP="006C3344">
            <w:pPr>
              <w:pStyle w:val="NormalWeb"/>
              <w:rPr>
                <w:rFonts w:asciiTheme="minorHAnsi" w:hAnsiTheme="minorHAnsi"/>
                <w:b/>
              </w:rPr>
            </w:pPr>
            <w:r w:rsidRPr="00795BD0">
              <w:rPr>
                <w:rFonts w:asciiTheme="minorHAnsi" w:hAnsiTheme="minorHAnsi"/>
                <w:b/>
              </w:rPr>
              <w:t>Requirement</w:t>
            </w:r>
          </w:p>
        </w:tc>
        <w:tc>
          <w:tcPr>
            <w:tcW w:w="1615" w:type="dxa"/>
          </w:tcPr>
          <w:p w:rsidR="005160A6" w:rsidRPr="00795BD0" w:rsidRDefault="005160A6" w:rsidP="006C3344">
            <w:pPr>
              <w:pStyle w:val="NormalWeb"/>
              <w:rPr>
                <w:rFonts w:asciiTheme="minorHAnsi" w:hAnsiTheme="minorHAnsi"/>
                <w:b/>
              </w:rPr>
            </w:pPr>
            <w:r w:rsidRPr="00795BD0">
              <w:rPr>
                <w:rFonts w:asciiTheme="minorHAnsi" w:hAnsiTheme="minorHAnsi"/>
                <w:b/>
              </w:rPr>
              <w:t>Points</w:t>
            </w:r>
          </w:p>
        </w:tc>
      </w:tr>
      <w:tr w:rsidR="005160A6" w:rsidRPr="00795BD0" w:rsidTr="006C3344">
        <w:tc>
          <w:tcPr>
            <w:tcW w:w="7735" w:type="dxa"/>
          </w:tcPr>
          <w:p w:rsidR="005160A6" w:rsidRPr="00B073E9" w:rsidRDefault="00B073E9" w:rsidP="006C3344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B073E9">
              <w:rPr>
                <w:rFonts w:cs="Consolas"/>
                <w:sz w:val="24"/>
                <w:szCs w:val="24"/>
              </w:rPr>
              <w:t>P</w:t>
            </w:r>
            <w:r w:rsidRPr="00B073E9">
              <w:rPr>
                <w:bCs/>
                <w:sz w:val="24"/>
                <w:szCs w:val="24"/>
              </w:rPr>
              <w:t>layer login</w:t>
            </w:r>
          </w:p>
        </w:tc>
        <w:tc>
          <w:tcPr>
            <w:tcW w:w="1615" w:type="dxa"/>
          </w:tcPr>
          <w:p w:rsidR="005160A6" w:rsidRPr="00B073E9" w:rsidRDefault="00B073E9" w:rsidP="006C3344">
            <w:pPr>
              <w:pStyle w:val="NormalWeb"/>
              <w:rPr>
                <w:rFonts w:asciiTheme="minorHAnsi" w:hAnsiTheme="minorHAnsi"/>
              </w:rPr>
            </w:pPr>
            <w:r w:rsidRPr="00B073E9">
              <w:rPr>
                <w:rFonts w:asciiTheme="minorHAnsi" w:hAnsiTheme="minorHAnsi"/>
              </w:rPr>
              <w:t>2</w:t>
            </w:r>
            <w:r w:rsidR="005160A6" w:rsidRPr="00B073E9">
              <w:rPr>
                <w:rFonts w:asciiTheme="minorHAnsi" w:hAnsiTheme="minorHAnsi"/>
              </w:rPr>
              <w:t>0</w:t>
            </w:r>
          </w:p>
        </w:tc>
      </w:tr>
      <w:tr w:rsidR="005160A6" w:rsidRPr="00795BD0" w:rsidTr="006C3344">
        <w:tc>
          <w:tcPr>
            <w:tcW w:w="7735" w:type="dxa"/>
          </w:tcPr>
          <w:p w:rsidR="005160A6" w:rsidRPr="00B073E9" w:rsidRDefault="00B073E9" w:rsidP="006C3344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B073E9">
              <w:rPr>
                <w:bCs/>
                <w:sz w:val="24"/>
                <w:szCs w:val="24"/>
              </w:rPr>
              <w:t>Player stats</w:t>
            </w:r>
          </w:p>
        </w:tc>
        <w:tc>
          <w:tcPr>
            <w:tcW w:w="1615" w:type="dxa"/>
          </w:tcPr>
          <w:p w:rsidR="005160A6" w:rsidRPr="00B073E9" w:rsidRDefault="00B073E9" w:rsidP="006C3344">
            <w:pPr>
              <w:pStyle w:val="NormalWeb"/>
              <w:rPr>
                <w:rFonts w:asciiTheme="minorHAnsi" w:hAnsiTheme="minorHAnsi"/>
              </w:rPr>
            </w:pPr>
            <w:r w:rsidRPr="00B073E9">
              <w:rPr>
                <w:rFonts w:asciiTheme="minorHAnsi" w:hAnsiTheme="minorHAnsi"/>
              </w:rPr>
              <w:t>2</w:t>
            </w:r>
            <w:r w:rsidR="005160A6" w:rsidRPr="00B073E9">
              <w:rPr>
                <w:rFonts w:asciiTheme="minorHAnsi" w:hAnsiTheme="minorHAnsi"/>
              </w:rPr>
              <w:t>0</w:t>
            </w:r>
          </w:p>
        </w:tc>
      </w:tr>
      <w:tr w:rsidR="00B073E9" w:rsidRPr="00795BD0" w:rsidTr="006C3344">
        <w:tc>
          <w:tcPr>
            <w:tcW w:w="7735" w:type="dxa"/>
          </w:tcPr>
          <w:p w:rsidR="00B073E9" w:rsidRPr="00B073E9" w:rsidRDefault="00B073E9" w:rsidP="006C3344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B073E9">
              <w:rPr>
                <w:sz w:val="24"/>
                <w:szCs w:val="24"/>
              </w:rPr>
              <w:t>Multiplayer</w:t>
            </w:r>
            <w:r w:rsidRPr="00B073E9">
              <w:rPr>
                <w:bCs/>
                <w:sz w:val="24"/>
                <w:szCs w:val="24"/>
              </w:rPr>
              <w:t xml:space="preserve"> support</w:t>
            </w:r>
          </w:p>
        </w:tc>
        <w:tc>
          <w:tcPr>
            <w:tcW w:w="1615" w:type="dxa"/>
          </w:tcPr>
          <w:p w:rsidR="00B073E9" w:rsidRPr="00B073E9" w:rsidRDefault="00B073E9" w:rsidP="006C3344">
            <w:pPr>
              <w:pStyle w:val="NormalWeb"/>
              <w:rPr>
                <w:rFonts w:asciiTheme="minorHAnsi" w:hAnsiTheme="minorHAnsi"/>
              </w:rPr>
            </w:pPr>
            <w:r w:rsidRPr="00B073E9">
              <w:rPr>
                <w:rFonts w:asciiTheme="minorHAnsi" w:hAnsiTheme="minorHAnsi"/>
              </w:rPr>
              <w:t>40</w:t>
            </w:r>
          </w:p>
        </w:tc>
      </w:tr>
      <w:tr w:rsidR="005160A6" w:rsidRPr="00795BD0" w:rsidTr="006C3344">
        <w:tc>
          <w:tcPr>
            <w:tcW w:w="7735" w:type="dxa"/>
          </w:tcPr>
          <w:p w:rsidR="005160A6" w:rsidRPr="00B073E9" w:rsidRDefault="005160A6" w:rsidP="006C3344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B073E9">
              <w:rPr>
                <w:rFonts w:cs="Consolas"/>
                <w:sz w:val="24"/>
                <w:szCs w:val="24"/>
              </w:rPr>
              <w:t>Tests</w:t>
            </w:r>
          </w:p>
        </w:tc>
        <w:tc>
          <w:tcPr>
            <w:tcW w:w="1615" w:type="dxa"/>
          </w:tcPr>
          <w:p w:rsidR="005160A6" w:rsidRPr="00B073E9" w:rsidRDefault="005160A6" w:rsidP="006C3344">
            <w:pPr>
              <w:pStyle w:val="NormalWeb"/>
              <w:rPr>
                <w:rFonts w:asciiTheme="minorHAnsi" w:hAnsiTheme="minorHAnsi"/>
              </w:rPr>
            </w:pPr>
            <w:r w:rsidRPr="00B073E9">
              <w:rPr>
                <w:rFonts w:asciiTheme="minorHAnsi" w:hAnsiTheme="minorHAnsi"/>
              </w:rPr>
              <w:t>10</w:t>
            </w:r>
          </w:p>
        </w:tc>
      </w:tr>
      <w:tr w:rsidR="005160A6" w:rsidRPr="00795BD0" w:rsidTr="006C3344">
        <w:tc>
          <w:tcPr>
            <w:tcW w:w="7735" w:type="dxa"/>
          </w:tcPr>
          <w:p w:rsidR="005160A6" w:rsidRPr="00B073E9" w:rsidRDefault="005160A6" w:rsidP="006C3344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B073E9">
              <w:rPr>
                <w:rFonts w:cs="Consolas"/>
                <w:sz w:val="24"/>
                <w:szCs w:val="24"/>
              </w:rPr>
              <w:t>Quality</w:t>
            </w:r>
          </w:p>
        </w:tc>
        <w:tc>
          <w:tcPr>
            <w:tcW w:w="1615" w:type="dxa"/>
          </w:tcPr>
          <w:p w:rsidR="005160A6" w:rsidRPr="00B073E9" w:rsidRDefault="005160A6" w:rsidP="006C3344">
            <w:pPr>
              <w:pStyle w:val="NormalWeb"/>
              <w:rPr>
                <w:rFonts w:asciiTheme="minorHAnsi" w:hAnsiTheme="minorHAnsi"/>
              </w:rPr>
            </w:pPr>
            <w:r w:rsidRPr="00B073E9">
              <w:rPr>
                <w:rFonts w:asciiTheme="minorHAnsi" w:hAnsiTheme="minorHAnsi"/>
              </w:rPr>
              <w:t>10</w:t>
            </w:r>
          </w:p>
        </w:tc>
      </w:tr>
    </w:tbl>
    <w:p w:rsidR="005160A6" w:rsidRPr="00795BD0" w:rsidRDefault="005160A6" w:rsidP="005160A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5160A6" w:rsidRPr="00795BD0" w:rsidRDefault="005160A6" w:rsidP="005160A6">
      <w:pPr>
        <w:pStyle w:val="Default"/>
        <w:rPr>
          <w:rFonts w:asciiTheme="minorHAnsi" w:hAnsiTheme="minorHAnsi"/>
          <w:b/>
          <w:bCs/>
        </w:rPr>
      </w:pPr>
    </w:p>
    <w:p w:rsidR="005160A6" w:rsidRPr="00795BD0" w:rsidRDefault="005160A6" w:rsidP="005160A6">
      <w:pPr>
        <w:pStyle w:val="Default"/>
        <w:rPr>
          <w:rFonts w:asciiTheme="minorHAnsi" w:hAnsiTheme="minorHAnsi"/>
        </w:rPr>
      </w:pPr>
      <w:r w:rsidRPr="00795BD0">
        <w:rPr>
          <w:rFonts w:asciiTheme="minorHAnsi" w:hAnsiTheme="minorHAnsi"/>
          <w:b/>
          <w:bCs/>
        </w:rPr>
        <w:t xml:space="preserve">Submission </w:t>
      </w:r>
    </w:p>
    <w:p w:rsidR="005160A6" w:rsidRPr="00795BD0" w:rsidRDefault="005160A6" w:rsidP="005160A6">
      <w:pPr>
        <w:pStyle w:val="NormalWeb"/>
        <w:rPr>
          <w:rFonts w:asciiTheme="minorHAnsi" w:hAnsiTheme="minorHAnsi"/>
        </w:rPr>
      </w:pPr>
      <w:r w:rsidRPr="00795BD0">
        <w:rPr>
          <w:rFonts w:asciiTheme="minorHAnsi" w:hAnsiTheme="minorHAnsi"/>
        </w:rPr>
        <w:lastRenderedPageBreak/>
        <w:t>You will submit your assignment via BlackBoard.</w:t>
      </w:r>
    </w:p>
    <w:p w:rsidR="005160A6" w:rsidRPr="00795BD0" w:rsidRDefault="005160A6" w:rsidP="005160A6">
      <w:pPr>
        <w:pStyle w:val="NormalWeb"/>
        <w:rPr>
          <w:rFonts w:asciiTheme="minorHAnsi" w:hAnsiTheme="minorHAnsi"/>
          <w:bCs/>
        </w:rPr>
      </w:pPr>
      <w:r w:rsidRPr="00795BD0">
        <w:rPr>
          <w:rFonts w:asciiTheme="minorHAnsi" w:hAnsiTheme="minorHAnsi"/>
          <w:bCs/>
        </w:rPr>
        <w:t>Click the title of assignment (blackboard -&gt; assignment -&gt; &lt;Title of Assignment&gt;), to go to the submission page.</w:t>
      </w:r>
    </w:p>
    <w:p w:rsidR="005160A6" w:rsidRPr="00B6154D" w:rsidRDefault="005160A6" w:rsidP="00B6154D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>
        <w:rPr>
          <w:rFonts w:asciiTheme="minorHAnsi" w:hAnsiTheme="minorHAnsi"/>
          <w:bCs w:val="0"/>
          <w:sz w:val="24"/>
          <w:szCs w:val="24"/>
        </w:rPr>
        <w:t>Game</w:t>
      </w:r>
      <w:r w:rsidRPr="00795BD0">
        <w:rPr>
          <w:rFonts w:asciiTheme="minorHAnsi" w:hAnsiTheme="minorHAnsi"/>
          <w:bCs w:val="0"/>
          <w:sz w:val="24"/>
          <w:szCs w:val="24"/>
        </w:rPr>
        <w:t xml:space="preserve"> </w:t>
      </w:r>
      <w:r w:rsidR="00B073E9" w:rsidRPr="00B073E9">
        <w:rPr>
          <w:rFonts w:asciiTheme="minorHAnsi" w:hAnsiTheme="minorHAnsi"/>
          <w:bCs w:val="0"/>
          <w:sz w:val="24"/>
          <w:szCs w:val="24"/>
        </w:rPr>
        <w:t>Multiplayer Networking</w:t>
      </w:r>
      <w:r w:rsidR="00B073E9">
        <w:rPr>
          <w:rFonts w:asciiTheme="minorHAnsi" w:hAnsiTheme="minorHAnsi"/>
          <w:bCs w:val="0"/>
          <w:sz w:val="24"/>
          <w:szCs w:val="24"/>
        </w:rPr>
        <w:t xml:space="preserve"> </w:t>
      </w:r>
      <w:r w:rsidR="00B6154D">
        <w:rPr>
          <w:rFonts w:asciiTheme="minorHAnsi" w:hAnsiTheme="minorHAnsi"/>
          <w:bCs w:val="0"/>
          <w:sz w:val="24"/>
          <w:szCs w:val="24"/>
        </w:rPr>
        <w:t>Resources</w:t>
      </w:r>
      <w:bookmarkStart w:id="0" w:name="_GoBack"/>
      <w:bookmarkEnd w:id="0"/>
    </w:p>
    <w:p w:rsidR="00B6154D" w:rsidRDefault="00B6154D" w:rsidP="005160A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Search game networking on </w:t>
      </w:r>
      <w:r w:rsidRPr="00795BD0">
        <w:rPr>
          <w:sz w:val="24"/>
          <w:szCs w:val="24"/>
        </w:rPr>
        <w:t>SpringerLink (</w:t>
      </w:r>
      <w:hyperlink r:id="rId5" w:history="1">
        <w:r w:rsidRPr="00795BD0">
          <w:rPr>
            <w:rStyle w:val="Hyperlink"/>
            <w:sz w:val="24"/>
            <w:szCs w:val="24"/>
          </w:rPr>
          <w:t>http://link.Springer.com/</w:t>
        </w:r>
      </w:hyperlink>
      <w:r w:rsidRPr="00795BD0">
        <w:rPr>
          <w:sz w:val="24"/>
          <w:szCs w:val="24"/>
        </w:rPr>
        <w:t xml:space="preserve">).  </w:t>
      </w:r>
    </w:p>
    <w:p w:rsidR="00B6154D" w:rsidRDefault="00B6154D" w:rsidP="005160A6">
      <w:pPr>
        <w:pStyle w:val="NoSpacing"/>
        <w:rPr>
          <w:sz w:val="24"/>
          <w:szCs w:val="24"/>
        </w:rPr>
      </w:pPr>
    </w:p>
    <w:p w:rsidR="005160A6" w:rsidRPr="00795BD0" w:rsidRDefault="005160A6" w:rsidP="005160A6">
      <w:pPr>
        <w:pStyle w:val="NoSpacing"/>
        <w:rPr>
          <w:sz w:val="24"/>
          <w:szCs w:val="24"/>
        </w:rPr>
      </w:pPr>
      <w:r w:rsidRPr="00795BD0">
        <w:rPr>
          <w:sz w:val="24"/>
          <w:szCs w:val="24"/>
        </w:rPr>
        <w:t>Textbooks are all available for free to NEU students via SpringerLink (</w:t>
      </w:r>
      <w:hyperlink r:id="rId6" w:history="1">
        <w:r w:rsidRPr="00795BD0">
          <w:rPr>
            <w:rStyle w:val="Hyperlink"/>
            <w:sz w:val="24"/>
            <w:szCs w:val="24"/>
          </w:rPr>
          <w:t>http://link.Springer.com/</w:t>
        </w:r>
      </w:hyperlink>
      <w:r w:rsidRPr="00795BD0">
        <w:rPr>
          <w:sz w:val="24"/>
          <w:szCs w:val="24"/>
        </w:rPr>
        <w:t>).  You must access SpringerLink from an NEU IP address to have full access and/or download these books.</w:t>
      </w:r>
    </w:p>
    <w:p w:rsidR="005160A6" w:rsidRPr="00795BD0" w:rsidRDefault="005160A6" w:rsidP="005160A6">
      <w:pPr>
        <w:pStyle w:val="NoSpacing"/>
        <w:rPr>
          <w:sz w:val="24"/>
          <w:szCs w:val="24"/>
        </w:rPr>
      </w:pPr>
    </w:p>
    <w:p w:rsidR="005160A6" w:rsidRPr="00795BD0" w:rsidRDefault="005160A6" w:rsidP="005160A6">
      <w:pPr>
        <w:pStyle w:val="NoSpacing"/>
        <w:rPr>
          <w:sz w:val="24"/>
          <w:szCs w:val="24"/>
        </w:rPr>
      </w:pPr>
    </w:p>
    <w:p w:rsidR="009B6624" w:rsidRDefault="009B6624" w:rsidP="009B6624">
      <w:pPr>
        <w:pStyle w:val="Heading3"/>
        <w:shd w:val="clear" w:color="auto" w:fill="FFFFFF"/>
        <w:spacing w:line="384" w:lineRule="atLeast"/>
        <w:rPr>
          <w:rFonts w:ascii="Enriqueta" w:hAnsi="Enriqueta"/>
          <w:bCs w:val="0"/>
          <w:sz w:val="32"/>
          <w:szCs w:val="32"/>
        </w:rPr>
      </w:pPr>
    </w:p>
    <w:sectPr w:rsidR="009B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nriquet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94940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04A41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61A42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606FB"/>
    <w:multiLevelType w:val="hybridMultilevel"/>
    <w:tmpl w:val="E7F43D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406E3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5478B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73"/>
    <w:rsid w:val="00021473"/>
    <w:rsid w:val="00021E1E"/>
    <w:rsid w:val="00053A91"/>
    <w:rsid w:val="0006383B"/>
    <w:rsid w:val="00097EBE"/>
    <w:rsid w:val="000B20A6"/>
    <w:rsid w:val="000B41E6"/>
    <w:rsid w:val="000E0F4E"/>
    <w:rsid w:val="000E5215"/>
    <w:rsid w:val="000F55FA"/>
    <w:rsid w:val="001036A5"/>
    <w:rsid w:val="0012794E"/>
    <w:rsid w:val="00130FB9"/>
    <w:rsid w:val="001349C3"/>
    <w:rsid w:val="001D1FE0"/>
    <w:rsid w:val="001F093F"/>
    <w:rsid w:val="001F79FE"/>
    <w:rsid w:val="00201929"/>
    <w:rsid w:val="002218A1"/>
    <w:rsid w:val="00253D8F"/>
    <w:rsid w:val="00256DAE"/>
    <w:rsid w:val="0026191E"/>
    <w:rsid w:val="002A21CA"/>
    <w:rsid w:val="002A465E"/>
    <w:rsid w:val="002B5485"/>
    <w:rsid w:val="002D625D"/>
    <w:rsid w:val="002E095A"/>
    <w:rsid w:val="002E5CEA"/>
    <w:rsid w:val="0032260F"/>
    <w:rsid w:val="00332DF9"/>
    <w:rsid w:val="00341FFF"/>
    <w:rsid w:val="0035602A"/>
    <w:rsid w:val="003724E1"/>
    <w:rsid w:val="00373CD7"/>
    <w:rsid w:val="00395E9F"/>
    <w:rsid w:val="003B04F3"/>
    <w:rsid w:val="003B18A2"/>
    <w:rsid w:val="003B513B"/>
    <w:rsid w:val="003C28F9"/>
    <w:rsid w:val="003E57AC"/>
    <w:rsid w:val="004023C5"/>
    <w:rsid w:val="004119AC"/>
    <w:rsid w:val="0041437F"/>
    <w:rsid w:val="0042458A"/>
    <w:rsid w:val="00426631"/>
    <w:rsid w:val="00454E74"/>
    <w:rsid w:val="00481B84"/>
    <w:rsid w:val="004B22A5"/>
    <w:rsid w:val="004B584A"/>
    <w:rsid w:val="004C03D4"/>
    <w:rsid w:val="004C50C7"/>
    <w:rsid w:val="004D6237"/>
    <w:rsid w:val="004E2E10"/>
    <w:rsid w:val="005007E7"/>
    <w:rsid w:val="00502653"/>
    <w:rsid w:val="0050696E"/>
    <w:rsid w:val="005160A6"/>
    <w:rsid w:val="005172F9"/>
    <w:rsid w:val="00522DA6"/>
    <w:rsid w:val="005244E6"/>
    <w:rsid w:val="00532890"/>
    <w:rsid w:val="0054631E"/>
    <w:rsid w:val="005476ED"/>
    <w:rsid w:val="00553D32"/>
    <w:rsid w:val="00560818"/>
    <w:rsid w:val="005648A9"/>
    <w:rsid w:val="00565B55"/>
    <w:rsid w:val="00571F79"/>
    <w:rsid w:val="005D1C7F"/>
    <w:rsid w:val="005D7EEB"/>
    <w:rsid w:val="00600979"/>
    <w:rsid w:val="00604798"/>
    <w:rsid w:val="00634A82"/>
    <w:rsid w:val="006515D8"/>
    <w:rsid w:val="006529A9"/>
    <w:rsid w:val="006627FB"/>
    <w:rsid w:val="00665FF4"/>
    <w:rsid w:val="00676360"/>
    <w:rsid w:val="006912E3"/>
    <w:rsid w:val="006C2A07"/>
    <w:rsid w:val="006D4173"/>
    <w:rsid w:val="006E02C0"/>
    <w:rsid w:val="006E15D1"/>
    <w:rsid w:val="006E2561"/>
    <w:rsid w:val="006F2A88"/>
    <w:rsid w:val="0070328A"/>
    <w:rsid w:val="00721D8D"/>
    <w:rsid w:val="00726792"/>
    <w:rsid w:val="00736FD4"/>
    <w:rsid w:val="00751CFA"/>
    <w:rsid w:val="00756632"/>
    <w:rsid w:val="0075795A"/>
    <w:rsid w:val="00757D1A"/>
    <w:rsid w:val="0077385D"/>
    <w:rsid w:val="007B6D62"/>
    <w:rsid w:val="007C2B48"/>
    <w:rsid w:val="007E32D0"/>
    <w:rsid w:val="0080351F"/>
    <w:rsid w:val="00803E3E"/>
    <w:rsid w:val="008270A8"/>
    <w:rsid w:val="008369D0"/>
    <w:rsid w:val="008429A3"/>
    <w:rsid w:val="008574DD"/>
    <w:rsid w:val="00857E2F"/>
    <w:rsid w:val="00860086"/>
    <w:rsid w:val="00874EA8"/>
    <w:rsid w:val="008A62CB"/>
    <w:rsid w:val="008B2AC2"/>
    <w:rsid w:val="008B3D25"/>
    <w:rsid w:val="008E2483"/>
    <w:rsid w:val="008E7004"/>
    <w:rsid w:val="0093121F"/>
    <w:rsid w:val="00933AD8"/>
    <w:rsid w:val="0096671B"/>
    <w:rsid w:val="00974AB1"/>
    <w:rsid w:val="00987C84"/>
    <w:rsid w:val="009B6624"/>
    <w:rsid w:val="009D7DC5"/>
    <w:rsid w:val="00A03A83"/>
    <w:rsid w:val="00A127DD"/>
    <w:rsid w:val="00A21AB9"/>
    <w:rsid w:val="00A31C73"/>
    <w:rsid w:val="00A53BFD"/>
    <w:rsid w:val="00A57D7F"/>
    <w:rsid w:val="00A57F7E"/>
    <w:rsid w:val="00A60B77"/>
    <w:rsid w:val="00A67F35"/>
    <w:rsid w:val="00A72E24"/>
    <w:rsid w:val="00A734D9"/>
    <w:rsid w:val="00A82FED"/>
    <w:rsid w:val="00AA2420"/>
    <w:rsid w:val="00AB4677"/>
    <w:rsid w:val="00AD61A5"/>
    <w:rsid w:val="00B073E9"/>
    <w:rsid w:val="00B075C6"/>
    <w:rsid w:val="00B231ED"/>
    <w:rsid w:val="00B47754"/>
    <w:rsid w:val="00B56BD7"/>
    <w:rsid w:val="00B6154D"/>
    <w:rsid w:val="00B627D2"/>
    <w:rsid w:val="00B77B61"/>
    <w:rsid w:val="00BB4D68"/>
    <w:rsid w:val="00BB612E"/>
    <w:rsid w:val="00BC46BB"/>
    <w:rsid w:val="00BD1BE3"/>
    <w:rsid w:val="00BD3DE0"/>
    <w:rsid w:val="00BD7111"/>
    <w:rsid w:val="00BF09F8"/>
    <w:rsid w:val="00BF0B5B"/>
    <w:rsid w:val="00BF0C1D"/>
    <w:rsid w:val="00C02973"/>
    <w:rsid w:val="00C0385E"/>
    <w:rsid w:val="00C22397"/>
    <w:rsid w:val="00C47082"/>
    <w:rsid w:val="00CB2B4B"/>
    <w:rsid w:val="00CB4F41"/>
    <w:rsid w:val="00CC6EC6"/>
    <w:rsid w:val="00CD22C1"/>
    <w:rsid w:val="00D24607"/>
    <w:rsid w:val="00D25884"/>
    <w:rsid w:val="00D3623E"/>
    <w:rsid w:val="00D46CE8"/>
    <w:rsid w:val="00D77BDF"/>
    <w:rsid w:val="00D970A5"/>
    <w:rsid w:val="00DA13F6"/>
    <w:rsid w:val="00DC13E0"/>
    <w:rsid w:val="00DC5672"/>
    <w:rsid w:val="00E2168C"/>
    <w:rsid w:val="00E36FFF"/>
    <w:rsid w:val="00E4245D"/>
    <w:rsid w:val="00E439D4"/>
    <w:rsid w:val="00E55158"/>
    <w:rsid w:val="00E61189"/>
    <w:rsid w:val="00EE1D89"/>
    <w:rsid w:val="00F01AF2"/>
    <w:rsid w:val="00F17866"/>
    <w:rsid w:val="00F349AD"/>
    <w:rsid w:val="00F4561B"/>
    <w:rsid w:val="00F6429E"/>
    <w:rsid w:val="00F65751"/>
    <w:rsid w:val="00F8233F"/>
    <w:rsid w:val="00FB0226"/>
    <w:rsid w:val="00FB24D2"/>
    <w:rsid w:val="00FE486F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7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429A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71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711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F01A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.springer.com/" TargetMode="External"/><Relationship Id="rId5" Type="http://schemas.openxmlformats.org/officeDocument/2006/relationships/hyperlink" Target="http://link.spring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C07306B0</Template>
  <TotalTime>10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Nik Brown</cp:lastModifiedBy>
  <cp:revision>9</cp:revision>
  <dcterms:created xsi:type="dcterms:W3CDTF">2014-02-27T21:17:00Z</dcterms:created>
  <dcterms:modified xsi:type="dcterms:W3CDTF">2016-02-07T04:29:00Z</dcterms:modified>
</cp:coreProperties>
</file>