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28" w:rsidRPr="002C5D8F" w:rsidRDefault="00070628" w:rsidP="00070628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 Game Programming</w:t>
      </w:r>
    </w:p>
    <w:p w:rsidR="00070628" w:rsidRPr="002C5D8F" w:rsidRDefault="00070628" w:rsidP="00070628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Assignment X</w:t>
      </w:r>
    </w:p>
    <w:p w:rsidR="00070628" w:rsidRDefault="00070628" w:rsidP="00070628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  <w:r w:rsidRPr="00B8435F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 xml:space="preserve">Game </w:t>
      </w:r>
      <w:r w:rsidR="001033FF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Procedural Content</w:t>
      </w:r>
    </w:p>
    <w:p w:rsidR="00070628" w:rsidRDefault="00070628" w:rsidP="00070628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</w:p>
    <w:p w:rsidR="00070628" w:rsidRPr="00DA38C2" w:rsidRDefault="00070628" w:rsidP="00070628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070628" w:rsidRPr="00DA38C2" w:rsidRDefault="00070628" w:rsidP="00070628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070628" w:rsidRPr="00DA38C2" w:rsidRDefault="00070628" w:rsidP="00070628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070628" w:rsidRDefault="00070628" w:rsidP="00070628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</w:p>
    <w:p w:rsidR="00097EF8" w:rsidRPr="00364581" w:rsidRDefault="00097EF8" w:rsidP="00097EF8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64581">
        <w:rPr>
          <w:rFonts w:asciiTheme="minorHAnsi" w:hAnsiTheme="minorHAnsi"/>
          <w:b w:val="0"/>
          <w:bCs w:val="0"/>
          <w:sz w:val="24"/>
          <w:szCs w:val="24"/>
        </w:rPr>
        <w:t xml:space="preserve">Assignments 4-8 are of your choice </w:t>
      </w:r>
      <w:r>
        <w:rPr>
          <w:rFonts w:asciiTheme="minorHAnsi" w:hAnsiTheme="minorHAnsi"/>
          <w:b w:val="0"/>
          <w:bCs w:val="0"/>
          <w:sz w:val="24"/>
          <w:szCs w:val="24"/>
        </w:rPr>
        <w:t>from the 13 assignments provided</w:t>
      </w:r>
      <w:r w:rsidRPr="00364581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:rsidR="00097EF8" w:rsidRDefault="00097EF8" w:rsidP="00AE6A4B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097EF8">
        <w:rPr>
          <w:rFonts w:asciiTheme="minorHAnsi" w:hAnsiTheme="minorHAnsi"/>
          <w:bCs w:val="0"/>
          <w:sz w:val="24"/>
          <w:szCs w:val="24"/>
        </w:rPr>
        <w:t>Procedural Content</w:t>
      </w:r>
    </w:p>
    <w:p w:rsidR="001033FF" w:rsidRDefault="00AE6A4B" w:rsidP="00AE6A4B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Develop a </w:t>
      </w:r>
      <w:r w:rsidR="001033FF">
        <w:rPr>
          <w:rFonts w:asciiTheme="minorHAnsi" w:hAnsiTheme="minorHAnsi"/>
          <w:b w:val="0"/>
          <w:bCs w:val="0"/>
          <w:sz w:val="24"/>
          <w:szCs w:val="24"/>
        </w:rPr>
        <w:t>procedural content for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 a game. </w:t>
      </w:r>
    </w:p>
    <w:p w:rsidR="00AE6A4B" w:rsidRPr="00795BD0" w:rsidRDefault="00AE6A4B" w:rsidP="00AE6A4B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795BD0">
        <w:rPr>
          <w:rFonts w:asciiTheme="minorHAnsi" w:hAnsiTheme="minorHAnsi"/>
          <w:bCs w:val="0"/>
          <w:sz w:val="24"/>
          <w:szCs w:val="24"/>
        </w:rPr>
        <w:t xml:space="preserve">(100 Points) </w:t>
      </w:r>
      <w:r w:rsidR="001033FF" w:rsidRPr="001033FF">
        <w:rPr>
          <w:rFonts w:asciiTheme="minorHAnsi" w:hAnsiTheme="minorHAnsi"/>
          <w:bCs w:val="0"/>
          <w:sz w:val="24"/>
          <w:szCs w:val="24"/>
        </w:rPr>
        <w:t>Develop a procedural content for a game</w:t>
      </w:r>
    </w:p>
    <w:p w:rsidR="001033FF" w:rsidRPr="001033FF" w:rsidRDefault="001033FF" w:rsidP="00AE6A4B">
      <w:pPr>
        <w:pStyle w:val="NormalWeb"/>
        <w:shd w:val="clear" w:color="auto" w:fill="FFFFFF"/>
        <w:spacing w:line="284" w:lineRule="atLeast"/>
        <w:rPr>
          <w:rFonts w:asciiTheme="minorHAnsi" w:hAnsiTheme="minorHAnsi"/>
          <w:bCs/>
        </w:rPr>
      </w:pPr>
      <w:r w:rsidRPr="001033FF">
        <w:rPr>
          <w:rFonts w:asciiTheme="minorHAnsi" w:hAnsiTheme="minorHAnsi"/>
          <w:bCs/>
        </w:rPr>
        <w:t xml:space="preserve">Use </w:t>
      </w:r>
      <w:r>
        <w:rPr>
          <w:rFonts w:asciiTheme="minorHAnsi" w:hAnsiTheme="minorHAnsi"/>
          <w:bCs/>
        </w:rPr>
        <w:t xml:space="preserve">code in Unreal, Unity, Maya, </w:t>
      </w:r>
      <w:proofErr w:type="gramStart"/>
      <w:r>
        <w:rPr>
          <w:rFonts w:asciiTheme="minorHAnsi" w:hAnsiTheme="minorHAnsi"/>
          <w:bCs/>
        </w:rPr>
        <w:t>Houdini</w:t>
      </w:r>
      <w:proofErr w:type="gramEnd"/>
      <w:r>
        <w:rPr>
          <w:rFonts w:asciiTheme="minorHAnsi" w:hAnsiTheme="minorHAnsi"/>
          <w:bCs/>
        </w:rPr>
        <w:t xml:space="preserve"> or directly in programming languages to </w:t>
      </w:r>
      <w:r w:rsidRPr="001033FF">
        <w:rPr>
          <w:rFonts w:asciiTheme="minorHAnsi" w:hAnsiTheme="minorHAnsi"/>
          <w:bCs/>
        </w:rPr>
        <w:t>develop a procedural content for a game</w:t>
      </w:r>
      <w:r>
        <w:rPr>
          <w:rFonts w:asciiTheme="minorHAnsi" w:hAnsiTheme="minorHAnsi"/>
          <w:bCs/>
        </w:rPr>
        <w:t>.</w:t>
      </w:r>
    </w:p>
    <w:p w:rsidR="00AE6A4B" w:rsidRPr="00795BD0" w:rsidRDefault="00AE6A4B" w:rsidP="00AE6A4B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95BD0">
        <w:rPr>
          <w:rFonts w:asciiTheme="minorHAnsi" w:hAnsiTheme="minorHAnsi"/>
          <w:b/>
          <w:bCs/>
        </w:rPr>
        <w:t xml:space="preserve">Scoring Rubric </w:t>
      </w:r>
    </w:p>
    <w:p w:rsidR="00AE6A4B" w:rsidRPr="00795BD0" w:rsidRDefault="00AE6A4B" w:rsidP="00AE6A4B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</w:rPr>
        <w:t>100 points possible</w:t>
      </w:r>
    </w:p>
    <w:p w:rsidR="00AE6A4B" w:rsidRPr="00795BD0" w:rsidRDefault="00AE6A4B" w:rsidP="00AE6A4B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AE6A4B" w:rsidRPr="00795BD0" w:rsidTr="006C3344">
        <w:tc>
          <w:tcPr>
            <w:tcW w:w="7735" w:type="dxa"/>
          </w:tcPr>
          <w:p w:rsidR="00AE6A4B" w:rsidRPr="00795BD0" w:rsidRDefault="00AE6A4B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AE6A4B" w:rsidRPr="00795BD0" w:rsidRDefault="00AE6A4B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Points</w:t>
            </w:r>
          </w:p>
        </w:tc>
      </w:tr>
      <w:tr w:rsidR="00AE6A4B" w:rsidRPr="00795BD0" w:rsidTr="006C3344">
        <w:tc>
          <w:tcPr>
            <w:tcW w:w="7735" w:type="dxa"/>
          </w:tcPr>
          <w:p w:rsidR="00AE6A4B" w:rsidRPr="00795BD0" w:rsidRDefault="001033FF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>
              <w:rPr>
                <w:bCs/>
              </w:rPr>
              <w:t>P</w:t>
            </w:r>
            <w:r w:rsidRPr="001033FF">
              <w:rPr>
                <w:bCs/>
              </w:rPr>
              <w:t>rocedural content</w:t>
            </w:r>
          </w:p>
        </w:tc>
        <w:tc>
          <w:tcPr>
            <w:tcW w:w="1615" w:type="dxa"/>
          </w:tcPr>
          <w:p w:rsidR="00AE6A4B" w:rsidRPr="00795BD0" w:rsidRDefault="00AE6A4B" w:rsidP="006C3344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40</w:t>
            </w:r>
          </w:p>
        </w:tc>
      </w:tr>
      <w:tr w:rsidR="00AE6A4B" w:rsidRPr="00795BD0" w:rsidTr="006C3344">
        <w:tc>
          <w:tcPr>
            <w:tcW w:w="7735" w:type="dxa"/>
          </w:tcPr>
          <w:p w:rsidR="00AE6A4B" w:rsidRPr="00795BD0" w:rsidRDefault="001033FF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Scripts/code</w:t>
            </w:r>
          </w:p>
        </w:tc>
        <w:tc>
          <w:tcPr>
            <w:tcW w:w="1615" w:type="dxa"/>
          </w:tcPr>
          <w:p w:rsidR="00AE6A4B" w:rsidRPr="00795BD0" w:rsidRDefault="00AE6A4B" w:rsidP="006C3344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40</w:t>
            </w:r>
          </w:p>
        </w:tc>
      </w:tr>
      <w:tr w:rsidR="00AE6A4B" w:rsidRPr="00795BD0" w:rsidTr="006C3344">
        <w:tc>
          <w:tcPr>
            <w:tcW w:w="7735" w:type="dxa"/>
          </w:tcPr>
          <w:p w:rsidR="00AE6A4B" w:rsidRPr="00795BD0" w:rsidRDefault="00AE6A4B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95BD0">
              <w:rPr>
                <w:rFonts w:cs="Consolas"/>
                <w:sz w:val="24"/>
                <w:szCs w:val="24"/>
              </w:rPr>
              <w:t>Tests</w:t>
            </w:r>
          </w:p>
        </w:tc>
        <w:tc>
          <w:tcPr>
            <w:tcW w:w="1615" w:type="dxa"/>
          </w:tcPr>
          <w:p w:rsidR="00AE6A4B" w:rsidRPr="00795BD0" w:rsidRDefault="00AE6A4B" w:rsidP="006C3344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10</w:t>
            </w:r>
          </w:p>
        </w:tc>
      </w:tr>
      <w:tr w:rsidR="00AE6A4B" w:rsidRPr="00795BD0" w:rsidTr="006C3344">
        <w:tc>
          <w:tcPr>
            <w:tcW w:w="7735" w:type="dxa"/>
          </w:tcPr>
          <w:p w:rsidR="00AE6A4B" w:rsidRPr="00795BD0" w:rsidRDefault="00AE6A4B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95BD0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AE6A4B" w:rsidRPr="00795BD0" w:rsidRDefault="00AE6A4B" w:rsidP="006C3344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10</w:t>
            </w:r>
          </w:p>
        </w:tc>
      </w:tr>
    </w:tbl>
    <w:p w:rsidR="00AE6A4B" w:rsidRPr="00795BD0" w:rsidRDefault="00AE6A4B" w:rsidP="00AE6A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AE6A4B" w:rsidRPr="00795BD0" w:rsidRDefault="00AE6A4B" w:rsidP="00AE6A4B">
      <w:pPr>
        <w:pStyle w:val="Default"/>
        <w:rPr>
          <w:rFonts w:asciiTheme="minorHAnsi" w:hAnsiTheme="minorHAnsi"/>
          <w:b/>
          <w:bCs/>
        </w:rPr>
      </w:pPr>
    </w:p>
    <w:p w:rsidR="00AE6A4B" w:rsidRPr="00795BD0" w:rsidRDefault="00AE6A4B" w:rsidP="00AE6A4B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  <w:b/>
          <w:bCs/>
        </w:rPr>
        <w:t xml:space="preserve">Submission </w:t>
      </w:r>
    </w:p>
    <w:p w:rsidR="00AE6A4B" w:rsidRPr="00795BD0" w:rsidRDefault="00AE6A4B" w:rsidP="00AE6A4B">
      <w:pPr>
        <w:pStyle w:val="NormalWeb"/>
        <w:rPr>
          <w:rFonts w:asciiTheme="minorHAnsi" w:hAnsiTheme="minorHAnsi"/>
        </w:rPr>
      </w:pPr>
      <w:r w:rsidRPr="00795BD0">
        <w:rPr>
          <w:rFonts w:asciiTheme="minorHAnsi" w:hAnsiTheme="minorHAnsi"/>
        </w:rPr>
        <w:t xml:space="preserve">You will submit your assignment via </w:t>
      </w:r>
      <w:proofErr w:type="spellStart"/>
      <w:r w:rsidRPr="00795BD0">
        <w:rPr>
          <w:rFonts w:asciiTheme="minorHAnsi" w:hAnsiTheme="minorHAnsi"/>
        </w:rPr>
        <w:t>BlackBoard</w:t>
      </w:r>
      <w:proofErr w:type="spellEnd"/>
      <w:r w:rsidRPr="00795BD0">
        <w:rPr>
          <w:rFonts w:asciiTheme="minorHAnsi" w:hAnsiTheme="minorHAnsi"/>
        </w:rPr>
        <w:t>.</w:t>
      </w:r>
    </w:p>
    <w:p w:rsidR="00AE6A4B" w:rsidRPr="00795BD0" w:rsidRDefault="00AE6A4B" w:rsidP="00AE6A4B">
      <w:pPr>
        <w:pStyle w:val="NormalWeb"/>
        <w:rPr>
          <w:rFonts w:asciiTheme="minorHAnsi" w:hAnsiTheme="minorHAnsi"/>
          <w:bCs/>
        </w:rPr>
      </w:pPr>
      <w:r w:rsidRPr="00795BD0">
        <w:rPr>
          <w:rFonts w:asciiTheme="minorHAnsi" w:hAnsiTheme="minorHAnsi"/>
          <w:bCs/>
        </w:rPr>
        <w:lastRenderedPageBreak/>
        <w:t>Click the title of assignment (blackboard -&gt; assign</w:t>
      </w:r>
      <w:bookmarkStart w:id="0" w:name="_GoBack"/>
      <w:bookmarkEnd w:id="0"/>
      <w:r w:rsidRPr="00795BD0">
        <w:rPr>
          <w:rFonts w:asciiTheme="minorHAnsi" w:hAnsiTheme="minorHAnsi"/>
          <w:bCs/>
        </w:rPr>
        <w:t>ment -&gt; &lt;Title of Assignment&gt;), to go to the submission page.</w:t>
      </w:r>
    </w:p>
    <w:p w:rsidR="00AE6A4B" w:rsidRPr="00795BD0" w:rsidRDefault="001033FF" w:rsidP="00AE6A4B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>
        <w:rPr>
          <w:rFonts w:asciiTheme="minorHAnsi" w:hAnsiTheme="minorHAnsi"/>
          <w:bCs w:val="0"/>
          <w:sz w:val="24"/>
          <w:szCs w:val="24"/>
        </w:rPr>
        <w:t xml:space="preserve">Procedural </w:t>
      </w:r>
      <w:r w:rsidR="00627994">
        <w:rPr>
          <w:rFonts w:asciiTheme="minorHAnsi" w:hAnsiTheme="minorHAnsi"/>
          <w:bCs w:val="0"/>
          <w:sz w:val="24"/>
          <w:szCs w:val="24"/>
        </w:rPr>
        <w:t xml:space="preserve">Content </w:t>
      </w:r>
      <w:r w:rsidR="00AE6A4B" w:rsidRPr="00795BD0">
        <w:rPr>
          <w:rFonts w:asciiTheme="minorHAnsi" w:hAnsiTheme="minorHAnsi"/>
          <w:bCs w:val="0"/>
          <w:sz w:val="24"/>
          <w:szCs w:val="24"/>
        </w:rPr>
        <w:t>Resources.</w:t>
      </w:r>
    </w:p>
    <w:p w:rsidR="00C61AC0" w:rsidRPr="00B07F42" w:rsidRDefault="00C61AC0" w:rsidP="00C61AC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07F4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Procedural Content Generation in Games </w:t>
      </w:r>
      <w:hyperlink r:id="rId5" w:history="1">
        <w:r w:rsidRPr="00B07F42">
          <w:rPr>
            <w:rStyle w:val="Hyperlink"/>
            <w:rFonts w:asciiTheme="minorHAnsi" w:eastAsiaTheme="minorHAnsi" w:hAnsiTheme="minorHAnsi" w:cstheme="minorBidi"/>
            <w:b w:val="0"/>
            <w:bCs w:val="0"/>
            <w:sz w:val="24"/>
            <w:szCs w:val="24"/>
          </w:rPr>
          <w:t>http://pcgbook.com/</w:t>
        </w:r>
      </w:hyperlink>
    </w:p>
    <w:p w:rsidR="00C61AC0" w:rsidRPr="00B07F42" w:rsidRDefault="00C61AC0" w:rsidP="00C61AC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07F4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Procedural generation - Reddit </w:t>
      </w:r>
      <w:hyperlink r:id="rId6" w:history="1">
        <w:r w:rsidRPr="00B07F42">
          <w:rPr>
            <w:rStyle w:val="Hyperlink"/>
            <w:rFonts w:asciiTheme="minorHAnsi" w:eastAsiaTheme="minorHAnsi" w:hAnsiTheme="minorHAnsi" w:cstheme="minorBidi"/>
            <w:b w:val="0"/>
            <w:bCs w:val="0"/>
            <w:sz w:val="24"/>
            <w:szCs w:val="24"/>
          </w:rPr>
          <w:t>https://www.reddit.com/r/proceduralgeneration/</w:t>
        </w:r>
      </w:hyperlink>
    </w:p>
    <w:p w:rsidR="00C61AC0" w:rsidRPr="00B07F42" w:rsidRDefault="00C61AC0" w:rsidP="00C61AC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07F4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Procedural Content Generation Wiki </w:t>
      </w:r>
      <w:hyperlink r:id="rId7" w:history="1">
        <w:r w:rsidRPr="00B07F42">
          <w:rPr>
            <w:rStyle w:val="Hyperlink"/>
            <w:rFonts w:asciiTheme="minorHAnsi" w:eastAsiaTheme="minorHAnsi" w:hAnsiTheme="minorHAnsi" w:cstheme="minorBidi"/>
            <w:b w:val="0"/>
            <w:bCs w:val="0"/>
            <w:sz w:val="24"/>
            <w:szCs w:val="24"/>
          </w:rPr>
          <w:t>http://pcg.wikidot.com/</w:t>
        </w:r>
      </w:hyperlink>
    </w:p>
    <w:p w:rsidR="00C61AC0" w:rsidRPr="00B07F42" w:rsidRDefault="00C61AC0" w:rsidP="00C61AC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07F4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Procedural Content Resources | Newb Quest </w:t>
      </w:r>
      <w:hyperlink r:id="rId8" w:history="1">
        <w:r w:rsidRPr="00B07F42">
          <w:rPr>
            <w:rStyle w:val="Hyperlink"/>
            <w:rFonts w:asciiTheme="minorHAnsi" w:eastAsiaTheme="minorHAnsi" w:hAnsiTheme="minorHAnsi" w:cstheme="minorBidi"/>
            <w:b w:val="0"/>
            <w:bCs w:val="0"/>
            <w:sz w:val="24"/>
            <w:szCs w:val="24"/>
          </w:rPr>
          <w:t>http://newbquest.com/category/procedural-content-resources/</w:t>
        </w:r>
      </w:hyperlink>
    </w:p>
    <w:p w:rsidR="00AE6A4B" w:rsidRDefault="00AE6A4B" w:rsidP="00070628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</w:p>
    <w:sectPr w:rsidR="00AE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06FB"/>
    <w:multiLevelType w:val="hybridMultilevel"/>
    <w:tmpl w:val="E7F43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431A6"/>
    <w:rsid w:val="00053A91"/>
    <w:rsid w:val="0006383B"/>
    <w:rsid w:val="00070628"/>
    <w:rsid w:val="00097EBE"/>
    <w:rsid w:val="00097EF8"/>
    <w:rsid w:val="000B20A6"/>
    <w:rsid w:val="000B41E6"/>
    <w:rsid w:val="000E0F4E"/>
    <w:rsid w:val="000E5215"/>
    <w:rsid w:val="000F55FA"/>
    <w:rsid w:val="001033FF"/>
    <w:rsid w:val="001036A5"/>
    <w:rsid w:val="00113CE6"/>
    <w:rsid w:val="0012794E"/>
    <w:rsid w:val="00130FB9"/>
    <w:rsid w:val="001349C3"/>
    <w:rsid w:val="001723FA"/>
    <w:rsid w:val="001D1FE0"/>
    <w:rsid w:val="001F093F"/>
    <w:rsid w:val="001F79FE"/>
    <w:rsid w:val="00201929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2260F"/>
    <w:rsid w:val="00332DF9"/>
    <w:rsid w:val="00341FFF"/>
    <w:rsid w:val="0035602A"/>
    <w:rsid w:val="003724E1"/>
    <w:rsid w:val="00373CD7"/>
    <w:rsid w:val="00395E9F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7210A"/>
    <w:rsid w:val="005D1C7F"/>
    <w:rsid w:val="005D7EEB"/>
    <w:rsid w:val="00600979"/>
    <w:rsid w:val="00604798"/>
    <w:rsid w:val="00627994"/>
    <w:rsid w:val="0063237D"/>
    <w:rsid w:val="00634A82"/>
    <w:rsid w:val="006515D8"/>
    <w:rsid w:val="006627FB"/>
    <w:rsid w:val="00665FF4"/>
    <w:rsid w:val="00676360"/>
    <w:rsid w:val="006912E3"/>
    <w:rsid w:val="006A3A26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51CFA"/>
    <w:rsid w:val="00756632"/>
    <w:rsid w:val="0075795A"/>
    <w:rsid w:val="00757D1A"/>
    <w:rsid w:val="0077385D"/>
    <w:rsid w:val="007B6D62"/>
    <w:rsid w:val="007C2B48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A62CB"/>
    <w:rsid w:val="008B03FF"/>
    <w:rsid w:val="008B2AC2"/>
    <w:rsid w:val="008B3D25"/>
    <w:rsid w:val="008E2483"/>
    <w:rsid w:val="008E7004"/>
    <w:rsid w:val="00901437"/>
    <w:rsid w:val="0093121F"/>
    <w:rsid w:val="00933AD8"/>
    <w:rsid w:val="009521CE"/>
    <w:rsid w:val="0096671B"/>
    <w:rsid w:val="00974AB1"/>
    <w:rsid w:val="00987C84"/>
    <w:rsid w:val="009D7DC5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AE6A4B"/>
    <w:rsid w:val="00B075C6"/>
    <w:rsid w:val="00B07F42"/>
    <w:rsid w:val="00B231ED"/>
    <w:rsid w:val="00B47754"/>
    <w:rsid w:val="00B56BD7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18D3"/>
    <w:rsid w:val="00C02973"/>
    <w:rsid w:val="00C0385E"/>
    <w:rsid w:val="00C22397"/>
    <w:rsid w:val="00C440FE"/>
    <w:rsid w:val="00C47082"/>
    <w:rsid w:val="00C61AC0"/>
    <w:rsid w:val="00CB2B4B"/>
    <w:rsid w:val="00CB4F41"/>
    <w:rsid w:val="00CC6EC6"/>
    <w:rsid w:val="00CD22C1"/>
    <w:rsid w:val="00D25884"/>
    <w:rsid w:val="00D3623E"/>
    <w:rsid w:val="00D46CE8"/>
    <w:rsid w:val="00D71AE7"/>
    <w:rsid w:val="00D77BDF"/>
    <w:rsid w:val="00D970A5"/>
    <w:rsid w:val="00DA13F6"/>
    <w:rsid w:val="00DC13E0"/>
    <w:rsid w:val="00DC5672"/>
    <w:rsid w:val="00E2168C"/>
    <w:rsid w:val="00E33E07"/>
    <w:rsid w:val="00E36FFF"/>
    <w:rsid w:val="00E4245D"/>
    <w:rsid w:val="00E439D4"/>
    <w:rsid w:val="00E55158"/>
    <w:rsid w:val="00E61189"/>
    <w:rsid w:val="00EE1D89"/>
    <w:rsid w:val="00F01AF2"/>
    <w:rsid w:val="00F17866"/>
    <w:rsid w:val="00F349AD"/>
    <w:rsid w:val="00F4561B"/>
    <w:rsid w:val="00F6429E"/>
    <w:rsid w:val="00F65751"/>
    <w:rsid w:val="00F8233F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bquest.com/category/procedural-content-resour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cg.wikid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proceduralgeneration/" TargetMode="External"/><Relationship Id="rId5" Type="http://schemas.openxmlformats.org/officeDocument/2006/relationships/hyperlink" Target="http://pcgboo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27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Brown</cp:lastModifiedBy>
  <cp:revision>28</cp:revision>
  <dcterms:created xsi:type="dcterms:W3CDTF">2014-03-12T01:09:00Z</dcterms:created>
  <dcterms:modified xsi:type="dcterms:W3CDTF">2016-02-07T04:11:00Z</dcterms:modified>
</cp:coreProperties>
</file>