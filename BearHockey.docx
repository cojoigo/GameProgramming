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4E" w:rsidRPr="004119AC" w:rsidRDefault="00C17820" w:rsidP="00F8233F">
      <w:pPr>
        <w:pStyle w:val="NoSpacing"/>
        <w:jc w:val="center"/>
        <w:rPr>
          <w:color w:val="CD0000"/>
          <w:sz w:val="56"/>
          <w:szCs w:val="56"/>
        </w:rPr>
      </w:pPr>
      <w:r>
        <w:rPr>
          <w:color w:val="CD0000"/>
          <w:sz w:val="56"/>
          <w:szCs w:val="56"/>
        </w:rPr>
        <w:t>Bear Hockey</w:t>
      </w:r>
    </w:p>
    <w:p w:rsidR="000E0F4E" w:rsidRDefault="00D1343C" w:rsidP="004119AC">
      <w:pPr>
        <w:pStyle w:val="NoSpacing"/>
        <w:jc w:val="center"/>
        <w:rPr>
          <w:color w:val="CD0000"/>
          <w:sz w:val="36"/>
          <w:szCs w:val="36"/>
        </w:rPr>
      </w:pPr>
      <w:r w:rsidRPr="00D1343C">
        <w:rPr>
          <w:color w:val="CD0000"/>
          <w:sz w:val="36"/>
          <w:szCs w:val="36"/>
        </w:rPr>
        <w:t>Game Functional Requirements</w:t>
      </w:r>
    </w:p>
    <w:p w:rsidR="004119AC" w:rsidRDefault="004119AC" w:rsidP="004119AC">
      <w:pPr>
        <w:pStyle w:val="NoSpacing"/>
      </w:pPr>
      <w:r>
        <w:t>Professor:</w:t>
      </w:r>
      <w:r w:rsidR="00721D8D">
        <w:t xml:space="preserve"> </w:t>
      </w:r>
      <w:r>
        <w:t>Nik Brown</w:t>
      </w:r>
    </w:p>
    <w:p w:rsidR="00D1343C" w:rsidRDefault="000E0F4E" w:rsidP="00D1343C">
      <w:pPr>
        <w:pStyle w:val="NoSpacing"/>
      </w:pPr>
      <w:r w:rsidRPr="000E0F4E">
        <w:t>Email:</w:t>
      </w:r>
      <w:r w:rsidR="00721D8D">
        <w:t xml:space="preserve"> </w:t>
      </w:r>
      <w:r w:rsidRPr="000E0F4E">
        <w:t>nik@ccs.neu.edu</w:t>
      </w:r>
      <w:r w:rsidR="00721D8D">
        <w:t xml:space="preserve"> </w:t>
      </w:r>
    </w:p>
    <w:p w:rsidR="00D1343C" w:rsidRDefault="00D1343C" w:rsidP="00D1343C">
      <w:pPr>
        <w:pStyle w:val="NoSpacing"/>
      </w:pPr>
    </w:p>
    <w:p w:rsidR="00D1343C" w:rsidRPr="00E07A12" w:rsidRDefault="00C17820" w:rsidP="00D1343C">
      <w:pPr>
        <w:rPr>
          <w:b/>
          <w:sz w:val="24"/>
          <w:szCs w:val="24"/>
        </w:rPr>
      </w:pPr>
      <w:r>
        <w:rPr>
          <w:b/>
          <w:sz w:val="24"/>
          <w:szCs w:val="24"/>
        </w:rPr>
        <w:t>Bear Hockey</w:t>
      </w:r>
      <w:r w:rsidR="00C130B1">
        <w:rPr>
          <w:b/>
          <w:sz w:val="24"/>
          <w:szCs w:val="24"/>
        </w:rPr>
        <w:t xml:space="preserve"> Game</w:t>
      </w:r>
    </w:p>
    <w:p w:rsidR="00905C3B" w:rsidRDefault="00C17820" w:rsidP="00DA7A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color w:val="000000" w:themeColor="text1"/>
        </w:rPr>
        <w:t>Bear Hockey</w:t>
      </w:r>
      <w:r w:rsidR="00DA7A0B" w:rsidRPr="00DA7A0B">
        <w:rPr>
          <w:noProof/>
          <w:color w:val="000000" w:themeColor="text1"/>
        </w:rPr>
        <w:t xml:space="preserve">, </w:t>
      </w:r>
      <w:r w:rsidR="009B3A2E">
        <w:rPr>
          <w:noProof/>
          <w:color w:val="000000" w:themeColor="text1"/>
        </w:rPr>
        <w:t xml:space="preserve">is a variant of </w:t>
      </w:r>
      <w:r w:rsidR="004F470E">
        <w:rPr>
          <w:rFonts w:ascii="Arial" w:hAnsi="Arial" w:cs="Arial"/>
          <w:color w:val="000000"/>
          <w:sz w:val="20"/>
          <w:szCs w:val="20"/>
          <w:shd w:val="clear" w:color="auto" w:fill="FFFFFF"/>
        </w:rPr>
        <w:t>Air hockey wi</w:t>
      </w:r>
      <w:r w:rsidR="009B3A2E">
        <w:rPr>
          <w:rFonts w:ascii="Arial" w:hAnsi="Arial" w:cs="Arial"/>
          <w:color w:val="000000"/>
          <w:sz w:val="20"/>
          <w:szCs w:val="20"/>
          <w:shd w:val="clear" w:color="auto" w:fill="FFFFFF"/>
        </w:rPr>
        <w:t>th an air-hockey table, two player-held mallets, and a puck. The difference is the puck can rotate and has two fangs.  If a player’s mallet touches the pucks fangs, the sleeping bear is aroused and devours him; otherwise it is identical to air hockey.</w:t>
      </w:r>
    </w:p>
    <w:p w:rsidR="009B3A2E" w:rsidRDefault="009B3A2E" w:rsidP="00DA7A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illustrations below are from </w:t>
      </w:r>
      <w:hyperlink r:id="rId5" w:history="1">
        <w:r>
          <w:rPr>
            <w:rStyle w:val="Hyperlink"/>
          </w:rPr>
          <w:t>http://theoatmeal.com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B3A2E" w:rsidRDefault="009B3A2E" w:rsidP="00DA7A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B3A2E" w:rsidRPr="00DA7A0B" w:rsidRDefault="009B3A2E" w:rsidP="009B3A2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522230" cy="452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al_fabr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45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3C" w:rsidRDefault="009B3A2E" w:rsidP="009B3A2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95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blr_lgbmlp1BeQ1qet9hvo1_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3C" w:rsidRPr="00E07A12" w:rsidRDefault="00D1343C" w:rsidP="00D1343C">
      <w:pPr>
        <w:rPr>
          <w:b/>
          <w:sz w:val="24"/>
          <w:szCs w:val="24"/>
        </w:rPr>
      </w:pPr>
      <w:r w:rsidRPr="00E07A12">
        <w:rPr>
          <w:b/>
          <w:sz w:val="24"/>
          <w:szCs w:val="24"/>
        </w:rPr>
        <w:t>Contents</w:t>
      </w:r>
    </w:p>
    <w:p w:rsidR="00CE2DA6" w:rsidRPr="00C35690" w:rsidRDefault="00856FEA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Requirements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1.1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User Information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1.2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Game Scoring/Rounds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315E26" w:rsidRPr="00C35690" w:rsidRDefault="00856FEA" w:rsidP="00315E2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1.3</w:t>
        </w:r>
        <w:r w:rsidR="00315E2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Dance Twerking Art/Animations</w:t>
        </w:r>
        <w:r w:rsidR="00315E26" w:rsidRPr="00C35690">
          <w:rPr>
            <w:b w:val="0"/>
            <w:webHidden/>
            <w:color w:val="000000" w:themeColor="text1"/>
            <w:sz w:val="22"/>
          </w:rPr>
          <w:tab/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315E2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315E26" w:rsidRPr="00C35690">
          <w:rPr>
            <w:b w:val="0"/>
            <w:webHidden/>
            <w:color w:val="000000" w:themeColor="text1"/>
            <w:sz w:val="22"/>
          </w:rPr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315E26" w:rsidRPr="00C35690">
          <w:rPr>
            <w:b w:val="0"/>
            <w:webHidden/>
            <w:color w:val="000000" w:themeColor="text1"/>
            <w:sz w:val="22"/>
          </w:rPr>
          <w:t>4</w:t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315E26" w:rsidRDefault="00856FEA" w:rsidP="00315E2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1.4</w:t>
        </w:r>
        <w:r w:rsidR="00315E2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  <w:t xml:space="preserve">Twerk </w:t>
        </w:r>
        <w:r w:rsidR="00315E26" w:rsidRPr="00C35690">
          <w:rPr>
            <w:rStyle w:val="Hyperlink"/>
            <w:b w:val="0"/>
            <w:color w:val="000000" w:themeColor="text1"/>
            <w:sz w:val="22"/>
            <w:u w:val="none"/>
          </w:rPr>
          <w:t>Controller</w:t>
        </w:r>
        <w:r w:rsidR="00315E26" w:rsidRPr="00C35690">
          <w:rPr>
            <w:b w:val="0"/>
            <w:webHidden/>
            <w:color w:val="000000" w:themeColor="text1"/>
            <w:sz w:val="22"/>
          </w:rPr>
          <w:tab/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315E2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315E26" w:rsidRPr="00C35690">
          <w:rPr>
            <w:b w:val="0"/>
            <w:webHidden/>
            <w:color w:val="000000" w:themeColor="text1"/>
            <w:sz w:val="22"/>
          </w:rPr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315E26" w:rsidRPr="00C35690">
          <w:rPr>
            <w:b w:val="0"/>
            <w:webHidden/>
            <w:color w:val="000000" w:themeColor="text1"/>
            <w:sz w:val="22"/>
          </w:rPr>
          <w:t>4</w:t>
        </w:r>
        <w:r w:rsidR="00315E2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315E26" w:rsidRDefault="00856FEA" w:rsidP="00C64339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64339">
          <w:rPr>
            <w:rStyle w:val="Hyperlink"/>
            <w:b w:val="0"/>
            <w:color w:val="000000" w:themeColor="text1"/>
            <w:sz w:val="22"/>
            <w:u w:val="none"/>
          </w:rPr>
          <w:t>1.5</w:t>
        </w:r>
        <w:r w:rsidR="00C64339">
          <w:rPr>
            <w:rFonts w:eastAsiaTheme="minorEastAsia" w:cstheme="minorBidi"/>
            <w:b w:val="0"/>
            <w:color w:val="000000" w:themeColor="text1"/>
            <w:sz w:val="22"/>
          </w:rPr>
          <w:tab/>
          <w:t xml:space="preserve">Single Player </w:t>
        </w:r>
        <w:r w:rsidR="00C64339">
          <w:rPr>
            <w:rStyle w:val="Hyperlink"/>
            <w:b w:val="0"/>
            <w:color w:val="000000" w:themeColor="text1"/>
            <w:sz w:val="22"/>
            <w:u w:val="none"/>
          </w:rPr>
          <w:t>AI</w:t>
        </w:r>
        <w:r w:rsidR="00C64339" w:rsidRPr="00C35690">
          <w:rPr>
            <w:b w:val="0"/>
            <w:webHidden/>
            <w:color w:val="000000" w:themeColor="text1"/>
            <w:sz w:val="22"/>
          </w:rPr>
          <w:tab/>
        </w:r>
        <w:r w:rsidR="00C64339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64339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64339" w:rsidRPr="00C35690">
          <w:rPr>
            <w:b w:val="0"/>
            <w:webHidden/>
            <w:color w:val="000000" w:themeColor="text1"/>
            <w:sz w:val="22"/>
          </w:rPr>
        </w:r>
        <w:r w:rsidR="00C64339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64339" w:rsidRPr="00C35690">
          <w:rPr>
            <w:b w:val="0"/>
            <w:webHidden/>
            <w:color w:val="000000" w:themeColor="text1"/>
            <w:sz w:val="22"/>
          </w:rPr>
          <w:t>4</w:t>
        </w:r>
        <w:r w:rsidR="00C64339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7F18F1" w:rsidRPr="007F18F1" w:rsidRDefault="00856FEA" w:rsidP="007F18F1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7F18F1">
          <w:rPr>
            <w:rStyle w:val="Hyperlink"/>
            <w:b w:val="0"/>
            <w:color w:val="000000" w:themeColor="text1"/>
            <w:sz w:val="22"/>
            <w:u w:val="none"/>
          </w:rPr>
          <w:t>1.6</w:t>
        </w:r>
        <w:r w:rsidR="007F18F1">
          <w:rPr>
            <w:rFonts w:eastAsiaTheme="minorEastAsia" w:cstheme="minorBidi"/>
            <w:b w:val="0"/>
            <w:color w:val="000000" w:themeColor="text1"/>
            <w:sz w:val="22"/>
          </w:rPr>
          <w:tab/>
          <w:t>Robot Customization</w:t>
        </w:r>
        <w:r w:rsidR="007F18F1" w:rsidRPr="00C35690">
          <w:rPr>
            <w:b w:val="0"/>
            <w:webHidden/>
            <w:color w:val="000000" w:themeColor="text1"/>
            <w:sz w:val="22"/>
          </w:rPr>
          <w:tab/>
        </w:r>
        <w:r w:rsidR="007F18F1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7F18F1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7F18F1" w:rsidRPr="00C35690">
          <w:rPr>
            <w:b w:val="0"/>
            <w:webHidden/>
            <w:color w:val="000000" w:themeColor="text1"/>
            <w:sz w:val="22"/>
          </w:rPr>
        </w:r>
        <w:r w:rsidR="007F18F1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7F18F1" w:rsidRPr="00C35690">
          <w:rPr>
            <w:b w:val="0"/>
            <w:webHidden/>
            <w:color w:val="000000" w:themeColor="text1"/>
            <w:sz w:val="22"/>
          </w:rPr>
          <w:t>4</w:t>
        </w:r>
        <w:r w:rsidR="007F18F1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CE2DA6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r w:rsidRPr="00C35690">
        <w:rPr>
          <w:color w:val="000000" w:themeColor="text1"/>
          <w:sz w:val="22"/>
        </w:rPr>
        <w:fldChar w:fldCharType="begin"/>
      </w:r>
      <w:r w:rsidRPr="00C35690">
        <w:rPr>
          <w:color w:val="000000" w:themeColor="text1"/>
          <w:sz w:val="22"/>
        </w:rPr>
        <w:instrText xml:space="preserve"> TOC \o "1-3" \h \z \u </w:instrText>
      </w:r>
      <w:r w:rsidRPr="00C35690">
        <w:rPr>
          <w:color w:val="000000" w:themeColor="text1"/>
          <w:sz w:val="22"/>
        </w:rPr>
        <w:fldChar w:fldCharType="separate"/>
      </w:r>
      <w:hyperlink w:anchor="_Toc280952741" w:history="1">
        <w:r w:rsidRPr="00C35690">
          <w:rPr>
            <w:rStyle w:val="Hyperlink"/>
            <w:noProof/>
            <w:color w:val="000000" w:themeColor="text1"/>
            <w:sz w:val="22"/>
            <w:u w:val="none"/>
          </w:rPr>
          <w:t>2</w:t>
        </w:r>
        <w:r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Physical Architecture</w:t>
        </w:r>
        <w:r w:rsidRPr="00C35690">
          <w:rPr>
            <w:noProof/>
            <w:webHidden/>
            <w:color w:val="000000" w:themeColor="text1"/>
            <w:sz w:val="22"/>
          </w:rPr>
          <w:tab/>
        </w:r>
        <w:r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Pr="00C35690">
          <w:rPr>
            <w:noProof/>
            <w:webHidden/>
            <w:color w:val="000000" w:themeColor="text1"/>
            <w:sz w:val="22"/>
          </w:rPr>
        </w:r>
        <w:r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Pr="00C35690">
          <w:rPr>
            <w:noProof/>
            <w:webHidden/>
            <w:color w:val="000000" w:themeColor="text1"/>
            <w:sz w:val="22"/>
          </w:rPr>
          <w:t>3</w:t>
        </w:r>
        <w:r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2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2.1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iPhone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_Toc280952742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3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2.2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iPad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7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2.3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C++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_Toc280952747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5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AE491C" w:rsidRPr="00C35690" w:rsidRDefault="00856FEA" w:rsidP="00AE491C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8" w:history="1">
        <w:r w:rsidR="00AE491C" w:rsidRPr="00C35690">
          <w:rPr>
            <w:rStyle w:val="Hyperlink"/>
            <w:noProof/>
            <w:color w:val="000000" w:themeColor="text1"/>
            <w:sz w:val="22"/>
            <w:u w:val="none"/>
          </w:rPr>
          <w:t>2.3.1</w:t>
        </w:r>
        <w:r w:rsidR="00AE491C" w:rsidRPr="00C35690">
          <w:rPr>
            <w:rFonts w:eastAsiaTheme="minorEastAsia" w:cstheme="minorBidi"/>
            <w:noProof/>
            <w:color w:val="000000" w:themeColor="text1"/>
            <w:sz w:val="22"/>
          </w:rPr>
          <w:t xml:space="preserve"> Xcode</w:t>
        </w:r>
        <w:r w:rsidR="00AE491C" w:rsidRPr="00C35690">
          <w:rPr>
            <w:noProof/>
            <w:webHidden/>
            <w:color w:val="000000" w:themeColor="text1"/>
            <w:sz w:val="22"/>
          </w:rPr>
          <w:tab/>
        </w:r>
        <w:r w:rsidR="00AE491C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AE491C" w:rsidRPr="00C35690">
          <w:rPr>
            <w:noProof/>
            <w:webHidden/>
            <w:color w:val="000000" w:themeColor="text1"/>
            <w:sz w:val="22"/>
          </w:rPr>
          <w:instrText xml:space="preserve"> PAGEREF _Toc280952748 \h </w:instrText>
        </w:r>
        <w:r w:rsidR="00AE491C" w:rsidRPr="00C35690">
          <w:rPr>
            <w:noProof/>
            <w:webHidden/>
            <w:color w:val="000000" w:themeColor="text1"/>
            <w:sz w:val="22"/>
          </w:rPr>
        </w:r>
        <w:r w:rsidR="00AE491C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AE491C" w:rsidRPr="00C35690">
          <w:rPr>
            <w:noProof/>
            <w:webHidden/>
            <w:color w:val="000000" w:themeColor="text1"/>
            <w:sz w:val="22"/>
          </w:rPr>
          <w:t>5</w:t>
        </w:r>
        <w:r w:rsidR="00AE491C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8" w:history="1">
        <w:r w:rsidR="00AE491C" w:rsidRPr="00C35690">
          <w:rPr>
            <w:rStyle w:val="Hyperlink"/>
            <w:noProof/>
            <w:color w:val="000000" w:themeColor="text1"/>
            <w:sz w:val="22"/>
            <w:u w:val="none"/>
          </w:rPr>
          <w:t>2.3.2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 xml:space="preserve"> Cocos2d-x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_Toc280952748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5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9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2.4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Linux Server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_Toc280952749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6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0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2.4.1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Email Service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_Toc280952750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6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2A0637" w:rsidRPr="00C35690" w:rsidRDefault="00856FEA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0" w:history="1"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2.4.2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User Login</w:t>
        </w:r>
        <w:r w:rsidR="002A0637" w:rsidRPr="00C35690">
          <w:rPr>
            <w:noProof/>
            <w:webHidden/>
            <w:color w:val="000000" w:themeColor="text1"/>
            <w:sz w:val="22"/>
          </w:rPr>
          <w:tab/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noProof/>
            <w:webHidden/>
            <w:color w:val="000000" w:themeColor="text1"/>
            <w:sz w:val="22"/>
          </w:rPr>
          <w:instrText xml:space="preserve"> PAGEREF _Toc280952750 \h </w:instrText>
        </w:r>
        <w:r w:rsidR="002A0637" w:rsidRPr="00C35690">
          <w:rPr>
            <w:noProof/>
            <w:webHidden/>
            <w:color w:val="000000" w:themeColor="text1"/>
            <w:sz w:val="22"/>
          </w:rPr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noProof/>
            <w:webHidden/>
            <w:color w:val="000000" w:themeColor="text1"/>
            <w:sz w:val="22"/>
          </w:rPr>
          <w:t>6</w:t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2A0637" w:rsidRPr="00C35690" w:rsidRDefault="00856FEA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0" w:history="1"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2.4.3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2A0637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Playing with Friends</w:t>
        </w:r>
        <w:r w:rsidR="00AE491C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 xml:space="preserve"> (Real-Time Network Updates)</w:t>
        </w:r>
        <w:r w:rsidR="002A0637" w:rsidRPr="00C35690">
          <w:rPr>
            <w:noProof/>
            <w:webHidden/>
            <w:color w:val="000000" w:themeColor="text1"/>
            <w:sz w:val="22"/>
          </w:rPr>
          <w:tab/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noProof/>
            <w:webHidden/>
            <w:color w:val="000000" w:themeColor="text1"/>
            <w:sz w:val="22"/>
          </w:rPr>
          <w:instrText xml:space="preserve"> PAGEREF _Toc280952750 \h </w:instrText>
        </w:r>
        <w:r w:rsidR="002A0637" w:rsidRPr="00C35690">
          <w:rPr>
            <w:noProof/>
            <w:webHidden/>
            <w:color w:val="000000" w:themeColor="text1"/>
            <w:sz w:val="22"/>
          </w:rPr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noProof/>
            <w:webHidden/>
            <w:color w:val="000000" w:themeColor="text1"/>
            <w:sz w:val="22"/>
          </w:rPr>
          <w:t>6</w:t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51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2.5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Communication Protocols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_Toc280952751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6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2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HTTP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_Toc280952752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6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3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2.5.2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TCP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6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2A0637" w:rsidRPr="00C35690" w:rsidRDefault="00856FEA" w:rsidP="002A0637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2.5.3</w:t>
        </w:r>
        <w:r w:rsidR="002A0637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15E26" w:rsidRPr="00C35690">
          <w:rPr>
            <w:rFonts w:eastAsiaTheme="minorEastAsia" w:cstheme="minorBidi"/>
            <w:noProof/>
            <w:color w:val="000000" w:themeColor="text1"/>
            <w:sz w:val="22"/>
          </w:rPr>
          <w:t>Boost.ASIO</w:t>
        </w:r>
        <w:r w:rsidR="002A0637" w:rsidRPr="00C35690">
          <w:rPr>
            <w:noProof/>
            <w:webHidden/>
            <w:color w:val="000000" w:themeColor="text1"/>
            <w:sz w:val="22"/>
          </w:rPr>
          <w:tab/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2A0637" w:rsidRPr="00C35690">
          <w:rPr>
            <w:noProof/>
            <w:webHidden/>
            <w:color w:val="000000" w:themeColor="text1"/>
            <w:sz w:val="22"/>
          </w:rPr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noProof/>
            <w:webHidden/>
            <w:color w:val="000000" w:themeColor="text1"/>
            <w:sz w:val="22"/>
          </w:rPr>
          <w:t>6</w:t>
        </w:r>
        <w:r w:rsidR="002A0637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2A0637" w:rsidRDefault="00856FEA" w:rsidP="00315E2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3" w:history="1"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2.5.4</w:t>
        </w:r>
        <w:r w:rsidR="00315E2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15E26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OpenSSL</w:t>
        </w:r>
        <w:r w:rsidR="00315E26" w:rsidRPr="00C35690">
          <w:rPr>
            <w:noProof/>
            <w:webHidden/>
            <w:color w:val="000000" w:themeColor="text1"/>
            <w:sz w:val="22"/>
          </w:rPr>
          <w:tab/>
        </w:r>
        <w:r w:rsidR="00315E2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15E26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15E26" w:rsidRPr="00C35690">
          <w:rPr>
            <w:noProof/>
            <w:webHidden/>
            <w:color w:val="000000" w:themeColor="text1"/>
            <w:sz w:val="22"/>
          </w:rPr>
        </w:r>
        <w:r w:rsidR="00315E2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15E26" w:rsidRPr="00C35690">
          <w:rPr>
            <w:noProof/>
            <w:webHidden/>
            <w:color w:val="000000" w:themeColor="text1"/>
            <w:sz w:val="22"/>
          </w:rPr>
          <w:t>6</w:t>
        </w:r>
        <w:r w:rsidR="00315E2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3D2311" w:rsidRPr="003D2311" w:rsidRDefault="00856FEA" w:rsidP="003D2311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5.5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 w:rsidRPr="003D2311">
          <w:rPr>
            <w:rFonts w:eastAsiaTheme="minorEastAsia" w:cstheme="minorBidi"/>
            <w:noProof/>
            <w:color w:val="000000" w:themeColor="text1"/>
            <w:sz w:val="22"/>
          </w:rPr>
          <w:t>Encryption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54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2.6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Database Model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_Toc280952754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7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3D2311" w:rsidRPr="003D2311" w:rsidRDefault="00856FEA" w:rsidP="003D2311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6.1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>
          <w:rPr>
            <w:rFonts w:eastAsiaTheme="minorEastAsia" w:cstheme="minorBidi"/>
            <w:noProof/>
            <w:color w:val="000000" w:themeColor="text1"/>
            <w:sz w:val="22"/>
          </w:rPr>
          <w:t>MySQL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3D2311" w:rsidRDefault="00856FEA" w:rsidP="003D2311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6.2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>
          <w:rPr>
            <w:rFonts w:eastAsiaTheme="minorEastAsia" w:cstheme="minorBidi"/>
            <w:noProof/>
            <w:color w:val="000000" w:themeColor="text1"/>
            <w:sz w:val="22"/>
          </w:rPr>
          <w:t>iPhone Data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3D2311" w:rsidRPr="003D2311" w:rsidRDefault="00856FEA" w:rsidP="003D2311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3" w:history="1">
        <w:r w:rsidR="003D2311" w:rsidRPr="00C35690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2.</w:t>
        </w:r>
        <w:r w:rsidR="003D2311">
          <w:rPr>
            <w:rStyle w:val="Hyperlink"/>
            <w:noProof/>
            <w:color w:val="000000" w:themeColor="text1"/>
            <w:sz w:val="22"/>
            <w:u w:val="none"/>
            <w:lang w:bidi="en-US"/>
          </w:rPr>
          <w:t>6.3</w:t>
        </w:r>
        <w:r w:rsidR="003D2311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3D2311" w:rsidRPr="003D2311">
          <w:rPr>
            <w:rFonts w:eastAsiaTheme="minorEastAsia" w:cstheme="minorBidi"/>
            <w:noProof/>
            <w:color w:val="000000" w:themeColor="text1"/>
            <w:sz w:val="22"/>
          </w:rPr>
          <w:t>iPad Data</w:t>
        </w:r>
        <w:r w:rsidR="003D2311" w:rsidRPr="00C35690">
          <w:rPr>
            <w:noProof/>
            <w:webHidden/>
            <w:color w:val="000000" w:themeColor="text1"/>
            <w:sz w:val="22"/>
          </w:rPr>
          <w:tab/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3D2311" w:rsidRPr="00C35690">
          <w:rPr>
            <w:noProof/>
            <w:webHidden/>
            <w:color w:val="000000" w:themeColor="text1"/>
            <w:sz w:val="22"/>
          </w:rPr>
          <w:instrText xml:space="preserve"> PAGEREF _Toc280952753 \h </w:instrText>
        </w:r>
        <w:r w:rsidR="003D2311" w:rsidRPr="00C35690">
          <w:rPr>
            <w:noProof/>
            <w:webHidden/>
            <w:color w:val="000000" w:themeColor="text1"/>
            <w:sz w:val="22"/>
          </w:rPr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3D2311" w:rsidRPr="00C35690">
          <w:rPr>
            <w:noProof/>
            <w:webHidden/>
            <w:color w:val="000000" w:themeColor="text1"/>
            <w:sz w:val="22"/>
          </w:rPr>
          <w:t>6</w:t>
        </w:r>
        <w:r w:rsidR="003D2311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55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2.7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  <w:lang w:bidi="en-US"/>
          </w:rPr>
          <w:t>Hardware &amp; Software Infrastructure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_Toc280952755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8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6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2.7.1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AE491C" w:rsidRPr="00C35690">
          <w:rPr>
            <w:rStyle w:val="Hyperlink"/>
            <w:noProof/>
            <w:color w:val="000000" w:themeColor="text1"/>
            <w:sz w:val="22"/>
            <w:u w:val="none"/>
          </w:rPr>
          <w:t>Ubuntu 13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_Toc280952756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8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7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2.7.2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Amazon EC2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_Toc280952757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8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8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2.7.3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Configuring the server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_Toc280952758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10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59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2.7.4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Database setup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_Toc280952759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14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3"/>
        <w:tabs>
          <w:tab w:val="left" w:pos="1100"/>
          <w:tab w:val="right" w:leader="dot" w:pos="8494"/>
        </w:tabs>
        <w:rPr>
          <w:noProof/>
          <w:color w:val="000000" w:themeColor="text1"/>
          <w:sz w:val="22"/>
        </w:rPr>
      </w:pPr>
      <w:hyperlink w:anchor="_Toc280952760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2.7.5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</w:r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Further configurations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_Toc280952760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15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3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Programming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3.1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Bear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4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Component Analysis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4.1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User info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4.2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Game info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E12AC5" w:rsidRPr="00C35690" w:rsidRDefault="00856FEA" w:rsidP="00E12AC5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4.3</w:t>
        </w:r>
        <w:r w:rsidR="00E12AC5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Twerk moves</w:t>
        </w:r>
        <w:r w:rsidR="00E12AC5" w:rsidRPr="00C35690">
          <w:rPr>
            <w:b w:val="0"/>
            <w:webHidden/>
            <w:color w:val="000000" w:themeColor="text1"/>
            <w:sz w:val="22"/>
          </w:rPr>
          <w:tab/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E12AC5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E12AC5" w:rsidRPr="00C35690">
          <w:rPr>
            <w:b w:val="0"/>
            <w:webHidden/>
            <w:color w:val="000000" w:themeColor="text1"/>
            <w:sz w:val="22"/>
          </w:rPr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E12AC5" w:rsidRPr="00C35690">
          <w:rPr>
            <w:b w:val="0"/>
            <w:webHidden/>
            <w:color w:val="000000" w:themeColor="text1"/>
            <w:sz w:val="22"/>
          </w:rPr>
          <w:t>4</w:t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E12AC5" w:rsidRDefault="00856FEA" w:rsidP="00B344D5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4.4</w:t>
        </w:r>
        <w:r w:rsidR="00E12AC5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Twerk controller</w:t>
        </w:r>
        <w:r w:rsidR="00E12AC5" w:rsidRPr="00C35690">
          <w:rPr>
            <w:b w:val="0"/>
            <w:webHidden/>
            <w:color w:val="000000" w:themeColor="text1"/>
            <w:sz w:val="22"/>
          </w:rPr>
          <w:tab/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E12AC5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E12AC5" w:rsidRPr="00C35690">
          <w:rPr>
            <w:b w:val="0"/>
            <w:webHidden/>
            <w:color w:val="000000" w:themeColor="text1"/>
            <w:sz w:val="22"/>
          </w:rPr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E12AC5" w:rsidRPr="00C35690">
          <w:rPr>
            <w:b w:val="0"/>
            <w:webHidden/>
            <w:color w:val="000000" w:themeColor="text1"/>
            <w:sz w:val="22"/>
          </w:rPr>
          <w:t>4</w:t>
        </w:r>
        <w:r w:rsidR="00E12AC5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A2484" w:rsidRPr="00CA2484" w:rsidRDefault="00856FEA" w:rsidP="00CA2484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CA2484">
          <w:rPr>
            <w:rStyle w:val="Hyperlink"/>
            <w:b w:val="0"/>
            <w:color w:val="000000" w:themeColor="text1"/>
            <w:sz w:val="22"/>
            <w:u w:val="none"/>
          </w:rPr>
          <w:t>4.5</w:t>
        </w:r>
        <w:r w:rsidR="00CA2484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CA2484">
          <w:rPr>
            <w:rStyle w:val="Hyperlink"/>
            <w:b w:val="0"/>
            <w:color w:val="000000" w:themeColor="text1"/>
            <w:sz w:val="22"/>
            <w:u w:val="none"/>
          </w:rPr>
          <w:t>Single Player AI</w:t>
        </w:r>
        <w:r w:rsidR="00CA2484" w:rsidRPr="00C35690">
          <w:rPr>
            <w:b w:val="0"/>
            <w:webHidden/>
            <w:color w:val="000000" w:themeColor="text1"/>
            <w:sz w:val="22"/>
          </w:rPr>
          <w:tab/>
        </w:r>
        <w:r w:rsidR="00CA2484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A2484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A2484" w:rsidRPr="00C35690">
          <w:rPr>
            <w:b w:val="0"/>
            <w:webHidden/>
            <w:color w:val="000000" w:themeColor="text1"/>
            <w:sz w:val="22"/>
          </w:rPr>
        </w:r>
        <w:r w:rsidR="00CA2484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A2484" w:rsidRPr="00C35690">
          <w:rPr>
            <w:b w:val="0"/>
            <w:webHidden/>
            <w:color w:val="000000" w:themeColor="text1"/>
            <w:sz w:val="22"/>
          </w:rPr>
          <w:t>4</w:t>
        </w:r>
        <w:r w:rsidR="00CA2484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5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Evaluation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5.1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Metrics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5.2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E12AC5" w:rsidRPr="00C35690">
          <w:rPr>
            <w:rStyle w:val="Hyperlink"/>
            <w:b w:val="0"/>
            <w:color w:val="000000" w:themeColor="text1"/>
            <w:sz w:val="22"/>
            <w:u w:val="none"/>
          </w:rPr>
          <w:t>Play Testing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6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Milestones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6</w:t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b w:val="0"/>
            <w:color w:val="000000" w:themeColor="text1"/>
            <w:sz w:val="22"/>
          </w:rPr>
          <w:t>November 16</w:t>
        </w:r>
        <w:r w:rsidR="002A0637" w:rsidRPr="00C35690">
          <w:rPr>
            <w:b w:val="0"/>
            <w:color w:val="000000" w:themeColor="text1"/>
            <w:sz w:val="22"/>
            <w:vertAlign w:val="superscript"/>
          </w:rPr>
          <w:t>th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6</w:t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.2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b w:val="0"/>
            <w:color w:val="000000" w:themeColor="text1"/>
            <w:sz w:val="22"/>
          </w:rPr>
          <w:t>November 30</w:t>
        </w:r>
        <w:r w:rsidR="002A0637" w:rsidRPr="00C35690">
          <w:rPr>
            <w:b w:val="0"/>
            <w:color w:val="000000" w:themeColor="text1"/>
            <w:sz w:val="22"/>
            <w:vertAlign w:val="superscript"/>
          </w:rPr>
          <w:t xml:space="preserve"> th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2A0637" w:rsidRPr="00C130B1" w:rsidRDefault="00856FEA" w:rsidP="00C130B1">
      <w:pPr>
        <w:pStyle w:val="TOC2"/>
        <w:rPr>
          <w:rFonts w:eastAsiaTheme="minorEastAsia" w:cstheme="minorBidi"/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6</w:t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.3</w:t>
        </w:r>
        <w:r w:rsidR="002A0637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  <w:t>December 7th</w:t>
        </w:r>
        <w:r w:rsidR="002A0637" w:rsidRPr="00C35690">
          <w:rPr>
            <w:b w:val="0"/>
            <w:webHidden/>
            <w:color w:val="000000" w:themeColor="text1"/>
            <w:sz w:val="22"/>
          </w:rPr>
          <w:tab/>
        </w:r>
        <w:r w:rsidR="002A0637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2A0637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2A0637" w:rsidRPr="00C35690">
          <w:rPr>
            <w:b w:val="0"/>
            <w:webHidden/>
            <w:color w:val="000000" w:themeColor="text1"/>
            <w:sz w:val="22"/>
          </w:rPr>
        </w:r>
        <w:r w:rsidR="002A0637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2A0637" w:rsidRPr="00C35690">
          <w:rPr>
            <w:b w:val="0"/>
            <w:webHidden/>
            <w:color w:val="000000" w:themeColor="text1"/>
            <w:sz w:val="22"/>
          </w:rPr>
          <w:t>4</w:t>
        </w:r>
        <w:r w:rsidR="002A0637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CE2DA6" w:rsidRPr="00C35690" w:rsidRDefault="00856FEA" w:rsidP="00CE2DA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CE2DA6" w:rsidRPr="00C35690">
          <w:rPr>
            <w:rStyle w:val="Hyperlink"/>
            <w:noProof/>
            <w:color w:val="000000" w:themeColor="text1"/>
            <w:sz w:val="22"/>
            <w:u w:val="none"/>
          </w:rPr>
          <w:t>7</w:t>
        </w:r>
        <w:r w:rsidR="00CE2DA6" w:rsidRPr="00C35690">
          <w:rPr>
            <w:rFonts w:eastAsiaTheme="minorEastAsia" w:cstheme="minorBidi"/>
            <w:noProof/>
            <w:color w:val="000000" w:themeColor="text1"/>
            <w:sz w:val="22"/>
          </w:rPr>
          <w:tab/>
          <w:t>References</w:t>
        </w:r>
        <w:r w:rsidR="00CE2DA6" w:rsidRPr="00C35690">
          <w:rPr>
            <w:rStyle w:val="Hyperlink"/>
            <w:rFonts w:eastAsiaTheme="minorEastAsia" w:cstheme="minorBidi"/>
            <w:noProof/>
            <w:color w:val="000000" w:themeColor="text1"/>
            <w:sz w:val="22"/>
            <w:u w:val="none"/>
          </w:rPr>
          <w:t xml:space="preserve"> </w:t>
        </w:r>
        <w:r w:rsidR="00CE2DA6" w:rsidRPr="00C35690">
          <w:rPr>
            <w:noProof/>
            <w:webHidden/>
            <w:color w:val="000000" w:themeColor="text1"/>
            <w:sz w:val="22"/>
          </w:rPr>
          <w:tab/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CE2DA6" w:rsidRPr="00C35690">
          <w:rPr>
            <w:noProof/>
            <w:webHidden/>
            <w:color w:val="000000" w:themeColor="text1"/>
            <w:sz w:val="22"/>
          </w:rPr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noProof/>
            <w:webHidden/>
            <w:color w:val="000000" w:themeColor="text1"/>
            <w:sz w:val="22"/>
          </w:rPr>
          <w:t>3</w:t>
        </w:r>
        <w:r w:rsidR="00CE2DA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CE2DA6" w:rsidRDefault="00856FEA" w:rsidP="00CE2DA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7</w:t>
        </w:r>
        <w:r w:rsidR="00CE2DA6" w:rsidRPr="00C35690">
          <w:rPr>
            <w:rStyle w:val="Hyperlink"/>
            <w:b w:val="0"/>
            <w:color w:val="000000" w:themeColor="text1"/>
            <w:sz w:val="22"/>
            <w:u w:val="none"/>
          </w:rPr>
          <w:t>.1</w:t>
        </w:r>
        <w:r w:rsidR="00CE2DA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2A0637" w:rsidRPr="00C35690">
          <w:rPr>
            <w:rStyle w:val="Hyperlink"/>
            <w:b w:val="0"/>
            <w:color w:val="000000" w:themeColor="text1"/>
            <w:sz w:val="22"/>
            <w:u w:val="none"/>
          </w:rPr>
          <w:t>Urls</w:t>
        </w:r>
        <w:r w:rsidR="00CE2DA6" w:rsidRPr="00C35690">
          <w:rPr>
            <w:b w:val="0"/>
            <w:webHidden/>
            <w:color w:val="000000" w:themeColor="text1"/>
            <w:sz w:val="22"/>
          </w:rPr>
          <w:tab/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CE2DA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CE2DA6" w:rsidRPr="00C35690">
          <w:rPr>
            <w:b w:val="0"/>
            <w:webHidden/>
            <w:color w:val="000000" w:themeColor="text1"/>
            <w:sz w:val="22"/>
          </w:rPr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CE2DA6" w:rsidRPr="00C35690">
          <w:rPr>
            <w:b w:val="0"/>
            <w:webHidden/>
            <w:color w:val="000000" w:themeColor="text1"/>
            <w:sz w:val="22"/>
          </w:rPr>
          <w:t>4</w:t>
        </w:r>
        <w:r w:rsidR="00CE2DA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F90C66" w:rsidRPr="00C35690" w:rsidRDefault="00856FEA" w:rsidP="00F90C66">
      <w:pPr>
        <w:pStyle w:val="TOC1"/>
        <w:tabs>
          <w:tab w:val="left" w:pos="400"/>
          <w:tab w:val="right" w:leader="dot" w:pos="8494"/>
        </w:tabs>
        <w:rPr>
          <w:rFonts w:eastAsiaTheme="minorEastAsia" w:cstheme="minorBidi"/>
          <w:noProof/>
          <w:color w:val="000000" w:themeColor="text1"/>
          <w:sz w:val="22"/>
        </w:rPr>
      </w:pPr>
      <w:hyperlink w:anchor="_Toc280952741" w:history="1">
        <w:r w:rsidR="00F90C66">
          <w:rPr>
            <w:rStyle w:val="Hyperlink"/>
            <w:noProof/>
            <w:color w:val="000000" w:themeColor="text1"/>
            <w:sz w:val="22"/>
            <w:u w:val="none"/>
          </w:rPr>
          <w:t>8</w:t>
        </w:r>
        <w:r w:rsidR="00F90C66">
          <w:rPr>
            <w:rFonts w:eastAsiaTheme="minorEastAsia" w:cstheme="minorBidi"/>
            <w:noProof/>
            <w:color w:val="000000" w:themeColor="text1"/>
            <w:sz w:val="22"/>
          </w:rPr>
          <w:tab/>
          <w:t>Contract Modifications</w:t>
        </w:r>
        <w:r w:rsidR="00F90C66" w:rsidRPr="00C35690">
          <w:rPr>
            <w:rStyle w:val="Hyperlink"/>
            <w:rFonts w:eastAsiaTheme="minorEastAsia" w:cstheme="minorBidi"/>
            <w:noProof/>
            <w:color w:val="000000" w:themeColor="text1"/>
            <w:sz w:val="22"/>
            <w:u w:val="none"/>
          </w:rPr>
          <w:t xml:space="preserve"> </w:t>
        </w:r>
        <w:r w:rsidR="00F90C66" w:rsidRPr="00C35690">
          <w:rPr>
            <w:noProof/>
            <w:webHidden/>
            <w:color w:val="000000" w:themeColor="text1"/>
            <w:sz w:val="22"/>
          </w:rPr>
          <w:tab/>
        </w:r>
        <w:r w:rsidR="00F90C66" w:rsidRPr="00C35690">
          <w:rPr>
            <w:noProof/>
            <w:webHidden/>
            <w:color w:val="000000" w:themeColor="text1"/>
            <w:sz w:val="22"/>
          </w:rPr>
          <w:fldChar w:fldCharType="begin"/>
        </w:r>
        <w:r w:rsidR="00F90C66" w:rsidRPr="00C35690">
          <w:rPr>
            <w:noProof/>
            <w:webHidden/>
            <w:color w:val="000000" w:themeColor="text1"/>
            <w:sz w:val="22"/>
          </w:rPr>
          <w:instrText xml:space="preserve"> PAGEREF _Toc280952741 \h </w:instrText>
        </w:r>
        <w:r w:rsidR="00F90C66" w:rsidRPr="00C35690">
          <w:rPr>
            <w:noProof/>
            <w:webHidden/>
            <w:color w:val="000000" w:themeColor="text1"/>
            <w:sz w:val="22"/>
          </w:rPr>
        </w:r>
        <w:r w:rsidR="00F90C66" w:rsidRPr="00C35690">
          <w:rPr>
            <w:noProof/>
            <w:webHidden/>
            <w:color w:val="000000" w:themeColor="text1"/>
            <w:sz w:val="22"/>
          </w:rPr>
          <w:fldChar w:fldCharType="separate"/>
        </w:r>
        <w:r w:rsidR="00F90C66" w:rsidRPr="00C35690">
          <w:rPr>
            <w:noProof/>
            <w:webHidden/>
            <w:color w:val="000000" w:themeColor="text1"/>
            <w:sz w:val="22"/>
          </w:rPr>
          <w:t>3</w:t>
        </w:r>
        <w:r w:rsidR="00F90C66" w:rsidRPr="00C35690">
          <w:rPr>
            <w:noProof/>
            <w:webHidden/>
            <w:color w:val="000000" w:themeColor="text1"/>
            <w:sz w:val="22"/>
          </w:rPr>
          <w:fldChar w:fldCharType="end"/>
        </w:r>
      </w:hyperlink>
    </w:p>
    <w:p w:rsidR="00F90C66" w:rsidRPr="00C35690" w:rsidRDefault="00856FEA" w:rsidP="00F90C66">
      <w:pPr>
        <w:pStyle w:val="TOC2"/>
        <w:rPr>
          <w:b w:val="0"/>
          <w:color w:val="000000" w:themeColor="text1"/>
          <w:sz w:val="22"/>
        </w:rPr>
      </w:pPr>
      <w:hyperlink w:anchor="_Toc280952743" w:history="1">
        <w:r w:rsidR="00260288">
          <w:rPr>
            <w:rStyle w:val="Hyperlink"/>
            <w:b w:val="0"/>
            <w:color w:val="000000" w:themeColor="text1"/>
            <w:sz w:val="22"/>
            <w:u w:val="none"/>
          </w:rPr>
          <w:t>8</w:t>
        </w:r>
        <w:r w:rsidR="00F90C66" w:rsidRPr="00C35690">
          <w:rPr>
            <w:rStyle w:val="Hyperlink"/>
            <w:b w:val="0"/>
            <w:color w:val="000000" w:themeColor="text1"/>
            <w:sz w:val="22"/>
            <w:u w:val="none"/>
          </w:rPr>
          <w:t>.1</w:t>
        </w:r>
        <w:r w:rsidR="00F90C66" w:rsidRPr="00C35690">
          <w:rPr>
            <w:rFonts w:eastAsiaTheme="minorEastAsia" w:cstheme="minorBidi"/>
            <w:b w:val="0"/>
            <w:color w:val="000000" w:themeColor="text1"/>
            <w:sz w:val="22"/>
          </w:rPr>
          <w:tab/>
        </w:r>
        <w:r w:rsidR="00F90C66">
          <w:rPr>
            <w:rStyle w:val="Hyperlink"/>
            <w:b w:val="0"/>
            <w:color w:val="000000" w:themeColor="text1"/>
            <w:sz w:val="22"/>
            <w:u w:val="none"/>
          </w:rPr>
          <w:t>E-mail</w:t>
        </w:r>
        <w:r w:rsidR="00076E74">
          <w:rPr>
            <w:rStyle w:val="Hyperlink"/>
            <w:b w:val="0"/>
            <w:color w:val="000000" w:themeColor="text1"/>
            <w:sz w:val="22"/>
            <w:u w:val="none"/>
          </w:rPr>
          <w:t xml:space="preserve"> </w:t>
        </w:r>
        <w:r w:rsidR="00076E74" w:rsidRPr="00076E74">
          <w:rPr>
            <w:rStyle w:val="Hyperlink"/>
            <w:b w:val="0"/>
            <w:color w:val="000000" w:themeColor="text1"/>
            <w:sz w:val="22"/>
            <w:u w:val="none"/>
          </w:rPr>
          <w:t>Contract Modifications</w:t>
        </w:r>
        <w:r w:rsidR="00076E74">
          <w:rPr>
            <w:rStyle w:val="Hyperlink"/>
            <w:b w:val="0"/>
            <w:color w:val="000000" w:themeColor="text1"/>
            <w:sz w:val="22"/>
            <w:u w:val="none"/>
          </w:rPr>
          <w:t xml:space="preserve"> </w:t>
        </w:r>
        <w:r w:rsidR="00F90C66" w:rsidRPr="00C35690">
          <w:rPr>
            <w:b w:val="0"/>
            <w:webHidden/>
            <w:color w:val="000000" w:themeColor="text1"/>
            <w:sz w:val="22"/>
          </w:rPr>
          <w:tab/>
        </w:r>
        <w:r w:rsidR="00F90C66" w:rsidRPr="00C35690">
          <w:rPr>
            <w:b w:val="0"/>
            <w:webHidden/>
            <w:color w:val="000000" w:themeColor="text1"/>
            <w:sz w:val="22"/>
          </w:rPr>
          <w:fldChar w:fldCharType="begin"/>
        </w:r>
        <w:r w:rsidR="00F90C66" w:rsidRPr="00C35690">
          <w:rPr>
            <w:b w:val="0"/>
            <w:webHidden/>
            <w:color w:val="000000" w:themeColor="text1"/>
            <w:sz w:val="22"/>
          </w:rPr>
          <w:instrText xml:space="preserve"> PAGEREF _Toc280952743 \h </w:instrText>
        </w:r>
        <w:r w:rsidR="00F90C66" w:rsidRPr="00C35690">
          <w:rPr>
            <w:b w:val="0"/>
            <w:webHidden/>
            <w:color w:val="000000" w:themeColor="text1"/>
            <w:sz w:val="22"/>
          </w:rPr>
        </w:r>
        <w:r w:rsidR="00F90C66" w:rsidRPr="00C35690">
          <w:rPr>
            <w:b w:val="0"/>
            <w:webHidden/>
            <w:color w:val="000000" w:themeColor="text1"/>
            <w:sz w:val="22"/>
          </w:rPr>
          <w:fldChar w:fldCharType="separate"/>
        </w:r>
        <w:r w:rsidR="00F90C66" w:rsidRPr="00C35690">
          <w:rPr>
            <w:b w:val="0"/>
            <w:webHidden/>
            <w:color w:val="000000" w:themeColor="text1"/>
            <w:sz w:val="22"/>
          </w:rPr>
          <w:t>4</w:t>
        </w:r>
        <w:r w:rsidR="00F90C66" w:rsidRPr="00C35690">
          <w:rPr>
            <w:b w:val="0"/>
            <w:webHidden/>
            <w:color w:val="000000" w:themeColor="text1"/>
            <w:sz w:val="22"/>
          </w:rPr>
          <w:fldChar w:fldCharType="end"/>
        </w:r>
      </w:hyperlink>
    </w:p>
    <w:p w:rsidR="00F90C66" w:rsidRPr="00F90C66" w:rsidRDefault="00F90C66" w:rsidP="00F90C66"/>
    <w:p w:rsidR="00D1343C" w:rsidRPr="007B39F4" w:rsidRDefault="00CE2DA6" w:rsidP="00AE491C">
      <w:pPr>
        <w:pStyle w:val="TOC1"/>
        <w:tabs>
          <w:tab w:val="left" w:pos="400"/>
          <w:tab w:val="right" w:leader="dot" w:pos="8494"/>
        </w:tabs>
      </w:pPr>
      <w:r w:rsidRPr="00C35690">
        <w:rPr>
          <w:color w:val="000000" w:themeColor="text1"/>
          <w:sz w:val="22"/>
        </w:rPr>
        <w:fldChar w:fldCharType="end"/>
      </w:r>
    </w:p>
    <w:p w:rsidR="00D1343C" w:rsidRPr="007B39F4" w:rsidRDefault="00762010" w:rsidP="00762010">
      <w:pPr>
        <w:pStyle w:val="Heading1"/>
      </w:pPr>
      <w:r w:rsidRPr="00762010">
        <w:t>Requirements Analysi</w:t>
      </w:r>
      <w:r>
        <w:t>s</w:t>
      </w:r>
    </w:p>
    <w:p w:rsidR="00D1343C" w:rsidRDefault="00D1343C" w:rsidP="00D1343C"/>
    <w:p w:rsidR="00C64339" w:rsidRPr="003D2311" w:rsidRDefault="00D1343C" w:rsidP="00C64339">
      <w:pPr>
        <w:rPr>
          <w:noProof/>
          <w:color w:val="000000" w:themeColor="text1"/>
        </w:rPr>
      </w:pPr>
      <w:r>
        <w:t xml:space="preserve">The </w:t>
      </w:r>
      <w:r w:rsidR="00C17820">
        <w:rPr>
          <w:noProof/>
          <w:color w:val="000000" w:themeColor="text1"/>
        </w:rPr>
        <w:t>Bear Hockey</w:t>
      </w:r>
      <w:r w:rsidR="00C64339" w:rsidRPr="003D2311">
        <w:rPr>
          <w:noProof/>
          <w:color w:val="000000" w:themeColor="text1"/>
        </w:rPr>
        <w:t xml:space="preserve"> </w:t>
      </w:r>
      <w:r w:rsidR="00C64339">
        <w:rPr>
          <w:noProof/>
          <w:color w:val="000000" w:themeColor="text1"/>
        </w:rPr>
        <w:t xml:space="preserve">social game </w:t>
      </w:r>
      <w:r w:rsidR="00C64339" w:rsidRPr="003D2311">
        <w:rPr>
          <w:noProof/>
          <w:color w:val="000000" w:themeColor="text1"/>
        </w:rPr>
        <w:t xml:space="preserve">is </w:t>
      </w:r>
      <w:r w:rsidR="00856FEA">
        <w:rPr>
          <w:noProof/>
          <w:color w:val="000000" w:themeColor="text1"/>
        </w:rPr>
        <w:t>intended as a mobile air h</w:t>
      </w:r>
      <w:r w:rsidR="00C17820">
        <w:rPr>
          <w:noProof/>
          <w:color w:val="000000" w:themeColor="text1"/>
        </w:rPr>
        <w:t>ockey</w:t>
      </w:r>
      <w:r w:rsidR="00C64339" w:rsidRPr="003D2311">
        <w:rPr>
          <w:noProof/>
          <w:color w:val="000000" w:themeColor="text1"/>
        </w:rPr>
        <w:t xml:space="preserve">. </w:t>
      </w:r>
      <w:bookmarkStart w:id="0" w:name="_GoBack"/>
      <w:bookmarkEnd w:id="0"/>
    </w:p>
    <w:p w:rsidR="00CB5DB9" w:rsidRDefault="00CB5DB9" w:rsidP="00CB5DB9">
      <w:r>
        <w:t>User Information:</w:t>
      </w:r>
    </w:p>
    <w:p w:rsidR="00CB5DB9" w:rsidRDefault="00CB5DB9" w:rsidP="00CB5DB9">
      <w:pPr>
        <w:pStyle w:val="ListParagraph"/>
        <w:numPr>
          <w:ilvl w:val="0"/>
          <w:numId w:val="16"/>
        </w:numPr>
      </w:pPr>
      <w:r>
        <w:t>User log-in (On app and over network)</w:t>
      </w:r>
    </w:p>
    <w:p w:rsidR="00CB5DB9" w:rsidRDefault="00CB5DB9" w:rsidP="00CB5DB9">
      <w:pPr>
        <w:pStyle w:val="ListParagraph"/>
        <w:numPr>
          <w:ilvl w:val="0"/>
          <w:numId w:val="16"/>
        </w:numPr>
      </w:pPr>
      <w:r>
        <w:t>Friend list</w:t>
      </w:r>
    </w:p>
    <w:p w:rsidR="00CB5DB9" w:rsidRDefault="00CB5DB9" w:rsidP="00CB5DB9">
      <w:pPr>
        <w:pStyle w:val="ListParagraph"/>
        <w:numPr>
          <w:ilvl w:val="0"/>
          <w:numId w:val="16"/>
        </w:numPr>
      </w:pPr>
      <w:r>
        <w:t>Friend notifications (When friends are online)</w:t>
      </w:r>
    </w:p>
    <w:p w:rsidR="00CB5DB9" w:rsidRDefault="00CB5DB9" w:rsidP="00CB5DB9">
      <w:r>
        <w:t xml:space="preserve"> Game Scoring/Rounds:</w:t>
      </w:r>
    </w:p>
    <w:p w:rsidR="00CB5DB9" w:rsidRDefault="00CB5DB9" w:rsidP="00CB5DB9">
      <w:pPr>
        <w:pStyle w:val="ListParagraph"/>
        <w:numPr>
          <w:ilvl w:val="0"/>
          <w:numId w:val="17"/>
        </w:numPr>
      </w:pPr>
      <w:r>
        <w:t>Keep track of turns &amp; rounds</w:t>
      </w:r>
    </w:p>
    <w:p w:rsidR="00CB5DB9" w:rsidRDefault="00CB5DB9" w:rsidP="00CB5DB9">
      <w:pPr>
        <w:pStyle w:val="ListParagraph"/>
        <w:numPr>
          <w:ilvl w:val="0"/>
          <w:numId w:val="17"/>
        </w:numPr>
      </w:pPr>
      <w:r>
        <w:t>Keep track of twerk sequences</w:t>
      </w:r>
    </w:p>
    <w:p w:rsidR="00CB5DB9" w:rsidRDefault="00CB5DB9" w:rsidP="00CB5DB9">
      <w:pPr>
        <w:pStyle w:val="ListParagraph"/>
        <w:numPr>
          <w:ilvl w:val="0"/>
          <w:numId w:val="17"/>
        </w:numPr>
      </w:pPr>
      <w:r>
        <w:t>Twerk sequence matching</w:t>
      </w:r>
    </w:p>
    <w:p w:rsidR="00CB5DB9" w:rsidRDefault="00CB5DB9" w:rsidP="00CB5DB9">
      <w:r>
        <w:t>Dance Twerking Art/Animations</w:t>
      </w:r>
      <w:r>
        <w:tab/>
        <w:t>:</w:t>
      </w:r>
    </w:p>
    <w:p w:rsidR="00CB5DB9" w:rsidRDefault="00CB5DB9" w:rsidP="00CB5DB9">
      <w:pPr>
        <w:pStyle w:val="ListParagraph"/>
        <w:numPr>
          <w:ilvl w:val="0"/>
          <w:numId w:val="19"/>
        </w:numPr>
      </w:pPr>
      <w:r>
        <w:lastRenderedPageBreak/>
        <w:t>Map of move sets to animations.</w:t>
      </w:r>
    </w:p>
    <w:p w:rsidR="00CB5DB9" w:rsidRDefault="00CB5DB9" w:rsidP="00CB5DB9">
      <w:pPr>
        <w:pStyle w:val="ListParagraph"/>
        <w:numPr>
          <w:ilvl w:val="0"/>
          <w:numId w:val="19"/>
        </w:numPr>
      </w:pPr>
      <w:r>
        <w:t>Set of twerk animations.</w:t>
      </w:r>
    </w:p>
    <w:p w:rsidR="00CB5DB9" w:rsidRDefault="00CB5DB9" w:rsidP="00CB5DB9">
      <w:r>
        <w:t>Twerk Controller:</w:t>
      </w:r>
    </w:p>
    <w:p w:rsidR="00CB5DB9" w:rsidRDefault="00CB5DB9" w:rsidP="00CB5DB9">
      <w:pPr>
        <w:pStyle w:val="ListParagraph"/>
        <w:numPr>
          <w:ilvl w:val="0"/>
          <w:numId w:val="20"/>
        </w:numPr>
      </w:pPr>
      <w:r>
        <w:t>Keypad</w:t>
      </w:r>
    </w:p>
    <w:p w:rsidR="00CB5DB9" w:rsidRDefault="00CB5DB9" w:rsidP="00CB5DB9">
      <w:pPr>
        <w:pStyle w:val="ListParagraph"/>
        <w:numPr>
          <w:ilvl w:val="0"/>
          <w:numId w:val="20"/>
        </w:numPr>
      </w:pPr>
      <w:r>
        <w:t>Touch</w:t>
      </w:r>
      <w:r>
        <w:tab/>
        <w:t xml:space="preserve"> </w:t>
      </w:r>
    </w:p>
    <w:p w:rsidR="00762010" w:rsidRDefault="00CB5DB9" w:rsidP="00CB5DB9">
      <w:r>
        <w:t>Single Player AI:</w:t>
      </w:r>
    </w:p>
    <w:p w:rsidR="00CB5DB9" w:rsidRDefault="00CB5DB9" w:rsidP="00CB5DB9">
      <w:pPr>
        <w:pStyle w:val="ListParagraph"/>
        <w:numPr>
          <w:ilvl w:val="0"/>
          <w:numId w:val="21"/>
        </w:numPr>
      </w:pPr>
      <w:r>
        <w:t>Generation of twerk sequences</w:t>
      </w:r>
    </w:p>
    <w:p w:rsidR="00CB5DB9" w:rsidRDefault="00CB5DB9" w:rsidP="00CB5DB9">
      <w:pPr>
        <w:pStyle w:val="ListParagraph"/>
        <w:numPr>
          <w:ilvl w:val="0"/>
          <w:numId w:val="21"/>
        </w:numPr>
      </w:pPr>
      <w:r>
        <w:t>Replicating twerk sequences</w:t>
      </w:r>
    </w:p>
    <w:p w:rsidR="00CB5DB9" w:rsidRDefault="00CB5DB9" w:rsidP="00CB5DB9">
      <w:r>
        <w:t>Robot Builder:</w:t>
      </w:r>
    </w:p>
    <w:p w:rsidR="00CB5DB9" w:rsidRDefault="00CB5DB9" w:rsidP="007F18F1">
      <w:pPr>
        <w:pStyle w:val="ListParagraph"/>
        <w:numPr>
          <w:ilvl w:val="0"/>
          <w:numId w:val="22"/>
        </w:numPr>
      </w:pPr>
      <w:r>
        <w:t>Color</w:t>
      </w:r>
    </w:p>
    <w:p w:rsidR="00CB5DB9" w:rsidRDefault="00CB5DB9" w:rsidP="007F18F1">
      <w:pPr>
        <w:pStyle w:val="ListParagraph"/>
        <w:numPr>
          <w:ilvl w:val="0"/>
          <w:numId w:val="22"/>
        </w:numPr>
      </w:pPr>
      <w:r>
        <w:t>Head/Body Shapes</w:t>
      </w:r>
    </w:p>
    <w:p w:rsidR="00CB5DB9" w:rsidRDefault="00CB5DB9" w:rsidP="007F18F1">
      <w:pPr>
        <w:pStyle w:val="ListParagraph"/>
        <w:numPr>
          <w:ilvl w:val="0"/>
          <w:numId w:val="22"/>
        </w:numPr>
      </w:pPr>
      <w:r>
        <w:t>Name</w:t>
      </w:r>
    </w:p>
    <w:p w:rsidR="00CB5DB9" w:rsidRDefault="00CB5DB9" w:rsidP="007F18F1">
      <w:pPr>
        <w:pStyle w:val="ListParagraph"/>
        <w:numPr>
          <w:ilvl w:val="0"/>
          <w:numId w:val="22"/>
        </w:numPr>
      </w:pPr>
      <w:r w:rsidRPr="00CB5DB9">
        <w:t>Doilies</w:t>
      </w:r>
      <w:r>
        <w:t xml:space="preserve"> (</w:t>
      </w:r>
      <w:r w:rsidRPr="00CB5DB9">
        <w:t>antenna</w:t>
      </w:r>
      <w:r>
        <w:t>, knobs, etc.)</w:t>
      </w:r>
    </w:p>
    <w:p w:rsidR="00CB5DB9" w:rsidRDefault="007F18F1" w:rsidP="00CB5DB9">
      <w:pPr>
        <w:pStyle w:val="ListParagraph"/>
        <w:numPr>
          <w:ilvl w:val="0"/>
          <w:numId w:val="22"/>
        </w:numPr>
      </w:pPr>
      <w:r>
        <w:t>Logos</w:t>
      </w:r>
    </w:p>
    <w:p w:rsidR="00E82A14" w:rsidRPr="00E82A14" w:rsidRDefault="00E82A14" w:rsidP="00E82A14">
      <w:r>
        <w:t>Rules:</w:t>
      </w:r>
    </w:p>
    <w:p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First, the order of turns is decided by a coin flip.</w:t>
      </w:r>
    </w:p>
    <w:p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The first player then makes a dance/twerk with his robot consisting of n steps, where n is the round.</w:t>
      </w:r>
    </w:p>
    <w:p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Player 2 has to try to replicate Player 1's steps in a fixed time (or without mistakes).</w:t>
      </w:r>
    </w:p>
    <w:p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If player 2 replicates the sequence he/she gets n points, where n is the round. Otheriwse player 1 gets the points.</w:t>
      </w:r>
    </w:p>
    <w:p w:rsidR="00E82A14" w:rsidRPr="003D2311" w:rsidRDefault="00E82A14" w:rsidP="00E82A14">
      <w:pPr>
        <w:pStyle w:val="ListParagraph"/>
        <w:numPr>
          <w:ilvl w:val="0"/>
          <w:numId w:val="23"/>
        </w:numPr>
        <w:rPr>
          <w:rFonts w:asciiTheme="minorHAnsi" w:hAnsiTheme="minorHAnsi"/>
          <w:noProof/>
          <w:color w:val="000000" w:themeColor="text1"/>
          <w:sz w:val="22"/>
        </w:rPr>
      </w:pPr>
      <w:r w:rsidRPr="003D2311">
        <w:rPr>
          <w:rFonts w:asciiTheme="minorHAnsi" w:hAnsiTheme="minorHAnsi"/>
          <w:noProof/>
          <w:color w:val="000000" w:themeColor="text1"/>
          <w:sz w:val="22"/>
        </w:rPr>
        <w:t>The second player then makes a dance/twerk sequence which player 1 must try to replicate.</w:t>
      </w:r>
    </w:p>
    <w:p w:rsidR="00E82A14" w:rsidRDefault="00E82A14" w:rsidP="00E82A14"/>
    <w:p w:rsidR="00762010" w:rsidRPr="007B39F4" w:rsidRDefault="00762010" w:rsidP="00762010">
      <w:pPr>
        <w:pStyle w:val="Heading1"/>
      </w:pPr>
      <w:r w:rsidRPr="00762010">
        <w:t>Physical Architecture Analysis</w:t>
      </w:r>
    </w:p>
    <w:p w:rsidR="00762010" w:rsidRDefault="00762010" w:rsidP="00762010"/>
    <w:p w:rsidR="00A00BB8" w:rsidRDefault="00A00BB8" w:rsidP="00A00BB8">
      <w:r>
        <w:t xml:space="preserve">The </w:t>
      </w:r>
      <w:r w:rsidR="00C17820">
        <w:t>Bear Hockey</w:t>
      </w:r>
      <w:r>
        <w:t xml:space="preserve"> Social Game is composed of several technologies that stack upon each other to compose the architecture that enables all the required services and </w:t>
      </w:r>
      <w:r w:rsidRPr="00E47949">
        <w:t>provide</w:t>
      </w:r>
      <w:r>
        <w:t>s</w:t>
      </w:r>
      <w:r w:rsidRPr="00E47949">
        <w:t xml:space="preserve"> the user experience</w:t>
      </w:r>
      <w:r>
        <w:t xml:space="preserve">. All server‐side technologies are based on Open Source components </w:t>
      </w:r>
      <w:r w:rsidRPr="00E47949">
        <w:t xml:space="preserve">that provide flexibility and customization </w:t>
      </w:r>
      <w:r>
        <w:t xml:space="preserve">while proven reliable </w:t>
      </w:r>
      <w:r w:rsidRPr="00E47949">
        <w:t>and scalable</w:t>
      </w:r>
      <w:r>
        <w:t xml:space="preserve">. The server‐side stack is </w:t>
      </w:r>
      <w:r w:rsidRPr="00A00BB8">
        <w:t xml:space="preserve">Ubuntu </w:t>
      </w:r>
      <w:proofErr w:type="spellStart"/>
      <w:r>
        <w:t>linux</w:t>
      </w:r>
      <w:proofErr w:type="spellEnd"/>
      <w:r>
        <w:t xml:space="preserve">, MySQL, </w:t>
      </w:r>
      <w:r w:rsidRPr="00B344D5">
        <w:t>Amazon EC2</w:t>
      </w:r>
      <w:r>
        <w:t xml:space="preserve">, Boost C++, and </w:t>
      </w:r>
      <w:proofErr w:type="spellStart"/>
      <w:r w:rsidRPr="00B344D5">
        <w:t>Boost.ASIO</w:t>
      </w:r>
      <w:proofErr w:type="spellEnd"/>
      <w:r>
        <w:t>.</w:t>
      </w:r>
    </w:p>
    <w:p w:rsidR="00A00BB8" w:rsidRDefault="00A00BB8" w:rsidP="00A00BB8">
      <w:r>
        <w:t xml:space="preserve">All client‐side technologies are based on Apple’s iOS for iPhone and iPad, </w:t>
      </w:r>
      <w:proofErr w:type="spellStart"/>
      <w:r>
        <w:t>XCode</w:t>
      </w:r>
      <w:proofErr w:type="spellEnd"/>
      <w:r>
        <w:t xml:space="preserve">, C++, and </w:t>
      </w:r>
      <w:r w:rsidRPr="00B344D5">
        <w:t>Cocos2d-x</w:t>
      </w:r>
      <w:r>
        <w:t>.</w:t>
      </w:r>
    </w:p>
    <w:p w:rsidR="00D1343C" w:rsidRPr="00C70291" w:rsidRDefault="00D1343C" w:rsidP="00D1343C">
      <w:r w:rsidRPr="00C70291">
        <w:t>The</w:t>
      </w:r>
      <w:r>
        <w:t xml:space="preserve"> </w:t>
      </w:r>
      <w:r w:rsidR="00F90C66">
        <w:t xml:space="preserve">server </w:t>
      </w:r>
      <w:r w:rsidRPr="00C70291">
        <w:t>platform</w:t>
      </w:r>
      <w:r>
        <w:t xml:space="preserve"> </w:t>
      </w:r>
      <w:r w:rsidRPr="00C70291">
        <w:t>runs</w:t>
      </w:r>
      <w:r>
        <w:t xml:space="preserve"> </w:t>
      </w:r>
      <w:r w:rsidRPr="00C70291">
        <w:t>on</w:t>
      </w:r>
      <w:r>
        <w:t xml:space="preserve"> </w:t>
      </w:r>
      <w:r w:rsidRPr="00C70291">
        <w:t>top</w:t>
      </w:r>
      <w:r>
        <w:t xml:space="preserve"> </w:t>
      </w:r>
      <w:r w:rsidRPr="00C70291">
        <w:t>of</w:t>
      </w:r>
      <w:r>
        <w:t xml:space="preserve"> </w:t>
      </w:r>
      <w:r w:rsidRPr="00C70291">
        <w:t>the</w:t>
      </w:r>
      <w:r>
        <w:t xml:space="preserve"> </w:t>
      </w:r>
      <w:r w:rsidRPr="00C70291">
        <w:t>Linux</w:t>
      </w:r>
      <w:r>
        <w:t xml:space="preserve"> </w:t>
      </w:r>
      <w:r w:rsidRPr="00C70291">
        <w:t>OS</w:t>
      </w:r>
      <w:r>
        <w:t xml:space="preserve"> </w:t>
      </w:r>
      <w:r w:rsidRPr="00C70291">
        <w:t>with</w:t>
      </w:r>
      <w:r>
        <w:t xml:space="preserve"> </w:t>
      </w:r>
      <w:r w:rsidRPr="00C70291">
        <w:t>the</w:t>
      </w:r>
      <w:r>
        <w:t xml:space="preserve"> </w:t>
      </w:r>
      <w:r w:rsidRPr="00C70291">
        <w:t>following</w:t>
      </w:r>
      <w:r>
        <w:t xml:space="preserve"> </w:t>
      </w:r>
      <w:r w:rsidRPr="00C70291">
        <w:t>runtime</w:t>
      </w:r>
      <w:r>
        <w:t xml:space="preserve"> </w:t>
      </w:r>
      <w:r w:rsidRPr="00C70291">
        <w:t>environments:</w:t>
      </w:r>
    </w:p>
    <w:p w:rsidR="00A00BB8" w:rsidRDefault="00A00BB8" w:rsidP="00A00BB8">
      <w:pPr>
        <w:pStyle w:val="ListParagraph"/>
        <w:numPr>
          <w:ilvl w:val="0"/>
          <w:numId w:val="7"/>
        </w:numPr>
        <w:rPr>
          <w:lang w:bidi="en-US"/>
        </w:rPr>
      </w:pPr>
      <w:r w:rsidRPr="00A00BB8">
        <w:rPr>
          <w:lang w:bidi="en-US"/>
        </w:rPr>
        <w:t>Ubuntu Linux</w:t>
      </w:r>
    </w:p>
    <w:p w:rsidR="00A00BB8" w:rsidRDefault="00A00BB8" w:rsidP="00A00BB8">
      <w:pPr>
        <w:pStyle w:val="ListParagraph"/>
        <w:numPr>
          <w:ilvl w:val="0"/>
          <w:numId w:val="7"/>
        </w:numPr>
        <w:rPr>
          <w:lang w:bidi="en-US"/>
        </w:rPr>
      </w:pPr>
      <w:r w:rsidRPr="00A00BB8">
        <w:rPr>
          <w:lang w:bidi="en-US"/>
        </w:rPr>
        <w:lastRenderedPageBreak/>
        <w:t>Amazon EC2</w:t>
      </w:r>
    </w:p>
    <w:p w:rsidR="005135AE" w:rsidRDefault="005135AE" w:rsidP="005135AE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 xml:space="preserve">C++ </w:t>
      </w:r>
    </w:p>
    <w:p w:rsidR="00D1343C" w:rsidRDefault="00D1343C" w:rsidP="00D1343C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 xml:space="preserve">Apache HTTP Server </w:t>
      </w:r>
    </w:p>
    <w:p w:rsidR="00D1343C" w:rsidRDefault="005135AE" w:rsidP="00D1343C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MySQL</w:t>
      </w:r>
      <w:r w:rsidR="00D1343C">
        <w:rPr>
          <w:lang w:bidi="en-US"/>
        </w:rPr>
        <w:t xml:space="preserve"> </w:t>
      </w:r>
      <w:r w:rsidR="00D1343C" w:rsidRPr="00CC128E">
        <w:rPr>
          <w:bCs/>
          <w:lang w:bidi="en-US"/>
        </w:rPr>
        <w:t>RDBMS</w:t>
      </w:r>
      <w:r w:rsidR="00D1343C" w:rsidRPr="00CC128E">
        <w:rPr>
          <w:lang w:bidi="en-US"/>
        </w:rPr>
        <w:t> </w:t>
      </w:r>
    </w:p>
    <w:p w:rsidR="00523C2E" w:rsidRDefault="00763F1C" w:rsidP="00A00BB8">
      <w:pPr>
        <w:pStyle w:val="ListParagraph"/>
        <w:numPr>
          <w:ilvl w:val="0"/>
          <w:numId w:val="7"/>
        </w:numPr>
        <w:rPr>
          <w:lang w:bidi="en-US"/>
        </w:rPr>
      </w:pPr>
      <w:r>
        <w:rPr>
          <w:lang w:bidi="en-US"/>
        </w:rPr>
        <w:t>OpenSSL</w:t>
      </w:r>
      <w:r w:rsidR="00D1343C">
        <w:rPr>
          <w:lang w:bidi="en-US"/>
        </w:rPr>
        <w:t xml:space="preserve"> (RTC) S</w:t>
      </w:r>
      <w:r w:rsidR="00D1343C" w:rsidRPr="00274935">
        <w:rPr>
          <w:lang w:bidi="en-US"/>
        </w:rPr>
        <w:t>erver</w:t>
      </w:r>
    </w:p>
    <w:p w:rsidR="00523C2E" w:rsidRDefault="00A00BB8" w:rsidP="00A00BB8">
      <w:pPr>
        <w:pStyle w:val="ListParagraph"/>
        <w:numPr>
          <w:ilvl w:val="0"/>
          <w:numId w:val="7"/>
        </w:numPr>
        <w:rPr>
          <w:lang w:bidi="en-US"/>
        </w:rPr>
      </w:pPr>
      <w:proofErr w:type="spellStart"/>
      <w:r w:rsidRPr="00A00BB8">
        <w:rPr>
          <w:lang w:bidi="en-US"/>
        </w:rPr>
        <w:t>Boost.ASIO</w:t>
      </w:r>
      <w:proofErr w:type="spellEnd"/>
    </w:p>
    <w:p w:rsidR="00F90C66" w:rsidRPr="00C70291" w:rsidRDefault="00F90C66" w:rsidP="00F90C66">
      <w:r w:rsidRPr="00C70291">
        <w:t>The</w:t>
      </w:r>
      <w:r>
        <w:t xml:space="preserve"> client‐side technologies are based on Apple’s iOS for iPhone and iPad, </w:t>
      </w:r>
      <w:proofErr w:type="spellStart"/>
      <w:r>
        <w:t>XCode</w:t>
      </w:r>
      <w:proofErr w:type="spellEnd"/>
      <w:r>
        <w:t xml:space="preserve">, C++, and </w:t>
      </w:r>
      <w:r w:rsidRPr="00B344D5">
        <w:t>Cocos2d-x</w:t>
      </w:r>
      <w:r>
        <w:t>.</w:t>
      </w:r>
      <w:r w:rsidRPr="00C70291">
        <w:t>:</w:t>
      </w:r>
    </w:p>
    <w:p w:rsidR="00F90C66" w:rsidRDefault="00F90C66" w:rsidP="00F90C66">
      <w:pPr>
        <w:pStyle w:val="ListParagraph"/>
        <w:numPr>
          <w:ilvl w:val="0"/>
          <w:numId w:val="7"/>
        </w:numPr>
        <w:rPr>
          <w:lang w:bidi="en-US"/>
        </w:rPr>
      </w:pPr>
      <w:r>
        <w:t>iOS</w:t>
      </w:r>
    </w:p>
    <w:p w:rsidR="00F90C66" w:rsidRDefault="00F90C66" w:rsidP="00F90C66">
      <w:pPr>
        <w:pStyle w:val="ListParagraph"/>
        <w:numPr>
          <w:ilvl w:val="0"/>
          <w:numId w:val="7"/>
        </w:numPr>
        <w:rPr>
          <w:lang w:bidi="en-US"/>
        </w:rPr>
      </w:pPr>
      <w:proofErr w:type="spellStart"/>
      <w:r>
        <w:t>XCode</w:t>
      </w:r>
      <w:proofErr w:type="spellEnd"/>
    </w:p>
    <w:p w:rsidR="00F90C66" w:rsidRDefault="00F90C66" w:rsidP="00F90C66">
      <w:pPr>
        <w:pStyle w:val="ListParagraph"/>
        <w:numPr>
          <w:ilvl w:val="0"/>
          <w:numId w:val="7"/>
        </w:numPr>
        <w:rPr>
          <w:lang w:bidi="en-US"/>
        </w:rPr>
      </w:pPr>
      <w:r>
        <w:t>C++</w:t>
      </w:r>
    </w:p>
    <w:p w:rsidR="00D1343C" w:rsidRDefault="00F90C66" w:rsidP="00D1343C">
      <w:pPr>
        <w:pStyle w:val="ListParagraph"/>
        <w:numPr>
          <w:ilvl w:val="0"/>
          <w:numId w:val="7"/>
        </w:numPr>
        <w:rPr>
          <w:lang w:bidi="en-US"/>
        </w:rPr>
      </w:pPr>
      <w:r w:rsidRPr="00B344D5">
        <w:t>Cocos2d-x</w:t>
      </w:r>
    </w:p>
    <w:p w:rsidR="00D1343C" w:rsidRDefault="00D1343C" w:rsidP="00B806CA">
      <w:pPr>
        <w:pStyle w:val="Heading2"/>
      </w:pPr>
      <w:bookmarkStart w:id="1" w:name="_Toc280952742"/>
      <w:r>
        <w:t>System Architecture</w:t>
      </w:r>
      <w:bookmarkEnd w:id="1"/>
    </w:p>
    <w:p w:rsidR="000C71CB" w:rsidRPr="000C71CB" w:rsidRDefault="000C71CB" w:rsidP="000C71CB"/>
    <w:p w:rsidR="000C71CB" w:rsidRDefault="000C71CB" w:rsidP="00B806CA">
      <w:pPr>
        <w:keepNext/>
      </w:pPr>
      <w:r>
        <w:t>The system is broken up into a server-s</w:t>
      </w:r>
      <w:r w:rsidRPr="000C71CB">
        <w:t>ide</w:t>
      </w:r>
      <w:r>
        <w:t xml:space="preserve"> (user data and registration) and client-side (iPhone and iPad application)</w:t>
      </w:r>
    </w:p>
    <w:p w:rsidR="000C71CB" w:rsidRDefault="000C71CB" w:rsidP="00B806CA">
      <w:pPr>
        <w:keepNext/>
      </w:pPr>
      <w:r>
        <w:t>Server Side</w:t>
      </w:r>
    </w:p>
    <w:p w:rsidR="000C71CB" w:rsidRDefault="000C71CB" w:rsidP="000C71CB">
      <w:pPr>
        <w:pStyle w:val="NoSpacing"/>
        <w:numPr>
          <w:ilvl w:val="0"/>
          <w:numId w:val="15"/>
        </w:numPr>
      </w:pPr>
      <w:r>
        <w:t>Ubuntu Linux</w:t>
      </w:r>
    </w:p>
    <w:p w:rsidR="000C71CB" w:rsidRDefault="000C71CB" w:rsidP="000C71CB">
      <w:pPr>
        <w:pStyle w:val="NoSpacing"/>
        <w:numPr>
          <w:ilvl w:val="0"/>
          <w:numId w:val="15"/>
        </w:numPr>
      </w:pPr>
      <w:r>
        <w:t>Amazon EC2</w:t>
      </w:r>
    </w:p>
    <w:p w:rsidR="000C71CB" w:rsidRDefault="000C71CB" w:rsidP="000C71CB">
      <w:pPr>
        <w:pStyle w:val="NoSpacing"/>
        <w:numPr>
          <w:ilvl w:val="0"/>
          <w:numId w:val="15"/>
        </w:numPr>
      </w:pPr>
      <w:r>
        <w:t>MySQL</w:t>
      </w:r>
    </w:p>
    <w:p w:rsidR="000C71CB" w:rsidRDefault="000C71CB" w:rsidP="000C71CB">
      <w:pPr>
        <w:pStyle w:val="NoSpacing"/>
        <w:numPr>
          <w:ilvl w:val="0"/>
          <w:numId w:val="15"/>
        </w:numPr>
      </w:pPr>
      <w:r>
        <w:t>TCP</w:t>
      </w:r>
    </w:p>
    <w:p w:rsidR="000C71CB" w:rsidRDefault="000C71CB" w:rsidP="000C71CB">
      <w:pPr>
        <w:pStyle w:val="NoSpacing"/>
        <w:numPr>
          <w:ilvl w:val="0"/>
          <w:numId w:val="15"/>
        </w:numPr>
      </w:pPr>
    </w:p>
    <w:p w:rsidR="000C71CB" w:rsidRDefault="000C71CB" w:rsidP="00B806CA">
      <w:pPr>
        <w:keepNext/>
      </w:pPr>
      <w:r>
        <w:t>Client Side</w:t>
      </w:r>
    </w:p>
    <w:p w:rsidR="000C71CB" w:rsidRDefault="000C71CB" w:rsidP="000C71CB">
      <w:pPr>
        <w:pStyle w:val="NoSpacing"/>
        <w:numPr>
          <w:ilvl w:val="0"/>
          <w:numId w:val="14"/>
        </w:numPr>
      </w:pPr>
      <w:r>
        <w:t>iPhone</w:t>
      </w:r>
    </w:p>
    <w:p w:rsidR="000C71CB" w:rsidRDefault="000C71CB" w:rsidP="000C71CB">
      <w:pPr>
        <w:pStyle w:val="NoSpacing"/>
        <w:numPr>
          <w:ilvl w:val="0"/>
          <w:numId w:val="14"/>
        </w:numPr>
      </w:pPr>
      <w:r>
        <w:t>iPad</w:t>
      </w:r>
    </w:p>
    <w:p w:rsidR="00D1343C" w:rsidRPr="00D4612B" w:rsidRDefault="00D1343C" w:rsidP="00D1343C"/>
    <w:p w:rsidR="00D1343C" w:rsidRDefault="000C71CB" w:rsidP="00D1343C">
      <w:pPr>
        <w:pStyle w:val="Heading2"/>
      </w:pPr>
      <w:bookmarkStart w:id="2" w:name="_Toc280952743"/>
      <w:r>
        <w:t>Application Laye</w:t>
      </w:r>
      <w:r w:rsidR="00D1343C">
        <w:t>rs</w:t>
      </w:r>
      <w:bookmarkEnd w:id="2"/>
    </w:p>
    <w:p w:rsidR="00D1343C" w:rsidRPr="00F34ECF" w:rsidRDefault="00D1343C" w:rsidP="00D1343C"/>
    <w:p w:rsidR="00D1343C" w:rsidRDefault="00D1343C" w:rsidP="00D1343C">
      <w:pPr>
        <w:rPr>
          <w:lang w:bidi="en-US"/>
        </w:rPr>
      </w:pPr>
      <w:r>
        <w:t xml:space="preserve">The </w:t>
      </w:r>
      <w:r w:rsidR="00C17820">
        <w:t>Bear Hockey</w:t>
      </w:r>
      <w:r w:rsidR="00E82A14">
        <w:t xml:space="preserve"> application uses a game server for user and friend data and iOS for iPhone and iPad clients.</w:t>
      </w:r>
    </w:p>
    <w:p w:rsidR="00E82A14" w:rsidRDefault="000C71CB" w:rsidP="00D1343C">
      <w:pPr>
        <w:pStyle w:val="Heading3"/>
      </w:pPr>
      <w:bookmarkStart w:id="3" w:name="_Toc280952744"/>
      <w:r>
        <w:t>Software Requirements</w:t>
      </w:r>
      <w:bookmarkEnd w:id="3"/>
    </w:p>
    <w:p w:rsidR="00E82A14" w:rsidRPr="00E82A14" w:rsidRDefault="00E82A14" w:rsidP="00E82A14"/>
    <w:p w:rsidR="00E82A14" w:rsidRDefault="00E82A14" w:rsidP="00D1343C">
      <w:r>
        <w:t>The software:</w:t>
      </w:r>
    </w:p>
    <w:p w:rsidR="00E82A14" w:rsidRDefault="00E82A14" w:rsidP="00E82A14">
      <w:pPr>
        <w:pStyle w:val="NoSpacing"/>
        <w:numPr>
          <w:ilvl w:val="0"/>
          <w:numId w:val="24"/>
        </w:numPr>
      </w:pPr>
      <w:r>
        <w:t>iOS</w:t>
      </w:r>
    </w:p>
    <w:p w:rsidR="00E82A14" w:rsidRDefault="00E82A14" w:rsidP="00E82A14">
      <w:pPr>
        <w:pStyle w:val="NoSpacing"/>
        <w:numPr>
          <w:ilvl w:val="0"/>
          <w:numId w:val="24"/>
        </w:numPr>
      </w:pPr>
      <w:proofErr w:type="spellStart"/>
      <w:r w:rsidRPr="00E82A14">
        <w:t>Xcode</w:t>
      </w:r>
      <w:proofErr w:type="spellEnd"/>
    </w:p>
    <w:p w:rsidR="00D1343C" w:rsidRDefault="00E82A14" w:rsidP="00E82A14">
      <w:pPr>
        <w:pStyle w:val="NoSpacing"/>
        <w:numPr>
          <w:ilvl w:val="0"/>
          <w:numId w:val="24"/>
        </w:numPr>
      </w:pPr>
      <w:r>
        <w:t>C++</w:t>
      </w:r>
    </w:p>
    <w:p w:rsidR="00E82A14" w:rsidRDefault="00E82A14" w:rsidP="00E82A14">
      <w:pPr>
        <w:pStyle w:val="NoSpacing"/>
        <w:numPr>
          <w:ilvl w:val="0"/>
          <w:numId w:val="24"/>
        </w:numPr>
      </w:pPr>
      <w:r w:rsidRPr="00E82A14">
        <w:t>Cocos2d-x</w:t>
      </w:r>
    </w:p>
    <w:p w:rsidR="00E82A14" w:rsidRDefault="00E82A14" w:rsidP="00E82A14">
      <w:pPr>
        <w:pStyle w:val="NoSpacing"/>
        <w:numPr>
          <w:ilvl w:val="0"/>
          <w:numId w:val="24"/>
        </w:numPr>
      </w:pPr>
      <w:r w:rsidRPr="00E82A14">
        <w:lastRenderedPageBreak/>
        <w:t>OpenSSL</w:t>
      </w:r>
    </w:p>
    <w:p w:rsidR="00E82A14" w:rsidRDefault="00E82A14" w:rsidP="00E82A14">
      <w:pPr>
        <w:pStyle w:val="NoSpacing"/>
        <w:numPr>
          <w:ilvl w:val="0"/>
          <w:numId w:val="24"/>
        </w:numPr>
      </w:pPr>
      <w:r>
        <w:t>Boost C++</w:t>
      </w:r>
    </w:p>
    <w:p w:rsidR="00E82A14" w:rsidRDefault="00E82A14" w:rsidP="00E82A14">
      <w:pPr>
        <w:pStyle w:val="NoSpacing"/>
        <w:numPr>
          <w:ilvl w:val="0"/>
          <w:numId w:val="24"/>
        </w:numPr>
      </w:pPr>
      <w:proofErr w:type="spellStart"/>
      <w:r w:rsidRPr="00E82A14">
        <w:t>Boost.ASIO</w:t>
      </w:r>
      <w:proofErr w:type="spellEnd"/>
    </w:p>
    <w:p w:rsidR="00E82A14" w:rsidRPr="009D65BD" w:rsidRDefault="00E82A14" w:rsidP="00E82A14">
      <w:pPr>
        <w:pStyle w:val="NoSpacing"/>
        <w:ind w:left="720"/>
      </w:pPr>
    </w:p>
    <w:p w:rsidR="00D1343C" w:rsidRDefault="000C71CB" w:rsidP="00D1343C">
      <w:pPr>
        <w:pStyle w:val="Heading3"/>
      </w:pPr>
      <w:r>
        <w:t>Hardware Requirements</w:t>
      </w:r>
    </w:p>
    <w:p w:rsidR="0024193A" w:rsidRPr="0024193A" w:rsidRDefault="0024193A" w:rsidP="0024193A"/>
    <w:p w:rsidR="0024193A" w:rsidRDefault="0024193A" w:rsidP="0024193A">
      <w:r>
        <w:t>The hardware:</w:t>
      </w:r>
    </w:p>
    <w:p w:rsidR="0024193A" w:rsidRDefault="0024193A" w:rsidP="0024193A">
      <w:pPr>
        <w:pStyle w:val="NoSpacing"/>
        <w:numPr>
          <w:ilvl w:val="0"/>
          <w:numId w:val="24"/>
        </w:numPr>
      </w:pPr>
      <w:r>
        <w:t>Mac OS X</w:t>
      </w:r>
    </w:p>
    <w:p w:rsidR="0024193A" w:rsidRDefault="0024193A" w:rsidP="0024193A">
      <w:pPr>
        <w:pStyle w:val="NoSpacing"/>
        <w:numPr>
          <w:ilvl w:val="0"/>
          <w:numId w:val="24"/>
        </w:numPr>
      </w:pPr>
      <w:r>
        <w:t>iPhone</w:t>
      </w:r>
    </w:p>
    <w:p w:rsidR="0024193A" w:rsidRDefault="0024193A" w:rsidP="0024193A">
      <w:pPr>
        <w:pStyle w:val="NoSpacing"/>
        <w:numPr>
          <w:ilvl w:val="0"/>
          <w:numId w:val="24"/>
        </w:numPr>
      </w:pPr>
      <w:r>
        <w:t>iPad</w:t>
      </w:r>
    </w:p>
    <w:p w:rsidR="0024193A" w:rsidRDefault="0024193A" w:rsidP="0024193A">
      <w:pPr>
        <w:pStyle w:val="NoSpacing"/>
        <w:numPr>
          <w:ilvl w:val="0"/>
          <w:numId w:val="24"/>
        </w:numPr>
      </w:pPr>
      <w:r w:rsidRPr="0024193A">
        <w:t>Ubuntu Linux</w:t>
      </w:r>
    </w:p>
    <w:p w:rsidR="00D1343C" w:rsidRDefault="00D1343C" w:rsidP="00D1343C">
      <w:pPr>
        <w:rPr>
          <w:strike/>
        </w:rPr>
      </w:pPr>
    </w:p>
    <w:p w:rsidR="0024193A" w:rsidRDefault="00D1343C" w:rsidP="0024193A">
      <w:pPr>
        <w:pStyle w:val="Heading3"/>
      </w:pPr>
      <w:bookmarkStart w:id="4" w:name="_Toc280952746"/>
      <w:r w:rsidRPr="00C22DC2">
        <w:t>Data Access</w:t>
      </w:r>
      <w:bookmarkEnd w:id="4"/>
    </w:p>
    <w:p w:rsidR="00C44385" w:rsidRPr="00C44385" w:rsidRDefault="00C44385" w:rsidP="00C44385"/>
    <w:p w:rsidR="0024193A" w:rsidRDefault="0024193A" w:rsidP="0024193A">
      <w:r>
        <w:t>The database</w:t>
      </w:r>
      <w:r w:rsidR="00C44385">
        <w:t>s</w:t>
      </w:r>
      <w:r>
        <w:t>:</w:t>
      </w:r>
    </w:p>
    <w:p w:rsidR="0024193A" w:rsidRPr="00C44385" w:rsidRDefault="00C44385" w:rsidP="0024193A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C44385">
        <w:rPr>
          <w:color w:val="000000" w:themeColor="text1"/>
        </w:rPr>
        <w:t>MySQL (Server)</w:t>
      </w:r>
    </w:p>
    <w:p w:rsidR="0024193A" w:rsidRPr="00C44385" w:rsidRDefault="00C44385" w:rsidP="00C44385">
      <w:pPr>
        <w:pStyle w:val="NoSpacing"/>
        <w:numPr>
          <w:ilvl w:val="0"/>
          <w:numId w:val="24"/>
        </w:numPr>
        <w:rPr>
          <w:color w:val="000000" w:themeColor="text1"/>
        </w:rPr>
      </w:pPr>
      <w:r w:rsidRPr="00C44385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SQLite (iOS)</w:t>
      </w:r>
    </w:p>
    <w:p w:rsidR="00D1343C" w:rsidRDefault="00D1343C" w:rsidP="00D1343C"/>
    <w:p w:rsidR="00D1343C" w:rsidRDefault="00D1343C" w:rsidP="00D1343C">
      <w:pPr>
        <w:pStyle w:val="Heading2"/>
      </w:pPr>
      <w:bookmarkStart w:id="5" w:name="_Toc280952747"/>
      <w:r>
        <w:t>Application Platform</w:t>
      </w:r>
      <w:bookmarkEnd w:id="5"/>
    </w:p>
    <w:p w:rsidR="00D1343C" w:rsidRDefault="00D1343C" w:rsidP="00D1343C"/>
    <w:p w:rsidR="00D1343C" w:rsidRDefault="00D1343C" w:rsidP="00D1343C">
      <w:pPr>
        <w:pStyle w:val="Heading3"/>
      </w:pPr>
      <w:bookmarkStart w:id="6" w:name="_Toc280952748"/>
      <w:r w:rsidRPr="007C799F">
        <w:t>Admin</w:t>
      </w:r>
      <w:r>
        <w:t>istrative Tools</w:t>
      </w:r>
      <w:bookmarkEnd w:id="6"/>
    </w:p>
    <w:p w:rsidR="00D1343C" w:rsidRDefault="00D1343C" w:rsidP="00D1343C"/>
    <w:p w:rsidR="00D1343C" w:rsidRPr="007C799F" w:rsidRDefault="00275135" w:rsidP="00D1343C">
      <w:pPr>
        <w:pStyle w:val="Heading4"/>
      </w:pPr>
      <w:r>
        <w:t>Linux Scripts</w:t>
      </w:r>
    </w:p>
    <w:p w:rsidR="000C71CB" w:rsidRDefault="000C71CB" w:rsidP="00D1343C"/>
    <w:p w:rsidR="00D1343C" w:rsidRDefault="00C17820" w:rsidP="00D1343C">
      <w:r>
        <w:t>Bear Hockey</w:t>
      </w:r>
      <w:r w:rsidR="00275135">
        <w:t xml:space="preserve"> will have a set of </w:t>
      </w:r>
      <w:r w:rsidR="00D1343C">
        <w:t>administrative tool</w:t>
      </w:r>
      <w:r w:rsidR="00275135">
        <w:t xml:space="preserve">s written in C++ and python. </w:t>
      </w:r>
      <w:r w:rsidR="00D1343C" w:rsidRPr="005D2FDD">
        <w:t>Currently the following tools are included in the admin:</w:t>
      </w:r>
    </w:p>
    <w:p w:rsidR="00D1343C" w:rsidRDefault="00D1343C" w:rsidP="00D1343C">
      <w:pPr>
        <w:pStyle w:val="ListParagraph"/>
        <w:numPr>
          <w:ilvl w:val="0"/>
          <w:numId w:val="11"/>
        </w:numPr>
      </w:pPr>
      <w:r>
        <w:t>Users</w:t>
      </w:r>
    </w:p>
    <w:p w:rsidR="00D1343C" w:rsidRDefault="00D1343C" w:rsidP="00D1343C">
      <w:pPr>
        <w:pStyle w:val="ListParagraph"/>
        <w:numPr>
          <w:ilvl w:val="0"/>
          <w:numId w:val="11"/>
        </w:numPr>
      </w:pPr>
      <w:r>
        <w:t>Statistics</w:t>
      </w:r>
    </w:p>
    <w:p w:rsidR="00275135" w:rsidRDefault="00275135" w:rsidP="00D1343C">
      <w:pPr>
        <w:pStyle w:val="ListParagraph"/>
        <w:numPr>
          <w:ilvl w:val="0"/>
          <w:numId w:val="11"/>
        </w:numPr>
      </w:pPr>
      <w:r>
        <w:t>Start/Stop game server daemon</w:t>
      </w:r>
    </w:p>
    <w:p w:rsidR="00D1343C" w:rsidRDefault="00D1343C" w:rsidP="00D1343C">
      <w:pPr>
        <w:rPr>
          <w:lang w:bidi="en-US"/>
        </w:rPr>
      </w:pPr>
    </w:p>
    <w:p w:rsidR="00D1343C" w:rsidRDefault="00D1343C" w:rsidP="00D1343C">
      <w:pPr>
        <w:pStyle w:val="Heading2"/>
        <w:rPr>
          <w:lang w:bidi="en-US"/>
        </w:rPr>
      </w:pPr>
      <w:bookmarkStart w:id="7" w:name="_Toc280952749"/>
      <w:r w:rsidRPr="009A5D80">
        <w:rPr>
          <w:lang w:bidi="en-US"/>
        </w:rPr>
        <w:t>External</w:t>
      </w:r>
      <w:r>
        <w:rPr>
          <w:lang w:bidi="en-US"/>
        </w:rPr>
        <w:t xml:space="preserve"> </w:t>
      </w:r>
      <w:r w:rsidRPr="009A5D80">
        <w:rPr>
          <w:lang w:bidi="en-US"/>
        </w:rPr>
        <w:t>Systems</w:t>
      </w:r>
      <w:r>
        <w:rPr>
          <w:lang w:bidi="en-US"/>
        </w:rPr>
        <w:t xml:space="preserve"> </w:t>
      </w:r>
      <w:r w:rsidRPr="009A5D80">
        <w:rPr>
          <w:lang w:bidi="en-US"/>
        </w:rPr>
        <w:t>&amp;</w:t>
      </w:r>
      <w:r>
        <w:rPr>
          <w:lang w:bidi="en-US"/>
        </w:rPr>
        <w:t xml:space="preserve"> </w:t>
      </w:r>
      <w:r w:rsidRPr="009A5D80">
        <w:rPr>
          <w:lang w:bidi="en-US"/>
        </w:rPr>
        <w:t>services</w:t>
      </w:r>
      <w:bookmarkEnd w:id="7"/>
    </w:p>
    <w:p w:rsidR="00D1343C" w:rsidRPr="009A5D80" w:rsidRDefault="00D1343C" w:rsidP="00D1343C">
      <w:pPr>
        <w:rPr>
          <w:lang w:bidi="en-US"/>
        </w:rPr>
      </w:pPr>
    </w:p>
    <w:p w:rsidR="00D1343C" w:rsidRDefault="00D1343C" w:rsidP="00D1343C">
      <w:pPr>
        <w:pStyle w:val="Heading3"/>
        <w:rPr>
          <w:lang w:bidi="en-US"/>
        </w:rPr>
      </w:pPr>
      <w:bookmarkStart w:id="8" w:name="_Toc280952750"/>
      <w:r>
        <w:rPr>
          <w:lang w:bidi="en-US"/>
        </w:rPr>
        <w:t>Email Service</w:t>
      </w:r>
      <w:bookmarkEnd w:id="8"/>
    </w:p>
    <w:p w:rsidR="00D1343C" w:rsidRDefault="00D1343C" w:rsidP="00D1343C">
      <w:pPr>
        <w:rPr>
          <w:lang w:bidi="en-US"/>
        </w:rPr>
      </w:pPr>
    </w:p>
    <w:p w:rsidR="00D1343C" w:rsidRPr="009A5D80" w:rsidRDefault="00D1343C" w:rsidP="00D1343C">
      <w:pPr>
        <w:rPr>
          <w:lang w:bidi="en-US"/>
        </w:rPr>
      </w:pPr>
      <w:r w:rsidRPr="009A5D80">
        <w:rPr>
          <w:lang w:bidi="en-US"/>
        </w:rPr>
        <w:lastRenderedPageBreak/>
        <w:t>All</w:t>
      </w:r>
      <w:r>
        <w:rPr>
          <w:lang w:bidi="en-US"/>
        </w:rPr>
        <w:t xml:space="preserve"> Application </w:t>
      </w:r>
      <w:r w:rsidRPr="009A5D80">
        <w:rPr>
          <w:lang w:bidi="en-US"/>
        </w:rPr>
        <w:t>emails</w:t>
      </w:r>
      <w:r>
        <w:rPr>
          <w:lang w:bidi="en-US"/>
        </w:rPr>
        <w:t xml:space="preserve"> </w:t>
      </w:r>
      <w:r w:rsidRPr="009A5D80">
        <w:rPr>
          <w:lang w:bidi="en-US"/>
        </w:rPr>
        <w:t>are</w:t>
      </w:r>
      <w:r>
        <w:rPr>
          <w:lang w:bidi="en-US"/>
        </w:rPr>
        <w:t xml:space="preserve"> </w:t>
      </w:r>
      <w:r w:rsidRPr="009A5D80">
        <w:rPr>
          <w:lang w:bidi="en-US"/>
        </w:rPr>
        <w:t>sent</w:t>
      </w:r>
      <w:r>
        <w:rPr>
          <w:lang w:bidi="en-US"/>
        </w:rPr>
        <w:t xml:space="preserve"> </w:t>
      </w:r>
      <w:r w:rsidRPr="009A5D80">
        <w:rPr>
          <w:lang w:bidi="en-US"/>
        </w:rPr>
        <w:t>by</w:t>
      </w:r>
      <w:r>
        <w:rPr>
          <w:lang w:bidi="en-US"/>
        </w:rPr>
        <w:t xml:space="preserve"> </w:t>
      </w: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Pr="009A5D80">
        <w:rPr>
          <w:lang w:bidi="en-US"/>
        </w:rPr>
        <w:t>system</w:t>
      </w:r>
      <w:r>
        <w:rPr>
          <w:lang w:bidi="en-US"/>
        </w:rPr>
        <w:t xml:space="preserve"> </w:t>
      </w:r>
      <w:r w:rsidRPr="009A5D80">
        <w:rPr>
          <w:lang w:bidi="en-US"/>
        </w:rPr>
        <w:t>using</w:t>
      </w:r>
      <w:r>
        <w:rPr>
          <w:lang w:bidi="en-US"/>
        </w:rPr>
        <w:t xml:space="preserve"> </w:t>
      </w:r>
      <w:r w:rsidRPr="009A5D80">
        <w:rPr>
          <w:lang w:bidi="en-US"/>
        </w:rPr>
        <w:t>a</w:t>
      </w:r>
      <w:r>
        <w:rPr>
          <w:lang w:bidi="en-US"/>
        </w:rPr>
        <w:t xml:space="preserve"> batch </w:t>
      </w:r>
      <w:r w:rsidRPr="009A5D80">
        <w:rPr>
          <w:lang w:bidi="en-US"/>
        </w:rPr>
        <w:t>process.</w:t>
      </w:r>
    </w:p>
    <w:p w:rsidR="00D1343C" w:rsidRPr="009A5D80" w:rsidRDefault="00D1343C" w:rsidP="00D1343C">
      <w:pPr>
        <w:rPr>
          <w:lang w:bidi="en-US"/>
        </w:rPr>
      </w:pP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Pr="009A5D80">
        <w:rPr>
          <w:lang w:bidi="en-US"/>
        </w:rPr>
        <w:t>process</w:t>
      </w:r>
      <w:r>
        <w:rPr>
          <w:lang w:bidi="en-US"/>
        </w:rPr>
        <w:t xml:space="preserve"> </w:t>
      </w:r>
      <w:r w:rsidRPr="009A5D80">
        <w:rPr>
          <w:lang w:bidi="en-US"/>
        </w:rPr>
        <w:t>sends</w:t>
      </w:r>
      <w:r>
        <w:rPr>
          <w:lang w:bidi="en-US"/>
        </w:rPr>
        <w:t xml:space="preserve"> </w:t>
      </w:r>
      <w:r w:rsidRPr="009A5D80">
        <w:rPr>
          <w:lang w:bidi="en-US"/>
        </w:rPr>
        <w:t>all</w:t>
      </w:r>
      <w:r>
        <w:rPr>
          <w:lang w:bidi="en-US"/>
        </w:rPr>
        <w:t xml:space="preserve"> </w:t>
      </w:r>
      <w:r w:rsidRPr="009A5D80">
        <w:rPr>
          <w:lang w:bidi="en-US"/>
        </w:rPr>
        <w:t>emails</w:t>
      </w:r>
      <w:r>
        <w:rPr>
          <w:lang w:bidi="en-US"/>
        </w:rPr>
        <w:t xml:space="preserve"> </w:t>
      </w:r>
      <w:r w:rsidRPr="009A5D80">
        <w:rPr>
          <w:lang w:bidi="en-US"/>
        </w:rPr>
        <w:t>on</w:t>
      </w:r>
      <w:r>
        <w:rPr>
          <w:lang w:bidi="en-US"/>
        </w:rPr>
        <w:t xml:space="preserve"> </w:t>
      </w:r>
      <w:r w:rsidRPr="009A5D80">
        <w:rPr>
          <w:lang w:bidi="en-US"/>
        </w:rPr>
        <w:t>each</w:t>
      </w:r>
      <w:r>
        <w:rPr>
          <w:lang w:bidi="en-US"/>
        </w:rPr>
        <w:t xml:space="preserve"> </w:t>
      </w:r>
      <w:r w:rsidRPr="009A5D80">
        <w:rPr>
          <w:lang w:bidi="en-US"/>
        </w:rPr>
        <w:t>run</w:t>
      </w:r>
      <w:r>
        <w:rPr>
          <w:lang w:bidi="en-US"/>
        </w:rPr>
        <w:t xml:space="preserve"> </w:t>
      </w:r>
      <w:r w:rsidRPr="009A5D80">
        <w:rPr>
          <w:lang w:bidi="en-US"/>
        </w:rPr>
        <w:t>using</w:t>
      </w:r>
      <w:r>
        <w:rPr>
          <w:lang w:bidi="en-US"/>
        </w:rPr>
        <w:t xml:space="preserve"> </w:t>
      </w:r>
      <w:r w:rsidRPr="009A5D80">
        <w:rPr>
          <w:lang w:bidi="en-US"/>
        </w:rPr>
        <w:t>the</w:t>
      </w:r>
      <w:r>
        <w:rPr>
          <w:lang w:bidi="en-US"/>
        </w:rPr>
        <w:t xml:space="preserve"> </w:t>
      </w:r>
      <w:r w:rsidR="000C71CB">
        <w:rPr>
          <w:lang w:bidi="en-US"/>
        </w:rPr>
        <w:t>SMTP mail protocol</w:t>
      </w:r>
      <w:r w:rsidRPr="009A5D80">
        <w:rPr>
          <w:lang w:bidi="en-US"/>
        </w:rPr>
        <w:t>.</w:t>
      </w:r>
    </w:p>
    <w:p w:rsidR="00D1343C" w:rsidRDefault="000C71CB" w:rsidP="00D1343C">
      <w:pPr>
        <w:rPr>
          <w:lang w:bidi="en-US"/>
        </w:rPr>
      </w:pPr>
      <w:r>
        <w:rPr>
          <w:lang w:bidi="en-US"/>
        </w:rPr>
        <w:t>Initially, t</w:t>
      </w:r>
      <w:r w:rsidR="00D1343C" w:rsidRPr="009A5D80">
        <w:rPr>
          <w:lang w:bidi="en-US"/>
        </w:rPr>
        <w:t>he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SMTP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server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resides</w:t>
      </w:r>
      <w:r w:rsidR="00D1343C">
        <w:rPr>
          <w:lang w:bidi="en-US"/>
        </w:rPr>
        <w:t xml:space="preserve"> </w:t>
      </w:r>
      <w:r w:rsidR="00D1343C" w:rsidRPr="009A5D80">
        <w:rPr>
          <w:lang w:bidi="en-US"/>
        </w:rPr>
        <w:t>within</w:t>
      </w:r>
      <w:r>
        <w:rPr>
          <w:lang w:bidi="en-US"/>
        </w:rPr>
        <w:t xml:space="preserve"> the EC2 instance, but can be separated as server load grows.</w:t>
      </w:r>
    </w:p>
    <w:p w:rsidR="00D1343C" w:rsidRDefault="00D1343C" w:rsidP="00D1343C">
      <w:pPr>
        <w:rPr>
          <w:lang w:bidi="en-US"/>
        </w:rPr>
      </w:pPr>
    </w:p>
    <w:p w:rsidR="00D1343C" w:rsidRPr="00C843DB" w:rsidRDefault="00D1343C" w:rsidP="00D1343C">
      <w:pPr>
        <w:pStyle w:val="Heading2"/>
        <w:rPr>
          <w:lang w:bidi="en-US"/>
        </w:rPr>
      </w:pPr>
      <w:bookmarkStart w:id="9" w:name="_Toc280952751"/>
      <w:r w:rsidRPr="00C843DB">
        <w:rPr>
          <w:lang w:bidi="en-US"/>
        </w:rPr>
        <w:t>Communication Protocols</w:t>
      </w:r>
      <w:bookmarkEnd w:id="9"/>
    </w:p>
    <w:p w:rsidR="00D1343C" w:rsidRDefault="00D1343C" w:rsidP="00D1343C">
      <w:pPr>
        <w:rPr>
          <w:lang w:bidi="en-US"/>
        </w:rPr>
      </w:pPr>
    </w:p>
    <w:p w:rsidR="00D1343C" w:rsidRDefault="00D1343C" w:rsidP="00D1343C">
      <w:pPr>
        <w:pStyle w:val="Heading3"/>
        <w:rPr>
          <w:lang w:bidi="en-US"/>
        </w:rPr>
      </w:pPr>
      <w:bookmarkStart w:id="10" w:name="_Toc280952752"/>
      <w:r w:rsidRPr="00C843DB">
        <w:rPr>
          <w:lang w:bidi="en-US"/>
        </w:rPr>
        <w:t>HTTP</w:t>
      </w:r>
      <w:bookmarkEnd w:id="10"/>
    </w:p>
    <w:p w:rsidR="00D1343C" w:rsidRPr="008A43F3" w:rsidRDefault="00D1343C" w:rsidP="00D1343C">
      <w:pPr>
        <w:rPr>
          <w:lang w:bidi="en-US"/>
        </w:rPr>
      </w:pPr>
    </w:p>
    <w:p w:rsidR="00D1343C" w:rsidRDefault="00D1343C" w:rsidP="00D1343C">
      <w:pPr>
        <w:rPr>
          <w:lang w:bidi="en-US"/>
        </w:rPr>
      </w:pPr>
      <w:r w:rsidRPr="00C843DB">
        <w:rPr>
          <w:lang w:bidi="en-US"/>
        </w:rPr>
        <w:t>Hypertext Transfer Protocol (HTTP) is the method used to transfer or convey</w:t>
      </w:r>
      <w:r>
        <w:rPr>
          <w:lang w:bidi="en-US"/>
        </w:rPr>
        <w:t xml:space="preserve"> </w:t>
      </w:r>
      <w:r w:rsidRPr="00C843DB">
        <w:rPr>
          <w:lang w:bidi="en-US"/>
        </w:rPr>
        <w:t>information on the World Wide Web. It is a patented open internet protocol whose</w:t>
      </w:r>
      <w:r>
        <w:rPr>
          <w:lang w:bidi="en-US"/>
        </w:rPr>
        <w:t xml:space="preserve"> </w:t>
      </w:r>
      <w:r w:rsidRPr="00C843DB">
        <w:rPr>
          <w:lang w:bidi="en-US"/>
        </w:rPr>
        <w:t>original purpose was to provide a way to publish and receive HTML pages.</w:t>
      </w:r>
    </w:p>
    <w:p w:rsidR="00D1343C" w:rsidRDefault="00D1343C" w:rsidP="00D1343C">
      <w:pPr>
        <w:rPr>
          <w:lang w:bidi="en-US"/>
        </w:rPr>
      </w:pPr>
    </w:p>
    <w:p w:rsidR="00D1343C" w:rsidRDefault="00D86338" w:rsidP="00D1343C">
      <w:pPr>
        <w:pStyle w:val="Heading3"/>
        <w:rPr>
          <w:lang w:bidi="en-US"/>
        </w:rPr>
      </w:pPr>
      <w:r>
        <w:rPr>
          <w:lang w:bidi="en-US"/>
        </w:rPr>
        <w:t>Open</w:t>
      </w:r>
      <w:r w:rsidR="002A0637">
        <w:rPr>
          <w:lang w:bidi="en-US"/>
        </w:rPr>
        <w:t>SSL</w:t>
      </w:r>
    </w:p>
    <w:p w:rsidR="00D1343C" w:rsidRPr="00E44821" w:rsidRDefault="00D1343C" w:rsidP="00D1343C">
      <w:pPr>
        <w:rPr>
          <w:lang w:bidi="en-US"/>
        </w:rPr>
      </w:pPr>
    </w:p>
    <w:p w:rsidR="00D1343C" w:rsidRDefault="00C44385" w:rsidP="00D1343C">
      <w:pPr>
        <w:rPr>
          <w:lang w:bidi="en-US"/>
        </w:rPr>
      </w:pPr>
      <w:r w:rsidRPr="00C44385">
        <w:rPr>
          <w:lang w:bidi="en-US"/>
        </w:rPr>
        <w:t>The OpenSSL Project is a collaborative effort to develop a robust, commercial-grade, full-featured, and Open Source toolkit implementing the Secure Sockets Layer (SSL v2/v3) and Transport Layer Security (TLS v1) protocols as well as a full-strength general purpose cryptography.</w:t>
      </w:r>
      <w:r w:rsidR="00D1343C" w:rsidRPr="00E44821">
        <w:rPr>
          <w:lang w:bidi="en-US"/>
        </w:rPr>
        <w:t xml:space="preserve"> </w:t>
      </w:r>
    </w:p>
    <w:p w:rsidR="00D1343C" w:rsidRDefault="00D1343C" w:rsidP="00D1343C">
      <w:pPr>
        <w:rPr>
          <w:lang w:bidi="en-US"/>
        </w:rPr>
      </w:pPr>
    </w:p>
    <w:p w:rsidR="00D1343C" w:rsidRDefault="00D1343C" w:rsidP="00D1343C">
      <w:pPr>
        <w:rPr>
          <w:lang w:bidi="en-US"/>
        </w:rPr>
      </w:pPr>
      <w:r>
        <w:rPr>
          <w:lang w:bidi="en-US"/>
        </w:rPr>
        <w:br w:type="page"/>
      </w:r>
    </w:p>
    <w:p w:rsidR="00D1343C" w:rsidRDefault="00D1343C" w:rsidP="00D1343C">
      <w:pPr>
        <w:rPr>
          <w:lang w:bidi="en-US"/>
        </w:rPr>
      </w:pPr>
    </w:p>
    <w:p w:rsidR="00D1343C" w:rsidRDefault="00D1343C" w:rsidP="00D1343C">
      <w:pPr>
        <w:pStyle w:val="Heading2"/>
        <w:rPr>
          <w:lang w:bidi="en-US"/>
        </w:rPr>
      </w:pPr>
      <w:bookmarkStart w:id="11" w:name="_Toc280952754"/>
      <w:r>
        <w:rPr>
          <w:lang w:bidi="en-US"/>
        </w:rPr>
        <w:t>Database Model</w:t>
      </w:r>
      <w:bookmarkEnd w:id="11"/>
    </w:p>
    <w:p w:rsidR="00D1343C" w:rsidRDefault="00D1343C" w:rsidP="00D1343C">
      <w:pPr>
        <w:rPr>
          <w:lang w:bidi="en-US"/>
        </w:rPr>
      </w:pPr>
    </w:p>
    <w:p w:rsidR="00C44385" w:rsidRDefault="00275135" w:rsidP="00C44385">
      <w:pPr>
        <w:rPr>
          <w:lang w:bidi="en-US"/>
        </w:rPr>
      </w:pPr>
      <w:r>
        <w:rPr>
          <w:lang w:bidi="en-US"/>
        </w:rPr>
        <w:t>T</w:t>
      </w:r>
      <w:r w:rsidR="00C44385">
        <w:rPr>
          <w:lang w:bidi="en-US"/>
        </w:rPr>
        <w:t>he game server and the iOS applications will all use SQL databases.</w:t>
      </w:r>
    </w:p>
    <w:p w:rsidR="00D1343C" w:rsidRDefault="00D1343C" w:rsidP="00D1343C">
      <w:pPr>
        <w:rPr>
          <w:lang w:bidi="en-US"/>
        </w:rPr>
      </w:pPr>
      <w:r>
        <w:rPr>
          <w:lang w:bidi="en-US"/>
        </w:rPr>
        <w:t>.</w:t>
      </w:r>
    </w:p>
    <w:p w:rsidR="00D1343C" w:rsidRDefault="00D1343C" w:rsidP="00D1343C">
      <w:pPr>
        <w:rPr>
          <w:lang w:bidi="en-US"/>
        </w:rPr>
      </w:pPr>
      <w:r>
        <w:rPr>
          <w:lang w:bidi="en-US"/>
        </w:rPr>
        <w:br w:type="page"/>
      </w:r>
    </w:p>
    <w:p w:rsidR="00D1343C" w:rsidRDefault="00D1343C" w:rsidP="00D1343C">
      <w:pPr>
        <w:rPr>
          <w:lang w:bidi="en-US"/>
        </w:rPr>
      </w:pPr>
    </w:p>
    <w:p w:rsidR="00D1343C" w:rsidRDefault="00D1343C" w:rsidP="00D1343C">
      <w:pPr>
        <w:rPr>
          <w:lang w:bidi="en-US"/>
        </w:rPr>
      </w:pPr>
    </w:p>
    <w:p w:rsidR="00D1343C" w:rsidRDefault="00D1343C" w:rsidP="00D1343C">
      <w:pPr>
        <w:pStyle w:val="Heading2"/>
        <w:rPr>
          <w:lang w:bidi="en-US"/>
        </w:rPr>
      </w:pPr>
      <w:bookmarkStart w:id="12" w:name="_Toc280952755"/>
      <w:r>
        <w:rPr>
          <w:lang w:bidi="en-US"/>
        </w:rPr>
        <w:t>Hardware &amp; Software Infrastructure</w:t>
      </w:r>
      <w:bookmarkEnd w:id="12"/>
    </w:p>
    <w:p w:rsidR="00C44385" w:rsidRPr="00C44385" w:rsidRDefault="00C44385" w:rsidP="00C44385">
      <w:pPr>
        <w:rPr>
          <w:lang w:bidi="en-US"/>
        </w:rPr>
      </w:pPr>
    </w:p>
    <w:p w:rsidR="000C71CB" w:rsidRDefault="00C17820" w:rsidP="00D1343C">
      <w:pPr>
        <w:rPr>
          <w:lang w:bidi="en-US"/>
        </w:rPr>
      </w:pPr>
      <w:r>
        <w:rPr>
          <w:lang w:bidi="en-US"/>
        </w:rPr>
        <w:t>Bear Hockey</w:t>
      </w:r>
      <w:r w:rsidR="00D1343C">
        <w:rPr>
          <w:lang w:bidi="en-US"/>
        </w:rPr>
        <w:t xml:space="preserve"> is currently hosted in Amazon EC2. Both environments (staging &amp; production) are running on the same single</w:t>
      </w:r>
      <w:r w:rsidR="00C44385">
        <w:rPr>
          <w:lang w:bidi="en-US"/>
        </w:rPr>
        <w:t xml:space="preserve"> instance.</w:t>
      </w:r>
    </w:p>
    <w:p w:rsidR="000C71CB" w:rsidRDefault="00D1343C" w:rsidP="000C71CB">
      <w:pPr>
        <w:pStyle w:val="Heading3"/>
      </w:pPr>
      <w:bookmarkStart w:id="13" w:name="_Toc280952756"/>
      <w:r>
        <w:t>Standard deployment procedure</w:t>
      </w:r>
      <w:bookmarkEnd w:id="13"/>
    </w:p>
    <w:p w:rsidR="00C44385" w:rsidRPr="00C44385" w:rsidRDefault="00C44385" w:rsidP="00C44385"/>
    <w:p w:rsidR="00D1343C" w:rsidRPr="003969DD" w:rsidRDefault="00D1343C" w:rsidP="00D1343C">
      <w:pPr>
        <w:rPr>
          <w:rFonts w:ascii="Helvetica" w:hAnsi="Helvetica" w:cs="Helvetica"/>
          <w:szCs w:val="20"/>
        </w:rPr>
      </w:pPr>
      <w:r>
        <w:rPr>
          <w:rStyle w:val="apple-style-span"/>
          <w:rFonts w:ascii="Helvetica" w:hAnsi="Helvetica" w:cs="Helvetica"/>
          <w:szCs w:val="20"/>
        </w:rPr>
        <w:t xml:space="preserve">This section describes the installation of the </w:t>
      </w:r>
      <w:r w:rsidR="00C17820">
        <w:rPr>
          <w:rStyle w:val="apple-style-span"/>
          <w:rFonts w:ascii="Helvetica" w:hAnsi="Helvetica" w:cs="Helvetica"/>
          <w:szCs w:val="20"/>
        </w:rPr>
        <w:t>Bear Hockey</w:t>
      </w:r>
      <w:r>
        <w:rPr>
          <w:rStyle w:val="apple-style-span"/>
          <w:rFonts w:ascii="Helvetica" w:hAnsi="Helvetica" w:cs="Helvetica"/>
          <w:szCs w:val="20"/>
        </w:rPr>
        <w:t xml:space="preserve"> system on Amazon EC2; it is intended as a guide for a minimal system upon which further</w:t>
      </w:r>
      <w:r w:rsidR="003969DD">
        <w:rPr>
          <w:rStyle w:val="apple-style-span"/>
          <w:rFonts w:ascii="Helvetica" w:hAnsi="Helvetica" w:cs="Helvetica"/>
          <w:szCs w:val="20"/>
        </w:rPr>
        <w:t xml:space="preserve"> configurations can be applied.</w:t>
      </w:r>
    </w:p>
    <w:p w:rsidR="00D1343C" w:rsidRDefault="00D1343C" w:rsidP="00D1343C">
      <w:pPr>
        <w:rPr>
          <w:lang w:bidi="en-US"/>
        </w:rPr>
      </w:pPr>
    </w:p>
    <w:p w:rsidR="00D1343C" w:rsidRDefault="00275135" w:rsidP="00D1343C">
      <w:pPr>
        <w:pStyle w:val="Heading4"/>
      </w:pPr>
      <w:r>
        <w:t>Game</w:t>
      </w:r>
      <w:r w:rsidR="00D1343C">
        <w:t xml:space="preserve"> server ports</w:t>
      </w:r>
    </w:p>
    <w:p w:rsidR="00D1343C" w:rsidRPr="007C4549" w:rsidRDefault="00D1343C" w:rsidP="00D1343C"/>
    <w:p w:rsidR="00D1343C" w:rsidRPr="00283AD7" w:rsidRDefault="00D1343C" w:rsidP="00D1343C">
      <w:r w:rsidRPr="00283AD7">
        <w:t xml:space="preserve">We're setting all the default ports for </w:t>
      </w:r>
      <w:r w:rsidR="00763F1C">
        <w:t>OpenSSL</w:t>
      </w:r>
      <w:r w:rsidRPr="00283AD7">
        <w:t>, those can be changed but you'll probably need at least access to the web admin panel unless you connect locally from inside the instance.</w:t>
      </w:r>
    </w:p>
    <w:p w:rsidR="00D1343C" w:rsidRDefault="00763F1C" w:rsidP="00D1343C">
      <w:pPr>
        <w:pStyle w:val="NormalWeb"/>
        <w:spacing w:line="27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OpenSSL</w:t>
      </w:r>
      <w:r w:rsidR="00D1343C" w:rsidRPr="00283AD7">
        <w:rPr>
          <w:rFonts w:ascii="Helvetica" w:hAnsi="Helvetica" w:cs="Helvetica"/>
          <w:color w:val="000000"/>
          <w:sz w:val="20"/>
          <w:szCs w:val="20"/>
        </w:rPr>
        <w:t xml:space="preserve"> default ports are</w:t>
      </w:r>
      <w:r w:rsidR="00D1343C">
        <w:rPr>
          <w:rFonts w:ascii="Helvetica" w:hAnsi="Helvetica" w:cs="Helvetica"/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663"/>
        <w:gridCol w:w="318"/>
        <w:gridCol w:w="1303"/>
        <w:gridCol w:w="5862"/>
      </w:tblGrid>
      <w:tr w:rsidR="00D1343C" w:rsidRPr="003C770B" w:rsidTr="009160C7">
        <w:tc>
          <w:tcPr>
            <w:tcW w:w="0" w:type="auto"/>
            <w:shd w:val="clear" w:color="auto" w:fill="EEECE1" w:themeFill="background2"/>
            <w:hideMark/>
          </w:tcPr>
          <w:p w:rsidR="00D1343C" w:rsidRPr="003C770B" w:rsidRDefault="00D1343C" w:rsidP="009160C7">
            <w:r w:rsidRPr="003C770B">
              <w:t>Interface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D1343C" w:rsidRPr="003C770B" w:rsidRDefault="00D1343C" w:rsidP="009160C7">
            <w:r w:rsidRPr="003C770B">
              <w:t>Port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D1343C" w:rsidRPr="003C770B" w:rsidRDefault="00D1343C" w:rsidP="009160C7">
            <w:r w:rsidRPr="003C770B">
              <w:t> 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D1343C" w:rsidRPr="003C770B" w:rsidRDefault="00D1343C" w:rsidP="009160C7">
            <w:r w:rsidRPr="003C770B">
              <w:t>Type</w:t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p w:rsidR="00D1343C" w:rsidRPr="003C770B" w:rsidRDefault="00D1343C" w:rsidP="009160C7">
            <w:r w:rsidRPr="003C770B">
              <w:t>Description</w:t>
            </w:r>
          </w:p>
        </w:tc>
      </w:tr>
      <w:tr w:rsidR="00D1343C" w:rsidRPr="003C770B" w:rsidTr="009160C7"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All addresses</w:t>
            </w:r>
          </w:p>
        </w:tc>
        <w:tc>
          <w:tcPr>
            <w:tcW w:w="0" w:type="auto"/>
            <w:hideMark/>
          </w:tcPr>
          <w:p w:rsidR="00D1343C" w:rsidRPr="003C770B" w:rsidRDefault="000C71CB" w:rsidP="009160C7">
            <w:r>
              <w:t>5555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 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Client</w:t>
            </w:r>
            <w:r w:rsidR="005C152A">
              <w:t xml:space="preserve"> (iOS)</w:t>
            </w:r>
            <w:r w:rsidRPr="003C770B">
              <w:t xml:space="preserve"> to Server</w:t>
            </w:r>
          </w:p>
        </w:tc>
        <w:tc>
          <w:tcPr>
            <w:tcW w:w="0" w:type="auto"/>
            <w:hideMark/>
          </w:tcPr>
          <w:p w:rsidR="00D1343C" w:rsidRPr="003C770B" w:rsidRDefault="005C152A" w:rsidP="009160C7">
            <w:r>
              <w:t xml:space="preserve">The </w:t>
            </w:r>
            <w:r w:rsidR="00D1343C" w:rsidRPr="003C770B">
              <w:t xml:space="preserve">port for </w:t>
            </w:r>
            <w:r>
              <w:t xml:space="preserve">iOS </w:t>
            </w:r>
            <w:r w:rsidR="00D1343C" w:rsidRPr="003C770B">
              <w:t>clients to connect to the server</w:t>
            </w:r>
            <w:r w:rsidR="00C44385">
              <w:t xml:space="preserve"> using </w:t>
            </w:r>
            <w:proofErr w:type="spellStart"/>
            <w:r w:rsidR="00C44385">
              <w:t>OPenSSL</w:t>
            </w:r>
            <w:proofErr w:type="spellEnd"/>
            <w:r w:rsidR="00D1343C" w:rsidRPr="003C770B">
              <w:t>. Connections may or may not be encrypted. You can update the security settings for this port.</w:t>
            </w:r>
          </w:p>
        </w:tc>
      </w:tr>
      <w:tr w:rsidR="00D1343C" w:rsidRPr="003C770B" w:rsidTr="009160C7"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All addresses</w:t>
            </w:r>
          </w:p>
        </w:tc>
        <w:tc>
          <w:tcPr>
            <w:tcW w:w="0" w:type="auto"/>
            <w:hideMark/>
          </w:tcPr>
          <w:p w:rsidR="00D1343C" w:rsidRPr="003C770B" w:rsidRDefault="005C152A" w:rsidP="009160C7">
            <w:r>
              <w:t>80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 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HTTP Binding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The port used for unsecured HTTP client connections.</w:t>
            </w:r>
          </w:p>
        </w:tc>
      </w:tr>
      <w:tr w:rsidR="00D1343C" w:rsidRPr="003C770B" w:rsidTr="009160C7"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All addresses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443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S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HTTP Binding</w:t>
            </w:r>
          </w:p>
        </w:tc>
        <w:tc>
          <w:tcPr>
            <w:tcW w:w="0" w:type="auto"/>
            <w:hideMark/>
          </w:tcPr>
          <w:p w:rsidR="00D1343C" w:rsidRPr="003C770B" w:rsidRDefault="00D1343C" w:rsidP="009160C7">
            <w:r w:rsidRPr="003C770B">
              <w:t>The port used for secured HTTP client connections.</w:t>
            </w:r>
          </w:p>
        </w:tc>
      </w:tr>
    </w:tbl>
    <w:p w:rsidR="00D1343C" w:rsidRDefault="00D1343C" w:rsidP="00D1343C"/>
    <w:p w:rsidR="00D1343C" w:rsidRDefault="00D1343C" w:rsidP="00DA7A0B">
      <w:r w:rsidRPr="003C770B">
        <w:t>Allow all those as TCP connections.</w:t>
      </w:r>
      <w:r w:rsidR="00DA7A0B">
        <w:t xml:space="preserve"> </w:t>
      </w:r>
    </w:p>
    <w:p w:rsidR="00D1343C" w:rsidRDefault="00D1343C" w:rsidP="00D1343C"/>
    <w:p w:rsidR="00D1343C" w:rsidRDefault="00D1343C" w:rsidP="00D1343C">
      <w:r>
        <w:br w:type="page"/>
      </w:r>
    </w:p>
    <w:p w:rsidR="00763F1C" w:rsidRPr="007B39F4" w:rsidRDefault="000F7A49" w:rsidP="000F7A49">
      <w:pPr>
        <w:pStyle w:val="Heading1"/>
      </w:pPr>
      <w:r w:rsidRPr="000F7A49">
        <w:lastRenderedPageBreak/>
        <w:t>Programming Analysis</w:t>
      </w:r>
    </w:p>
    <w:p w:rsidR="00763F1C" w:rsidRDefault="00763F1C" w:rsidP="00763F1C"/>
    <w:p w:rsidR="00763F1C" w:rsidRDefault="006A565C" w:rsidP="00D1343C">
      <w:r>
        <w:t xml:space="preserve">Nik </w:t>
      </w:r>
      <w:r w:rsidR="005C152A">
        <w:t xml:space="preserve">Bear </w:t>
      </w:r>
      <w:r>
        <w:t xml:space="preserve">Brown </w:t>
      </w:r>
      <w:r w:rsidR="005C152A">
        <w:t xml:space="preserve">will be responsible for all programming of </w:t>
      </w:r>
      <w:r w:rsidR="00C17820">
        <w:t>Bear Hockey</w:t>
      </w:r>
      <w:r w:rsidR="005C152A">
        <w:t>.</w:t>
      </w:r>
    </w:p>
    <w:p w:rsidR="00763F1C" w:rsidRPr="007B39F4" w:rsidRDefault="008F776A" w:rsidP="008F776A">
      <w:pPr>
        <w:pStyle w:val="Heading1"/>
      </w:pPr>
      <w:r w:rsidRPr="008F776A">
        <w:t>Component Analysis</w:t>
      </w:r>
    </w:p>
    <w:p w:rsidR="00763F1C" w:rsidRDefault="00763F1C" w:rsidP="00763F1C"/>
    <w:p w:rsidR="00191D6A" w:rsidRDefault="00191D6A" w:rsidP="00191D6A">
      <w:r>
        <w:t>User Class:</w:t>
      </w:r>
    </w:p>
    <w:p w:rsidR="00191D6A" w:rsidRDefault="00191D6A" w:rsidP="00191D6A">
      <w:r>
        <w:t>The User class will keep track of: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User name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Actual Name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User e-mail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Password</w:t>
      </w:r>
    </w:p>
    <w:p w:rsidR="00191D6A" w:rsidRDefault="00191D6A" w:rsidP="00191D6A">
      <w:pPr>
        <w:pStyle w:val="ListParagraph"/>
        <w:numPr>
          <w:ilvl w:val="0"/>
          <w:numId w:val="25"/>
        </w:numPr>
      </w:pPr>
      <w:r>
        <w:t>Friend list</w:t>
      </w:r>
    </w:p>
    <w:p w:rsidR="00191D6A" w:rsidRDefault="00191D6A" w:rsidP="00191D6A">
      <w:r>
        <w:t>The User class will allow:</w:t>
      </w:r>
    </w:p>
    <w:p w:rsidR="00191D6A" w:rsidRDefault="00191D6A" w:rsidP="00191D6A">
      <w:pPr>
        <w:pStyle w:val="ListParagraph"/>
        <w:numPr>
          <w:ilvl w:val="0"/>
          <w:numId w:val="16"/>
        </w:numPr>
      </w:pPr>
      <w:r>
        <w:t>User log-in (On app and over network)</w:t>
      </w:r>
    </w:p>
    <w:p w:rsidR="00191D6A" w:rsidRDefault="00191D6A" w:rsidP="00191D6A">
      <w:pPr>
        <w:pStyle w:val="ListParagraph"/>
        <w:numPr>
          <w:ilvl w:val="0"/>
          <w:numId w:val="16"/>
        </w:numPr>
      </w:pPr>
      <w:r>
        <w:t>Friend notifications (When friends are online)</w:t>
      </w:r>
    </w:p>
    <w:p w:rsidR="00191D6A" w:rsidRDefault="00191D6A" w:rsidP="00191D6A">
      <w:pPr>
        <w:pStyle w:val="ListParagraph"/>
        <w:numPr>
          <w:ilvl w:val="0"/>
          <w:numId w:val="16"/>
        </w:numPr>
      </w:pPr>
      <w:r>
        <w:t>User time and log-in logs</w:t>
      </w:r>
    </w:p>
    <w:p w:rsidR="00191D6A" w:rsidRDefault="00191D6A" w:rsidP="00191D6A">
      <w:r>
        <w:t>Game Class:</w:t>
      </w:r>
    </w:p>
    <w:p w:rsidR="00191D6A" w:rsidRDefault="00191D6A" w:rsidP="00191D6A">
      <w:r>
        <w:t>The Game class will keep track of: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Round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Player turn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Player Score</w:t>
      </w:r>
    </w:p>
    <w:p w:rsidR="00191D6A" w:rsidRDefault="00191D6A" w:rsidP="00191D6A">
      <w:pPr>
        <w:pStyle w:val="ListParagraph"/>
        <w:numPr>
          <w:ilvl w:val="0"/>
          <w:numId w:val="25"/>
        </w:numPr>
      </w:pPr>
      <w:r>
        <w:t xml:space="preserve">twerk sequences </w:t>
      </w:r>
    </w:p>
    <w:p w:rsidR="00191D6A" w:rsidRDefault="00191D6A" w:rsidP="00191D6A">
      <w:r>
        <w:t>The Game class will allow:</w:t>
      </w:r>
    </w:p>
    <w:p w:rsidR="00191D6A" w:rsidRDefault="00191D6A" w:rsidP="00191D6A">
      <w:pPr>
        <w:pStyle w:val="NoSpacing"/>
        <w:numPr>
          <w:ilvl w:val="0"/>
          <w:numId w:val="26"/>
        </w:numPr>
      </w:pPr>
      <w:r>
        <w:t>Player turns</w:t>
      </w:r>
    </w:p>
    <w:p w:rsidR="00191D6A" w:rsidRDefault="00191D6A" w:rsidP="00191D6A">
      <w:pPr>
        <w:pStyle w:val="NoSpacing"/>
        <w:numPr>
          <w:ilvl w:val="0"/>
          <w:numId w:val="26"/>
        </w:numPr>
      </w:pPr>
      <w:r>
        <w:t>Score display</w:t>
      </w:r>
    </w:p>
    <w:p w:rsidR="00191D6A" w:rsidRDefault="00191D6A" w:rsidP="00191D6A">
      <w:pPr>
        <w:pStyle w:val="NoSpacing"/>
        <w:numPr>
          <w:ilvl w:val="0"/>
          <w:numId w:val="26"/>
        </w:numPr>
      </w:pPr>
      <w:r>
        <w:t>Twerk sequences</w:t>
      </w:r>
    </w:p>
    <w:p w:rsidR="00191D6A" w:rsidRDefault="00191D6A" w:rsidP="00191D6A">
      <w:pPr>
        <w:pStyle w:val="NoSpacing"/>
        <w:numPr>
          <w:ilvl w:val="0"/>
          <w:numId w:val="26"/>
        </w:numPr>
      </w:pPr>
      <w:r>
        <w:t xml:space="preserve">Twerk sequence matching </w:t>
      </w:r>
    </w:p>
    <w:p w:rsidR="00191D6A" w:rsidRDefault="00191D6A" w:rsidP="00191D6A"/>
    <w:p w:rsidR="00191D6A" w:rsidRDefault="00191D6A" w:rsidP="00191D6A">
      <w:r>
        <w:t>Twerk Class</w:t>
      </w:r>
    </w:p>
    <w:p w:rsidR="00191D6A" w:rsidRDefault="00F25B73" w:rsidP="00191D6A">
      <w:r>
        <w:t>The Twerk</w:t>
      </w:r>
      <w:r w:rsidR="00191D6A">
        <w:t xml:space="preserve"> class will keep track of:</w:t>
      </w:r>
    </w:p>
    <w:p w:rsidR="00191D6A" w:rsidRDefault="00191D6A" w:rsidP="00191D6A">
      <w:pPr>
        <w:pStyle w:val="NoSpacing"/>
        <w:numPr>
          <w:ilvl w:val="0"/>
          <w:numId w:val="25"/>
        </w:numPr>
      </w:pPr>
      <w:r>
        <w:t>Key – Twerk maps</w:t>
      </w:r>
    </w:p>
    <w:p w:rsidR="00F25B73" w:rsidRDefault="00F25B73" w:rsidP="00191D6A">
      <w:pPr>
        <w:pStyle w:val="NoSpacing"/>
        <w:numPr>
          <w:ilvl w:val="0"/>
          <w:numId w:val="25"/>
        </w:numPr>
      </w:pPr>
      <w:r>
        <w:t>Twerk animations</w:t>
      </w:r>
    </w:p>
    <w:p w:rsidR="00F25B73" w:rsidRDefault="00F25B73" w:rsidP="00F25B73">
      <w:pPr>
        <w:pStyle w:val="NoSpacing"/>
        <w:ind w:left="720"/>
      </w:pPr>
    </w:p>
    <w:p w:rsidR="00191D6A" w:rsidRDefault="00F25B73" w:rsidP="00191D6A">
      <w:r>
        <w:t>The Twerk</w:t>
      </w:r>
      <w:r w:rsidR="00191D6A">
        <w:t xml:space="preserve"> class will allow:</w:t>
      </w:r>
    </w:p>
    <w:p w:rsidR="00F25B73" w:rsidRDefault="00F25B73" w:rsidP="00F25B73">
      <w:pPr>
        <w:pStyle w:val="NoSpacing"/>
        <w:numPr>
          <w:ilvl w:val="0"/>
          <w:numId w:val="26"/>
        </w:numPr>
      </w:pPr>
      <w:r>
        <w:t>Display of twerk sequences with key-twerk maps</w:t>
      </w:r>
    </w:p>
    <w:p w:rsidR="00191D6A" w:rsidRDefault="00191D6A" w:rsidP="00191D6A"/>
    <w:p w:rsidR="00191D6A" w:rsidRDefault="00F25B73" w:rsidP="00191D6A">
      <w:proofErr w:type="spellStart"/>
      <w:r>
        <w:t>TwerkController</w:t>
      </w:r>
      <w:proofErr w:type="spellEnd"/>
      <w:r>
        <w:t xml:space="preserve"> Class</w:t>
      </w:r>
    </w:p>
    <w:p w:rsidR="00191D6A" w:rsidRDefault="00F25B73" w:rsidP="00191D6A">
      <w:r>
        <w:t xml:space="preserve">The </w:t>
      </w:r>
      <w:proofErr w:type="spellStart"/>
      <w:r>
        <w:t>TwerkController</w:t>
      </w:r>
      <w:proofErr w:type="spellEnd"/>
      <w:r w:rsidR="00191D6A">
        <w:t xml:space="preserve"> class will keep track of:</w:t>
      </w:r>
    </w:p>
    <w:p w:rsidR="00191D6A" w:rsidRDefault="00F25B73" w:rsidP="00191D6A">
      <w:pPr>
        <w:pStyle w:val="NoSpacing"/>
        <w:numPr>
          <w:ilvl w:val="0"/>
          <w:numId w:val="25"/>
        </w:numPr>
      </w:pPr>
      <w:proofErr w:type="spellStart"/>
      <w:r>
        <w:t>TwerkController</w:t>
      </w:r>
      <w:proofErr w:type="spellEnd"/>
      <w:r>
        <w:t xml:space="preserve"> controller input</w:t>
      </w:r>
    </w:p>
    <w:p w:rsidR="00F25B73" w:rsidRDefault="00F25B73" w:rsidP="00191D6A"/>
    <w:p w:rsidR="00191D6A" w:rsidRDefault="00F25B73" w:rsidP="00191D6A">
      <w:r>
        <w:t xml:space="preserve">The </w:t>
      </w:r>
      <w:proofErr w:type="spellStart"/>
      <w:r>
        <w:t>TwerkController</w:t>
      </w:r>
      <w:proofErr w:type="spellEnd"/>
      <w:r w:rsidR="00191D6A">
        <w:t xml:space="preserve"> class will allow:</w:t>
      </w:r>
    </w:p>
    <w:p w:rsidR="00191D6A" w:rsidRDefault="00F25B73" w:rsidP="00F25B73">
      <w:pPr>
        <w:pStyle w:val="NoSpacing"/>
        <w:numPr>
          <w:ilvl w:val="0"/>
          <w:numId w:val="27"/>
        </w:numPr>
      </w:pPr>
      <w:r>
        <w:t>Input from the iPad/iPhone</w:t>
      </w:r>
    </w:p>
    <w:p w:rsidR="00F25B73" w:rsidRDefault="00F25B73" w:rsidP="00F25B73">
      <w:pPr>
        <w:pStyle w:val="NoSpacing"/>
        <w:numPr>
          <w:ilvl w:val="0"/>
          <w:numId w:val="27"/>
        </w:numPr>
      </w:pPr>
      <w:r>
        <w:t>Logging of input statistics</w:t>
      </w:r>
    </w:p>
    <w:p w:rsidR="00F25B73" w:rsidRDefault="00F25B73" w:rsidP="00191D6A"/>
    <w:p w:rsidR="00F25B73" w:rsidRDefault="00F25B73" w:rsidP="00191D6A">
      <w:r>
        <w:t>AI Class</w:t>
      </w:r>
    </w:p>
    <w:p w:rsidR="00F25B73" w:rsidRDefault="00F25B73" w:rsidP="00F25B73">
      <w:r>
        <w:t>The AI class will keep track of:</w:t>
      </w:r>
    </w:p>
    <w:p w:rsidR="00F25B73" w:rsidRDefault="00F25B73" w:rsidP="00F25B73">
      <w:pPr>
        <w:pStyle w:val="ListParagraph"/>
        <w:numPr>
          <w:ilvl w:val="0"/>
          <w:numId w:val="29"/>
        </w:numPr>
      </w:pPr>
      <w:r>
        <w:t>None</w:t>
      </w:r>
    </w:p>
    <w:p w:rsidR="00191D6A" w:rsidRDefault="00F25B73" w:rsidP="00191D6A">
      <w:r>
        <w:t>The AI</w:t>
      </w:r>
      <w:r w:rsidR="00191D6A">
        <w:t xml:space="preserve"> class will allow:</w:t>
      </w:r>
    </w:p>
    <w:p w:rsidR="00191D6A" w:rsidRDefault="00F25B73" w:rsidP="00F25B73">
      <w:pPr>
        <w:pStyle w:val="NoSpacing"/>
        <w:numPr>
          <w:ilvl w:val="0"/>
          <w:numId w:val="28"/>
        </w:numPr>
      </w:pPr>
      <w:r>
        <w:t>Computer generation of twerk sequences</w:t>
      </w:r>
    </w:p>
    <w:p w:rsidR="00F25B73" w:rsidRDefault="00F25B73" w:rsidP="00F25B73">
      <w:pPr>
        <w:pStyle w:val="NoSpacing"/>
        <w:numPr>
          <w:ilvl w:val="0"/>
          <w:numId w:val="28"/>
        </w:numPr>
      </w:pPr>
      <w:r>
        <w:t>Twerk difficulty parameterization of computer generated twerk sequences</w:t>
      </w:r>
    </w:p>
    <w:p w:rsidR="00F25B73" w:rsidRDefault="00F25B73" w:rsidP="00191D6A"/>
    <w:p w:rsidR="00F25B73" w:rsidRDefault="00F25B73" w:rsidP="00191D6A">
      <w:r>
        <w:t>Robot Class</w:t>
      </w:r>
    </w:p>
    <w:p w:rsidR="00191D6A" w:rsidRDefault="00F25B73" w:rsidP="00191D6A">
      <w:r>
        <w:t>The Robot</w:t>
      </w:r>
      <w:r w:rsidR="00191D6A">
        <w:t xml:space="preserve"> class will keep track of:</w:t>
      </w:r>
    </w:p>
    <w:p w:rsidR="00F25B73" w:rsidRDefault="00F25B73" w:rsidP="00F25B73">
      <w:pPr>
        <w:pStyle w:val="ListParagraph"/>
        <w:numPr>
          <w:ilvl w:val="0"/>
          <w:numId w:val="22"/>
        </w:numPr>
      </w:pPr>
      <w:r>
        <w:t>Color</w:t>
      </w:r>
    </w:p>
    <w:p w:rsidR="00F25B73" w:rsidRDefault="00F25B73" w:rsidP="00F25B73">
      <w:pPr>
        <w:pStyle w:val="ListParagraph"/>
        <w:numPr>
          <w:ilvl w:val="0"/>
          <w:numId w:val="22"/>
        </w:numPr>
      </w:pPr>
      <w:r>
        <w:t>Head/Body Shapes</w:t>
      </w:r>
    </w:p>
    <w:p w:rsidR="00F25B73" w:rsidRDefault="00F25B73" w:rsidP="00F25B73">
      <w:pPr>
        <w:pStyle w:val="ListParagraph"/>
        <w:numPr>
          <w:ilvl w:val="0"/>
          <w:numId w:val="22"/>
        </w:numPr>
      </w:pPr>
      <w:r>
        <w:t>Name</w:t>
      </w:r>
    </w:p>
    <w:p w:rsidR="00F25B73" w:rsidRDefault="00F25B73" w:rsidP="00F25B73">
      <w:pPr>
        <w:pStyle w:val="ListParagraph"/>
        <w:numPr>
          <w:ilvl w:val="0"/>
          <w:numId w:val="22"/>
        </w:numPr>
      </w:pPr>
      <w:r w:rsidRPr="00CB5DB9">
        <w:t>Doilies</w:t>
      </w:r>
      <w:r>
        <w:t xml:space="preserve"> (</w:t>
      </w:r>
      <w:r w:rsidRPr="00CB5DB9">
        <w:t>antenna</w:t>
      </w:r>
      <w:r>
        <w:t>, knobs, etc.)</w:t>
      </w:r>
    </w:p>
    <w:p w:rsidR="00F25B73" w:rsidRDefault="00F25B73" w:rsidP="00F25B73">
      <w:pPr>
        <w:pStyle w:val="ListParagraph"/>
        <w:numPr>
          <w:ilvl w:val="0"/>
          <w:numId w:val="22"/>
        </w:numPr>
      </w:pPr>
      <w:r>
        <w:t>Logos</w:t>
      </w:r>
    </w:p>
    <w:p w:rsidR="00F25B73" w:rsidRDefault="00F25B73" w:rsidP="00F25B73">
      <w:pPr>
        <w:pStyle w:val="ListParagraph"/>
        <w:numPr>
          <w:ilvl w:val="0"/>
          <w:numId w:val="22"/>
        </w:numPr>
      </w:pPr>
      <w:r>
        <w:t>Parts inventory</w:t>
      </w:r>
    </w:p>
    <w:p w:rsidR="00191D6A" w:rsidRDefault="00191D6A" w:rsidP="00191D6A">
      <w:r>
        <w:t>The User class will allow:</w:t>
      </w:r>
    </w:p>
    <w:p w:rsidR="00191D6A" w:rsidRDefault="00F25B73" w:rsidP="00F25B73">
      <w:pPr>
        <w:pStyle w:val="NoSpacing"/>
        <w:numPr>
          <w:ilvl w:val="0"/>
          <w:numId w:val="30"/>
        </w:numPr>
      </w:pPr>
      <w:r>
        <w:t>The generation of customized robots from template</w:t>
      </w:r>
    </w:p>
    <w:p w:rsidR="00F25B73" w:rsidRDefault="00F25B73" w:rsidP="00F25B73">
      <w:pPr>
        <w:pStyle w:val="NoSpacing"/>
        <w:numPr>
          <w:ilvl w:val="0"/>
          <w:numId w:val="30"/>
        </w:numPr>
      </w:pPr>
      <w:r>
        <w:t>GUI for robot customization</w:t>
      </w:r>
    </w:p>
    <w:p w:rsidR="00763F1C" w:rsidRPr="007B39F4" w:rsidRDefault="008F776A" w:rsidP="008F776A">
      <w:pPr>
        <w:pStyle w:val="Heading1"/>
      </w:pPr>
      <w:r w:rsidRPr="008F776A">
        <w:lastRenderedPageBreak/>
        <w:t>Evaluation</w:t>
      </w:r>
    </w:p>
    <w:p w:rsidR="00763F1C" w:rsidRDefault="00763F1C" w:rsidP="00763F1C"/>
    <w:p w:rsidR="00A97BAE" w:rsidRDefault="00A97BAE" w:rsidP="00A97BAE">
      <w:r>
        <w:t>The following tests will be used to evaluate the quality of the software:</w:t>
      </w:r>
    </w:p>
    <w:p w:rsidR="00A97BAE" w:rsidRDefault="00A97BAE" w:rsidP="00A97BAE">
      <w:r>
        <w:t>Unit Tests</w:t>
      </w:r>
    </w:p>
    <w:p w:rsidR="00F25B73" w:rsidRDefault="00F25B73" w:rsidP="00F25B73">
      <w:pPr>
        <w:pStyle w:val="NoSpacing"/>
        <w:numPr>
          <w:ilvl w:val="0"/>
          <w:numId w:val="31"/>
        </w:numPr>
      </w:pPr>
      <w:r>
        <w:t>A positive assertion for all class methods</w:t>
      </w:r>
    </w:p>
    <w:p w:rsidR="00F25B73" w:rsidRDefault="00F25B73" w:rsidP="00A97BAE">
      <w:pPr>
        <w:pStyle w:val="NoSpacing"/>
        <w:numPr>
          <w:ilvl w:val="0"/>
          <w:numId w:val="31"/>
        </w:numPr>
      </w:pPr>
      <w:r>
        <w:t>A negative assertion for all class methods</w:t>
      </w:r>
    </w:p>
    <w:p w:rsidR="00F25B73" w:rsidRDefault="00F25B73" w:rsidP="00F25B73">
      <w:pPr>
        <w:pStyle w:val="NoSpacing"/>
        <w:ind w:left="720"/>
      </w:pPr>
    </w:p>
    <w:p w:rsidR="00A97BAE" w:rsidRDefault="00A97BAE" w:rsidP="00A97BAE">
      <w:r>
        <w:t>Play Tests</w:t>
      </w:r>
    </w:p>
    <w:p w:rsidR="00F25B73" w:rsidRDefault="00F25B73" w:rsidP="00B60651">
      <w:pPr>
        <w:pStyle w:val="ListParagraph"/>
        <w:numPr>
          <w:ilvl w:val="0"/>
          <w:numId w:val="32"/>
        </w:numPr>
      </w:pPr>
      <w:r>
        <w:t>Bear will play</w:t>
      </w:r>
      <w:r w:rsidR="00B60651">
        <w:t>/user</w:t>
      </w:r>
      <w:r>
        <w:t xml:space="preserve"> test</w:t>
      </w:r>
      <w:r w:rsidR="00B60651">
        <w:t xml:space="preserve"> any component with user input</w:t>
      </w:r>
    </w:p>
    <w:p w:rsidR="00F25B73" w:rsidRDefault="00F25B73" w:rsidP="00F25B73">
      <w:r>
        <w:t>Simulations</w:t>
      </w:r>
    </w:p>
    <w:p w:rsidR="00F25B73" w:rsidRDefault="00B60651" w:rsidP="00B60651">
      <w:pPr>
        <w:pStyle w:val="ListParagraph"/>
        <w:numPr>
          <w:ilvl w:val="0"/>
          <w:numId w:val="33"/>
        </w:numPr>
      </w:pPr>
      <w:r>
        <w:t>Data will be simulated when missing or sparse</w:t>
      </w:r>
    </w:p>
    <w:p w:rsidR="00A97BAE" w:rsidRDefault="00A97BAE" w:rsidP="00A97BAE">
      <w:r>
        <w:t>Security tests</w:t>
      </w:r>
    </w:p>
    <w:p w:rsidR="00B60651" w:rsidRDefault="00B60651" w:rsidP="00B60651">
      <w:pPr>
        <w:pStyle w:val="ListParagraph"/>
        <w:numPr>
          <w:ilvl w:val="0"/>
          <w:numId w:val="34"/>
        </w:numPr>
      </w:pPr>
      <w:r>
        <w:t>Automated stress and password hacking will profile each component</w:t>
      </w:r>
    </w:p>
    <w:p w:rsidR="00A97BAE" w:rsidRDefault="00A97BAE" w:rsidP="00A97BAE">
      <w:r>
        <w:t>Metric Logs</w:t>
      </w:r>
    </w:p>
    <w:p w:rsidR="00B60651" w:rsidRDefault="00B60651" w:rsidP="00B60651">
      <w:pPr>
        <w:pStyle w:val="ListParagraph"/>
        <w:numPr>
          <w:ilvl w:val="0"/>
          <w:numId w:val="35"/>
        </w:numPr>
      </w:pPr>
      <w:r>
        <w:t>User and play statistics will be logged</w:t>
      </w:r>
    </w:p>
    <w:p w:rsidR="00B60651" w:rsidRDefault="00B60651" w:rsidP="00A97BAE">
      <w:r>
        <w:t>Dynamic Profiling</w:t>
      </w:r>
    </w:p>
    <w:p w:rsidR="00A97BAE" w:rsidRDefault="00B60651" w:rsidP="00A97BAE">
      <w:pPr>
        <w:pStyle w:val="ListParagraph"/>
        <w:numPr>
          <w:ilvl w:val="0"/>
          <w:numId w:val="36"/>
        </w:numPr>
      </w:pPr>
      <w:proofErr w:type="spellStart"/>
      <w:r>
        <w:t>Valgrind</w:t>
      </w:r>
      <w:proofErr w:type="spellEnd"/>
      <w:r>
        <w:t xml:space="preserve"> will be used to profile all components</w:t>
      </w:r>
    </w:p>
    <w:p w:rsidR="00763F1C" w:rsidRPr="007B39F4" w:rsidRDefault="008F776A" w:rsidP="00A97BAE">
      <w:pPr>
        <w:pStyle w:val="Heading1"/>
      </w:pPr>
      <w:r w:rsidRPr="008F776A">
        <w:t>Milestones</w:t>
      </w:r>
    </w:p>
    <w:p w:rsidR="00763F1C" w:rsidRDefault="00763F1C" w:rsidP="00763F1C"/>
    <w:p w:rsidR="00A97BAE" w:rsidRDefault="00D53CC1" w:rsidP="00A97BAE">
      <w:r>
        <w:t xml:space="preserve">The </w:t>
      </w:r>
      <w:r w:rsidR="00A97BAE">
        <w:t>following milestones will be due at the following dates:</w:t>
      </w:r>
    </w:p>
    <w:p w:rsidR="00EF4087" w:rsidRDefault="00EF4087" w:rsidP="00A97BAE">
      <w:r w:rsidRPr="00EF4087">
        <w:t>November 16</w:t>
      </w:r>
      <w:r w:rsidRPr="00EF4087">
        <w:rPr>
          <w:vertAlign w:val="superscript"/>
        </w:rPr>
        <w:t>th</w:t>
      </w:r>
    </w:p>
    <w:p w:rsidR="00EF4087" w:rsidRDefault="00D53CC1" w:rsidP="00D53CC1">
      <w:pPr>
        <w:pStyle w:val="ListParagraph"/>
        <w:numPr>
          <w:ilvl w:val="0"/>
          <w:numId w:val="37"/>
        </w:numPr>
      </w:pPr>
      <w:r>
        <w:t>The User Class and Game Class</w:t>
      </w:r>
    </w:p>
    <w:p w:rsidR="00EF4087" w:rsidRDefault="00EF4087" w:rsidP="00763F1C">
      <w:r w:rsidRPr="00EF4087">
        <w:t>November 30</w:t>
      </w:r>
      <w:r w:rsidRPr="00EF4087">
        <w:rPr>
          <w:vertAlign w:val="superscript"/>
        </w:rPr>
        <w:t>th</w:t>
      </w:r>
    </w:p>
    <w:p w:rsidR="00EF4087" w:rsidRDefault="00D53CC1" w:rsidP="00D53CC1">
      <w:pPr>
        <w:pStyle w:val="ListParagraph"/>
        <w:numPr>
          <w:ilvl w:val="0"/>
          <w:numId w:val="38"/>
        </w:numPr>
      </w:pPr>
      <w:r>
        <w:t xml:space="preserve">The Twerk and </w:t>
      </w:r>
      <w:proofErr w:type="spellStart"/>
      <w:r>
        <w:t>TwerkController</w:t>
      </w:r>
      <w:proofErr w:type="spellEnd"/>
      <w:r>
        <w:t xml:space="preserve"> Class</w:t>
      </w:r>
    </w:p>
    <w:p w:rsidR="00EF4087" w:rsidRDefault="00EF4087" w:rsidP="00763F1C">
      <w:r w:rsidRPr="00EF4087">
        <w:t>December 7</w:t>
      </w:r>
      <w:r w:rsidRPr="00EF4087">
        <w:rPr>
          <w:vertAlign w:val="superscript"/>
        </w:rPr>
        <w:t>th</w:t>
      </w:r>
    </w:p>
    <w:p w:rsidR="00EF4087" w:rsidRDefault="00D53CC1" w:rsidP="00D53CC1">
      <w:pPr>
        <w:pStyle w:val="ListParagraph"/>
        <w:numPr>
          <w:ilvl w:val="0"/>
          <w:numId w:val="39"/>
        </w:numPr>
      </w:pPr>
      <w:r>
        <w:t>A working prototype of a playable game on the iPhone</w:t>
      </w:r>
    </w:p>
    <w:p w:rsidR="00763F1C" w:rsidRDefault="00763F1C" w:rsidP="00763F1C"/>
    <w:p w:rsidR="00763F1C" w:rsidRDefault="008F776A" w:rsidP="00763F1C">
      <w:pPr>
        <w:pStyle w:val="Heading1"/>
      </w:pPr>
      <w:r w:rsidRPr="008F776A">
        <w:lastRenderedPageBreak/>
        <w:t>References</w:t>
      </w:r>
    </w:p>
    <w:p w:rsidR="00EB687A" w:rsidRPr="00EB687A" w:rsidRDefault="00EB687A" w:rsidP="00EB687A"/>
    <w:p w:rsidR="00763F1C" w:rsidRDefault="00763F1C" w:rsidP="00D1343C">
      <w:r>
        <w:t xml:space="preserve">The </w:t>
      </w:r>
      <w:r w:rsidR="00C17820">
        <w:t>Bear Hockey</w:t>
      </w:r>
      <w:r>
        <w:t xml:space="preserve"> Social Game is composed of several</w:t>
      </w:r>
      <w:r w:rsidR="008F776A">
        <w:t xml:space="preserve"> both server, and application components. It is written using C++, </w:t>
      </w:r>
      <w:r w:rsidR="008F776A" w:rsidRPr="008F776A">
        <w:t>Cocos2d-x</w:t>
      </w:r>
      <w:r w:rsidR="008F776A">
        <w:t xml:space="preserve">, OpenSSL, </w:t>
      </w:r>
      <w:proofErr w:type="spellStart"/>
      <w:r w:rsidR="008F776A" w:rsidRPr="008F776A">
        <w:t>Boost.ASIO</w:t>
      </w:r>
      <w:proofErr w:type="spellEnd"/>
      <w:r w:rsidR="008F776A">
        <w:t xml:space="preserve"> and </w:t>
      </w:r>
      <w:proofErr w:type="spellStart"/>
      <w:r w:rsidR="008F776A">
        <w:t>linux</w:t>
      </w:r>
      <w:proofErr w:type="spellEnd"/>
      <w:r w:rsidR="008F776A">
        <w:t>.</w:t>
      </w:r>
    </w:p>
    <w:p w:rsidR="00D1343C" w:rsidRDefault="00D1343C" w:rsidP="00D1343C">
      <w:pPr>
        <w:pStyle w:val="Heading2"/>
      </w:pPr>
      <w:bookmarkStart w:id="14" w:name="_Toc280952761"/>
      <w:r>
        <w:t>References</w:t>
      </w:r>
      <w:bookmarkEnd w:id="14"/>
    </w:p>
    <w:p w:rsidR="00D1343C" w:rsidRDefault="00D1343C" w:rsidP="00D1343C"/>
    <w:p w:rsidR="00D1343C" w:rsidRPr="00D63D57" w:rsidRDefault="00D1343C" w:rsidP="00D1343C">
      <w:pPr>
        <w:numPr>
          <w:ilvl w:val="0"/>
          <w:numId w:val="6"/>
        </w:numPr>
        <w:spacing w:after="0"/>
      </w:pPr>
      <w:r w:rsidRPr="00D63D57">
        <w:t>Apache:</w:t>
      </w:r>
      <w:r w:rsidRPr="00D63D57">
        <w:tab/>
      </w:r>
      <w:r>
        <w:tab/>
      </w:r>
      <w:hyperlink r:id="rId8" w:history="1">
        <w:r w:rsidRPr="00D63D57">
          <w:rPr>
            <w:rStyle w:val="Hyperlink"/>
          </w:rPr>
          <w:t>http://httpd.apache.org/</w:t>
        </w:r>
      </w:hyperlink>
    </w:p>
    <w:p w:rsidR="00EE46D8" w:rsidRDefault="00D1343C" w:rsidP="00EE46D8">
      <w:pPr>
        <w:numPr>
          <w:ilvl w:val="0"/>
          <w:numId w:val="6"/>
        </w:numPr>
        <w:spacing w:after="0"/>
        <w:rPr>
          <w:rStyle w:val="Hyperlink"/>
          <w:color w:val="auto"/>
          <w:u w:val="none"/>
        </w:rPr>
      </w:pPr>
      <w:r w:rsidRPr="00D63D57">
        <w:t>Python:</w:t>
      </w:r>
      <w:r w:rsidRPr="00D63D57">
        <w:tab/>
      </w:r>
      <w:r w:rsidRPr="00D63D57">
        <w:tab/>
      </w:r>
      <w:hyperlink r:id="rId9" w:history="1">
        <w:r w:rsidRPr="00D63D57">
          <w:rPr>
            <w:rStyle w:val="Hyperlink"/>
          </w:rPr>
          <w:t>http://www.python.org/</w:t>
        </w:r>
      </w:hyperlink>
    </w:p>
    <w:p w:rsidR="00EE46D8" w:rsidRPr="00D63D57" w:rsidRDefault="00EE46D8" w:rsidP="00EE46D8">
      <w:pPr>
        <w:numPr>
          <w:ilvl w:val="0"/>
          <w:numId w:val="6"/>
        </w:numPr>
        <w:spacing w:after="0"/>
      </w:pPr>
      <w:r w:rsidRPr="00EE46D8">
        <w:t>Ubuntu Linux</w:t>
      </w:r>
      <w:r>
        <w:t>:</w:t>
      </w:r>
      <w:r>
        <w:tab/>
      </w:r>
      <w:hyperlink r:id="rId10" w:history="1">
        <w:r w:rsidRPr="00847E26">
          <w:rPr>
            <w:rStyle w:val="Hyperlink"/>
          </w:rPr>
          <w:t>http://www.ubuntu.com/</w:t>
        </w:r>
      </w:hyperlink>
      <w:r>
        <w:t xml:space="preserve"> </w:t>
      </w:r>
    </w:p>
    <w:p w:rsidR="00D1343C" w:rsidRDefault="00FC6396" w:rsidP="00D1343C">
      <w:pPr>
        <w:numPr>
          <w:ilvl w:val="0"/>
          <w:numId w:val="6"/>
        </w:numPr>
        <w:spacing w:after="0"/>
      </w:pPr>
      <w:r>
        <w:t>Django</w:t>
      </w:r>
      <w:r w:rsidR="00D1343C">
        <w:t>:</w:t>
      </w:r>
      <w:r w:rsidR="00D1343C">
        <w:tab/>
      </w:r>
      <w:r w:rsidR="00D1343C">
        <w:tab/>
      </w:r>
      <w:hyperlink r:id="rId11" w:history="1">
        <w:r>
          <w:rPr>
            <w:rStyle w:val="Hyperlink"/>
          </w:rPr>
          <w:t>https://www.djangoproject.com/</w:t>
        </w:r>
      </w:hyperlink>
    </w:p>
    <w:p w:rsidR="00D1343C" w:rsidRDefault="00D1343C" w:rsidP="00D1343C">
      <w:pPr>
        <w:numPr>
          <w:ilvl w:val="0"/>
          <w:numId w:val="6"/>
        </w:numPr>
        <w:spacing w:after="0"/>
      </w:pPr>
      <w:r>
        <w:t>Amazon EC</w:t>
      </w:r>
      <w:r w:rsidR="001C7B10">
        <w:t xml:space="preserve">2: </w:t>
      </w:r>
      <w:r w:rsidR="001C7B10">
        <w:tab/>
      </w:r>
      <w:hyperlink r:id="rId12" w:history="1">
        <w:r w:rsidRPr="001062CB">
          <w:rPr>
            <w:rStyle w:val="Hyperlink"/>
          </w:rPr>
          <w:t>http://aws.amazon.com/ec2/</w:t>
        </w:r>
      </w:hyperlink>
    </w:p>
    <w:p w:rsidR="00D1343C" w:rsidRDefault="001C7B10" w:rsidP="00D1343C">
      <w:pPr>
        <w:numPr>
          <w:ilvl w:val="0"/>
          <w:numId w:val="6"/>
        </w:numPr>
        <w:spacing w:after="0"/>
      </w:pPr>
      <w:proofErr w:type="spellStart"/>
      <w:r>
        <w:t>mod_wsgi</w:t>
      </w:r>
      <w:proofErr w:type="spellEnd"/>
      <w:r>
        <w:t>:</w:t>
      </w:r>
      <w:r>
        <w:tab/>
      </w:r>
      <w:r>
        <w:tab/>
      </w:r>
      <w:hyperlink r:id="rId13" w:history="1">
        <w:r w:rsidR="00D1343C" w:rsidRPr="00B270E8">
          <w:rPr>
            <w:rStyle w:val="Hyperlink"/>
          </w:rPr>
          <w:t>http://code.google.com/p/modwsgi/</w:t>
        </w:r>
      </w:hyperlink>
    </w:p>
    <w:p w:rsidR="00FC6396" w:rsidRDefault="00FC6396" w:rsidP="00FC6396">
      <w:pPr>
        <w:numPr>
          <w:ilvl w:val="0"/>
          <w:numId w:val="6"/>
        </w:numPr>
        <w:spacing w:after="0"/>
      </w:pPr>
      <w:r w:rsidRPr="00FC6396">
        <w:t>Cocos2d-x</w:t>
      </w:r>
      <w:r w:rsidR="001C7B10">
        <w:t>:</w:t>
      </w:r>
      <w:r w:rsidR="001C7B10">
        <w:tab/>
      </w:r>
      <w:r w:rsidR="001C7B10">
        <w:tab/>
      </w:r>
      <w:hyperlink r:id="rId14" w:history="1">
        <w:r w:rsidRPr="00061101">
          <w:rPr>
            <w:rStyle w:val="Hyperlink"/>
          </w:rPr>
          <w:t>http://www.cocos2d-x.org/wiki/Cocos2d-x</w:t>
        </w:r>
      </w:hyperlink>
    </w:p>
    <w:p w:rsidR="00FC6396" w:rsidRDefault="00763F1C" w:rsidP="00FC6396">
      <w:pPr>
        <w:numPr>
          <w:ilvl w:val="0"/>
          <w:numId w:val="6"/>
        </w:numPr>
        <w:spacing w:after="0"/>
      </w:pPr>
      <w:r>
        <w:t>OpenSSL</w:t>
      </w:r>
      <w:r w:rsidR="001C7B10">
        <w:t>:</w:t>
      </w:r>
      <w:r w:rsidR="00FC6396">
        <w:tab/>
      </w:r>
      <w:r w:rsidR="00FC6396">
        <w:tab/>
      </w:r>
      <w:hyperlink r:id="rId15" w:history="1">
        <w:r w:rsidR="008F776A">
          <w:rPr>
            <w:rStyle w:val="Hyperlink"/>
          </w:rPr>
          <w:t>http://www.openssl.org/</w:t>
        </w:r>
      </w:hyperlink>
    </w:p>
    <w:p w:rsidR="008F776A" w:rsidRDefault="008F776A" w:rsidP="00FC6396">
      <w:pPr>
        <w:numPr>
          <w:ilvl w:val="0"/>
          <w:numId w:val="6"/>
        </w:numPr>
        <w:spacing w:after="0"/>
      </w:pPr>
      <w:r>
        <w:t>Boost C++</w:t>
      </w:r>
      <w:r w:rsidR="001C7B10">
        <w:t>:</w:t>
      </w:r>
      <w:r w:rsidRPr="008F776A">
        <w:t xml:space="preserve"> </w:t>
      </w:r>
      <w:r w:rsidR="001C7B10">
        <w:t xml:space="preserve">                </w:t>
      </w:r>
      <w:hyperlink r:id="rId16" w:history="1">
        <w:r>
          <w:rPr>
            <w:rStyle w:val="Hyperlink"/>
          </w:rPr>
          <w:t>http://www.boost.org/</w:t>
        </w:r>
      </w:hyperlink>
    </w:p>
    <w:p w:rsidR="008F776A" w:rsidRDefault="008F776A" w:rsidP="008F776A">
      <w:pPr>
        <w:numPr>
          <w:ilvl w:val="0"/>
          <w:numId w:val="6"/>
        </w:numPr>
        <w:spacing w:after="0"/>
      </w:pPr>
      <w:proofErr w:type="spellStart"/>
      <w:r w:rsidRPr="008F776A">
        <w:t>Boost.ASIO</w:t>
      </w:r>
      <w:proofErr w:type="spellEnd"/>
      <w:r w:rsidR="001C7B10">
        <w:t>:</w:t>
      </w:r>
      <w:r>
        <w:t xml:space="preserve">               </w:t>
      </w:r>
      <w:hyperlink r:id="rId17" w:history="1">
        <w:r>
          <w:rPr>
            <w:rStyle w:val="Hyperlink"/>
          </w:rPr>
          <w:t>http://www.boost.org/doc/libs/1_54_0/doc/html/boost_asio.html</w:t>
        </w:r>
      </w:hyperlink>
    </w:p>
    <w:p w:rsidR="00D1343C" w:rsidRDefault="00EB687A" w:rsidP="005C152A">
      <w:pPr>
        <w:numPr>
          <w:ilvl w:val="0"/>
          <w:numId w:val="6"/>
        </w:numPr>
        <w:spacing w:after="0"/>
      </w:pPr>
      <w:proofErr w:type="spellStart"/>
      <w:r w:rsidRPr="00EB687A">
        <w:t>Xcode</w:t>
      </w:r>
      <w:proofErr w:type="spellEnd"/>
      <w:r>
        <w:t>:</w:t>
      </w:r>
      <w:r>
        <w:tab/>
      </w:r>
      <w:r>
        <w:tab/>
      </w:r>
      <w:hyperlink r:id="rId18" w:history="1">
        <w:r>
          <w:rPr>
            <w:rStyle w:val="Hyperlink"/>
          </w:rPr>
          <w:t>https://developer.apple.com/xcode/</w:t>
        </w:r>
      </w:hyperlink>
    </w:p>
    <w:p w:rsidR="005C152A" w:rsidRDefault="005C152A" w:rsidP="005C152A">
      <w:pPr>
        <w:pStyle w:val="Heading1"/>
      </w:pPr>
      <w:r w:rsidRPr="005C152A">
        <w:t>Contract Modifications</w:t>
      </w:r>
    </w:p>
    <w:p w:rsidR="005C152A" w:rsidRPr="005C152A" w:rsidRDefault="005C152A" w:rsidP="005C152A"/>
    <w:p w:rsidR="00D1343C" w:rsidRPr="000E0F4E" w:rsidRDefault="005C152A" w:rsidP="00EF4087">
      <w:r>
        <w:t>Any changes to this document will be e-mailed to the professor with the changes highlighted and the date.  The professor must appr</w:t>
      </w:r>
      <w:r w:rsidR="00EF4087">
        <w:t>ove of the most recent changes,</w:t>
      </w:r>
    </w:p>
    <w:sectPr w:rsidR="00D1343C" w:rsidRPr="000E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A9D"/>
    <w:multiLevelType w:val="hybridMultilevel"/>
    <w:tmpl w:val="9356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F1635"/>
    <w:multiLevelType w:val="hybridMultilevel"/>
    <w:tmpl w:val="2C42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C1F34"/>
    <w:multiLevelType w:val="hybridMultilevel"/>
    <w:tmpl w:val="76F2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846AA"/>
    <w:multiLevelType w:val="hybridMultilevel"/>
    <w:tmpl w:val="3CACE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F69C5"/>
    <w:multiLevelType w:val="hybridMultilevel"/>
    <w:tmpl w:val="0710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C1763"/>
    <w:multiLevelType w:val="hybridMultilevel"/>
    <w:tmpl w:val="B58C32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0C0E0D"/>
    <w:multiLevelType w:val="hybridMultilevel"/>
    <w:tmpl w:val="598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768B9"/>
    <w:multiLevelType w:val="hybridMultilevel"/>
    <w:tmpl w:val="893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56E1A"/>
    <w:multiLevelType w:val="hybridMultilevel"/>
    <w:tmpl w:val="4A8C4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F395F"/>
    <w:multiLevelType w:val="hybridMultilevel"/>
    <w:tmpl w:val="3C0C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243B"/>
    <w:multiLevelType w:val="hybridMultilevel"/>
    <w:tmpl w:val="271A8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4006B"/>
    <w:multiLevelType w:val="hybridMultilevel"/>
    <w:tmpl w:val="8BA0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46686"/>
    <w:multiLevelType w:val="hybridMultilevel"/>
    <w:tmpl w:val="C95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F7682"/>
    <w:multiLevelType w:val="hybridMultilevel"/>
    <w:tmpl w:val="37D6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C3C76"/>
    <w:multiLevelType w:val="hybridMultilevel"/>
    <w:tmpl w:val="81B0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05184"/>
    <w:multiLevelType w:val="hybridMultilevel"/>
    <w:tmpl w:val="E83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43623"/>
    <w:multiLevelType w:val="hybridMultilevel"/>
    <w:tmpl w:val="30E63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5177F"/>
    <w:multiLevelType w:val="hybridMultilevel"/>
    <w:tmpl w:val="2AA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247A06"/>
    <w:multiLevelType w:val="hybridMultilevel"/>
    <w:tmpl w:val="FED494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02EAB"/>
    <w:multiLevelType w:val="hybridMultilevel"/>
    <w:tmpl w:val="18E46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A61E2"/>
    <w:multiLevelType w:val="hybridMultilevel"/>
    <w:tmpl w:val="CD001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26C41"/>
    <w:multiLevelType w:val="hybridMultilevel"/>
    <w:tmpl w:val="B462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83ED1"/>
    <w:multiLevelType w:val="hybridMultilevel"/>
    <w:tmpl w:val="1496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16A25"/>
    <w:multiLevelType w:val="hybridMultilevel"/>
    <w:tmpl w:val="B46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27EE6"/>
    <w:multiLevelType w:val="hybridMultilevel"/>
    <w:tmpl w:val="28D0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46695"/>
    <w:multiLevelType w:val="hybridMultilevel"/>
    <w:tmpl w:val="4CBAC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A4514"/>
    <w:multiLevelType w:val="hybridMultilevel"/>
    <w:tmpl w:val="8372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67379"/>
    <w:multiLevelType w:val="hybridMultilevel"/>
    <w:tmpl w:val="77F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2480A"/>
    <w:multiLevelType w:val="hybridMultilevel"/>
    <w:tmpl w:val="73784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24FA4"/>
    <w:multiLevelType w:val="hybridMultilevel"/>
    <w:tmpl w:val="073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60CA4"/>
    <w:multiLevelType w:val="hybridMultilevel"/>
    <w:tmpl w:val="271A84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F1E40"/>
    <w:multiLevelType w:val="hybridMultilevel"/>
    <w:tmpl w:val="8D40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2457B"/>
    <w:multiLevelType w:val="multilevel"/>
    <w:tmpl w:val="FE2C97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CA81C6F"/>
    <w:multiLevelType w:val="hybridMultilevel"/>
    <w:tmpl w:val="2DBE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E49C3"/>
    <w:multiLevelType w:val="hybridMultilevel"/>
    <w:tmpl w:val="E620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0"/>
  </w:num>
  <w:num w:numId="4">
    <w:abstractNumId w:val="0"/>
  </w:num>
  <w:num w:numId="5">
    <w:abstractNumId w:val="36"/>
  </w:num>
  <w:num w:numId="6">
    <w:abstractNumId w:val="7"/>
  </w:num>
  <w:num w:numId="7">
    <w:abstractNumId w:val="28"/>
  </w:num>
  <w:num w:numId="8">
    <w:abstractNumId w:val="10"/>
  </w:num>
  <w:num w:numId="9">
    <w:abstractNumId w:val="32"/>
  </w:num>
  <w:num w:numId="10">
    <w:abstractNumId w:val="23"/>
  </w:num>
  <w:num w:numId="11">
    <w:abstractNumId w:val="22"/>
  </w:num>
  <w:num w:numId="12">
    <w:abstractNumId w:val="21"/>
  </w:num>
  <w:num w:numId="13">
    <w:abstractNumId w:val="34"/>
  </w:num>
  <w:num w:numId="14">
    <w:abstractNumId w:val="13"/>
  </w:num>
  <w:num w:numId="15">
    <w:abstractNumId w:val="25"/>
  </w:num>
  <w:num w:numId="16">
    <w:abstractNumId w:val="3"/>
  </w:num>
  <w:num w:numId="17">
    <w:abstractNumId w:val="18"/>
  </w:num>
  <w:num w:numId="18">
    <w:abstractNumId w:val="26"/>
  </w:num>
  <w:num w:numId="19">
    <w:abstractNumId w:val="15"/>
  </w:num>
  <w:num w:numId="20">
    <w:abstractNumId w:val="29"/>
  </w:num>
  <w:num w:numId="21">
    <w:abstractNumId w:val="6"/>
  </w:num>
  <w:num w:numId="22">
    <w:abstractNumId w:val="37"/>
  </w:num>
  <w:num w:numId="23">
    <w:abstractNumId w:val="12"/>
  </w:num>
  <w:num w:numId="24">
    <w:abstractNumId w:val="1"/>
  </w:num>
  <w:num w:numId="25">
    <w:abstractNumId w:val="14"/>
  </w:num>
  <w:num w:numId="26">
    <w:abstractNumId w:val="24"/>
  </w:num>
  <w:num w:numId="27">
    <w:abstractNumId w:val="17"/>
  </w:num>
  <w:num w:numId="28">
    <w:abstractNumId w:val="33"/>
  </w:num>
  <w:num w:numId="29">
    <w:abstractNumId w:val="9"/>
  </w:num>
  <w:num w:numId="30">
    <w:abstractNumId w:val="16"/>
  </w:num>
  <w:num w:numId="31">
    <w:abstractNumId w:val="35"/>
  </w:num>
  <w:num w:numId="32">
    <w:abstractNumId w:val="38"/>
  </w:num>
  <w:num w:numId="33">
    <w:abstractNumId w:val="31"/>
  </w:num>
  <w:num w:numId="34">
    <w:abstractNumId w:val="11"/>
  </w:num>
  <w:num w:numId="35">
    <w:abstractNumId w:val="19"/>
  </w:num>
  <w:num w:numId="36">
    <w:abstractNumId w:val="5"/>
  </w:num>
  <w:num w:numId="37">
    <w:abstractNumId w:val="4"/>
  </w:num>
  <w:num w:numId="38">
    <w:abstractNumId w:val="8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76E74"/>
    <w:rsid w:val="00097EBE"/>
    <w:rsid w:val="000B20A6"/>
    <w:rsid w:val="000C71CB"/>
    <w:rsid w:val="000E0F4E"/>
    <w:rsid w:val="000F7A49"/>
    <w:rsid w:val="001036A5"/>
    <w:rsid w:val="0012794E"/>
    <w:rsid w:val="00130FB9"/>
    <w:rsid w:val="00191D6A"/>
    <w:rsid w:val="001C7B10"/>
    <w:rsid w:val="001D1FE0"/>
    <w:rsid w:val="00201929"/>
    <w:rsid w:val="00217096"/>
    <w:rsid w:val="0024193A"/>
    <w:rsid w:val="00253D8F"/>
    <w:rsid w:val="00260288"/>
    <w:rsid w:val="00275135"/>
    <w:rsid w:val="002A0637"/>
    <w:rsid w:val="002D5C61"/>
    <w:rsid w:val="00315E26"/>
    <w:rsid w:val="0032004D"/>
    <w:rsid w:val="0035602A"/>
    <w:rsid w:val="003724E1"/>
    <w:rsid w:val="003969DD"/>
    <w:rsid w:val="003B513B"/>
    <w:rsid w:val="003B57D7"/>
    <w:rsid w:val="003C28F9"/>
    <w:rsid w:val="003D2311"/>
    <w:rsid w:val="003E6305"/>
    <w:rsid w:val="004119AC"/>
    <w:rsid w:val="0041437F"/>
    <w:rsid w:val="0042458A"/>
    <w:rsid w:val="00426631"/>
    <w:rsid w:val="004C50C7"/>
    <w:rsid w:val="004F470E"/>
    <w:rsid w:val="005053BB"/>
    <w:rsid w:val="005135AE"/>
    <w:rsid w:val="00522DA6"/>
    <w:rsid w:val="00523C2E"/>
    <w:rsid w:val="00532890"/>
    <w:rsid w:val="005357D0"/>
    <w:rsid w:val="0054631E"/>
    <w:rsid w:val="00565B55"/>
    <w:rsid w:val="00587B22"/>
    <w:rsid w:val="005C152A"/>
    <w:rsid w:val="00604798"/>
    <w:rsid w:val="006A565C"/>
    <w:rsid w:val="006C2A07"/>
    <w:rsid w:val="006E02C0"/>
    <w:rsid w:val="006E15D1"/>
    <w:rsid w:val="006E2561"/>
    <w:rsid w:val="00721D8D"/>
    <w:rsid w:val="00747BEB"/>
    <w:rsid w:val="00751CFA"/>
    <w:rsid w:val="00762010"/>
    <w:rsid w:val="00763F1C"/>
    <w:rsid w:val="0077385D"/>
    <w:rsid w:val="007C2A57"/>
    <w:rsid w:val="007C2B48"/>
    <w:rsid w:val="007E32D0"/>
    <w:rsid w:val="007F18F1"/>
    <w:rsid w:val="00803E3E"/>
    <w:rsid w:val="00814235"/>
    <w:rsid w:val="008369D0"/>
    <w:rsid w:val="00856FEA"/>
    <w:rsid w:val="00857E2F"/>
    <w:rsid w:val="00860086"/>
    <w:rsid w:val="008B2AC2"/>
    <w:rsid w:val="008F776A"/>
    <w:rsid w:val="00905C3B"/>
    <w:rsid w:val="009160C7"/>
    <w:rsid w:val="0096671B"/>
    <w:rsid w:val="00987C84"/>
    <w:rsid w:val="00991D33"/>
    <w:rsid w:val="009B3A2E"/>
    <w:rsid w:val="009D7DC5"/>
    <w:rsid w:val="00A00BB8"/>
    <w:rsid w:val="00A22B23"/>
    <w:rsid w:val="00A72E24"/>
    <w:rsid w:val="00A734D9"/>
    <w:rsid w:val="00A97930"/>
    <w:rsid w:val="00A97BAE"/>
    <w:rsid w:val="00AD61A5"/>
    <w:rsid w:val="00AE2663"/>
    <w:rsid w:val="00AE491C"/>
    <w:rsid w:val="00B344D5"/>
    <w:rsid w:val="00B60651"/>
    <w:rsid w:val="00B627D2"/>
    <w:rsid w:val="00B806CA"/>
    <w:rsid w:val="00BB4D68"/>
    <w:rsid w:val="00BC46BB"/>
    <w:rsid w:val="00BF0C1D"/>
    <w:rsid w:val="00C0385E"/>
    <w:rsid w:val="00C130B1"/>
    <w:rsid w:val="00C17820"/>
    <w:rsid w:val="00C35690"/>
    <w:rsid w:val="00C44385"/>
    <w:rsid w:val="00C64339"/>
    <w:rsid w:val="00C95493"/>
    <w:rsid w:val="00CA2484"/>
    <w:rsid w:val="00CB5DB9"/>
    <w:rsid w:val="00CC2BD6"/>
    <w:rsid w:val="00CC6EC6"/>
    <w:rsid w:val="00CD22C1"/>
    <w:rsid w:val="00CE2DA6"/>
    <w:rsid w:val="00D1343C"/>
    <w:rsid w:val="00D25884"/>
    <w:rsid w:val="00D417DB"/>
    <w:rsid w:val="00D53CC1"/>
    <w:rsid w:val="00D86338"/>
    <w:rsid w:val="00D970A5"/>
    <w:rsid w:val="00DA7A0B"/>
    <w:rsid w:val="00DB647C"/>
    <w:rsid w:val="00DC13E0"/>
    <w:rsid w:val="00E12AC5"/>
    <w:rsid w:val="00E2168C"/>
    <w:rsid w:val="00E36FFF"/>
    <w:rsid w:val="00E4245D"/>
    <w:rsid w:val="00E82A14"/>
    <w:rsid w:val="00EB687A"/>
    <w:rsid w:val="00EE46D8"/>
    <w:rsid w:val="00EF4087"/>
    <w:rsid w:val="00F25B73"/>
    <w:rsid w:val="00F572CD"/>
    <w:rsid w:val="00F6429E"/>
    <w:rsid w:val="00F65751"/>
    <w:rsid w:val="00F8233F"/>
    <w:rsid w:val="00F90C66"/>
    <w:rsid w:val="00FC6396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3C"/>
    <w:pPr>
      <w:keepNext/>
      <w:keepLines/>
      <w:numPr>
        <w:numId w:val="5"/>
      </w:numPr>
      <w:spacing w:before="480" w:after="0"/>
      <w:outlineLvl w:val="0"/>
    </w:pPr>
    <w:rPr>
      <w:rFonts w:ascii="Trebuchet MS" w:eastAsia="Times New Roman" w:hAnsi="Trebuchet MS" w:cs="Times New Roman"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43C"/>
    <w:pPr>
      <w:keepNext/>
      <w:keepLines/>
      <w:numPr>
        <w:ilvl w:val="1"/>
        <w:numId w:val="5"/>
      </w:numPr>
      <w:spacing w:before="200" w:after="0"/>
      <w:outlineLvl w:val="1"/>
    </w:pPr>
    <w:rPr>
      <w:rFonts w:ascii="Trebuchet MS" w:eastAsia="Times New Roman" w:hAnsi="Trebuchet MS" w:cs="Times New Roman"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43C"/>
    <w:pPr>
      <w:keepNext/>
      <w:keepLines/>
      <w:numPr>
        <w:ilvl w:val="2"/>
        <w:numId w:val="5"/>
      </w:numPr>
      <w:spacing w:before="200" w:after="0"/>
      <w:outlineLvl w:val="2"/>
    </w:pPr>
    <w:rPr>
      <w:rFonts w:ascii="Trebuchet MS" w:eastAsia="Times New Roman" w:hAnsi="Trebuchet MS" w:cs="Times New Roman"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43C"/>
    <w:pPr>
      <w:keepNext/>
      <w:keepLines/>
      <w:numPr>
        <w:ilvl w:val="3"/>
        <w:numId w:val="5"/>
      </w:numPr>
      <w:spacing w:before="200" w:after="0"/>
      <w:outlineLvl w:val="3"/>
    </w:pPr>
    <w:rPr>
      <w:rFonts w:ascii="Trebuchet MS" w:eastAsia="Times New Roman" w:hAnsi="Trebuchet MS" w:cs="Times New Roman"/>
      <w:bCs/>
      <w:iCs/>
      <w:color w:val="00000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1343C"/>
    <w:pPr>
      <w:keepNext/>
      <w:keepLines/>
      <w:numPr>
        <w:ilvl w:val="4"/>
        <w:numId w:val="5"/>
      </w:numPr>
      <w:spacing w:before="200" w:after="0"/>
      <w:outlineLvl w:val="4"/>
    </w:pPr>
    <w:rPr>
      <w:rFonts w:ascii="Trebuchet MS" w:eastAsia="Times New Roman" w:hAnsi="Trebuchet MS" w:cs="Times New Roman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3C"/>
    <w:pPr>
      <w:keepNext/>
      <w:keepLines/>
      <w:numPr>
        <w:ilvl w:val="5"/>
        <w:numId w:val="5"/>
      </w:numPr>
      <w:spacing w:before="200" w:after="0"/>
      <w:outlineLvl w:val="5"/>
    </w:pPr>
    <w:rPr>
      <w:rFonts w:ascii="Corbel" w:eastAsia="Times New Roman" w:hAnsi="Corbel" w:cs="Times New Roman"/>
      <w:i/>
      <w:iCs/>
      <w:color w:val="3E6B19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3C"/>
    <w:pPr>
      <w:keepNext/>
      <w:keepLines/>
      <w:numPr>
        <w:ilvl w:val="6"/>
        <w:numId w:val="5"/>
      </w:numPr>
      <w:spacing w:before="200" w:after="0"/>
      <w:outlineLvl w:val="6"/>
    </w:pPr>
    <w:rPr>
      <w:rFonts w:ascii="Corbel" w:eastAsia="Times New Roman" w:hAnsi="Corbel" w:cs="Times New Roman"/>
      <w:i/>
      <w:iCs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3C"/>
    <w:pPr>
      <w:keepNext/>
      <w:keepLines/>
      <w:numPr>
        <w:ilvl w:val="7"/>
        <w:numId w:val="5"/>
      </w:numPr>
      <w:spacing w:before="200" w:after="0"/>
      <w:outlineLvl w:val="7"/>
    </w:pPr>
    <w:rPr>
      <w:rFonts w:ascii="Corbel" w:eastAsia="Times New Roman" w:hAnsi="Corbel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3C"/>
    <w:pPr>
      <w:keepNext/>
      <w:keepLines/>
      <w:numPr>
        <w:ilvl w:val="8"/>
        <w:numId w:val="5"/>
      </w:numPr>
      <w:spacing w:before="200" w:after="0"/>
      <w:outlineLvl w:val="8"/>
    </w:pPr>
    <w:rPr>
      <w:rFonts w:ascii="Corbel" w:eastAsia="Times New Roman" w:hAnsi="Corbel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343C"/>
    <w:rPr>
      <w:rFonts w:ascii="Trebuchet MS" w:eastAsia="Times New Roman" w:hAnsi="Trebuchet MS" w:cs="Times New Roman"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43C"/>
    <w:rPr>
      <w:rFonts w:ascii="Trebuchet MS" w:eastAsia="Times New Roman" w:hAnsi="Trebuchet MS" w:cs="Times New Roman"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343C"/>
    <w:rPr>
      <w:rFonts w:ascii="Trebuchet MS" w:eastAsia="Times New Roman" w:hAnsi="Trebuchet MS" w:cs="Times New Roman"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343C"/>
    <w:rPr>
      <w:rFonts w:ascii="Trebuchet MS" w:eastAsia="Times New Roman" w:hAnsi="Trebuchet MS" w:cs="Times New Roman"/>
      <w:bCs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D1343C"/>
    <w:rPr>
      <w:rFonts w:ascii="Trebuchet MS" w:eastAsia="Times New Roman" w:hAnsi="Trebuchet MS" w:cs="Times New Roman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3C"/>
    <w:rPr>
      <w:rFonts w:ascii="Corbel" w:eastAsia="Times New Roman" w:hAnsi="Corbel" w:cs="Times New Roman"/>
      <w:i/>
      <w:iCs/>
      <w:color w:val="3E6B19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3C"/>
    <w:rPr>
      <w:rFonts w:ascii="Corbel" w:eastAsia="Times New Roman" w:hAnsi="Corbel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3C"/>
    <w:rPr>
      <w:rFonts w:ascii="Corbel" w:eastAsia="Times New Roman" w:hAnsi="Corbel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3C"/>
    <w:rPr>
      <w:rFonts w:ascii="Corbel" w:eastAsia="Times New Roman" w:hAnsi="Corbel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D1343C"/>
    <w:pPr>
      <w:ind w:left="720"/>
      <w:contextualSpacing/>
    </w:pPr>
    <w:rPr>
      <w:rFonts w:ascii="Trebuchet MS" w:eastAsia="Corbel" w:hAnsi="Trebuchet MS" w:cs="Times New Roman"/>
      <w:color w:val="40404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D1343C"/>
    <w:pPr>
      <w:spacing w:line="240" w:lineRule="auto"/>
    </w:pPr>
    <w:rPr>
      <w:rFonts w:ascii="Calibri" w:eastAsia="Corbel" w:hAnsi="Calibri" w:cs="Times New Roman"/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1343C"/>
    <w:rPr>
      <w:rFonts w:ascii="Trebuchet MS" w:eastAsia="Corbel" w:hAnsi="Trebuchet MS" w:cs="Times New Roman"/>
      <w:color w:val="404040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D1343C"/>
    <w:pPr>
      <w:tabs>
        <w:tab w:val="left" w:pos="880"/>
        <w:tab w:val="right" w:leader="dot" w:pos="8494"/>
      </w:tabs>
      <w:ind w:left="200"/>
    </w:pPr>
    <w:rPr>
      <w:rFonts w:ascii="Trebuchet MS" w:eastAsia="Corbel" w:hAnsi="Trebuchet MS" w:cs="Times New Roman"/>
      <w:b/>
      <w:noProof/>
      <w:color w:val="404040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D1343C"/>
    <w:pPr>
      <w:ind w:left="400"/>
    </w:pPr>
    <w:rPr>
      <w:rFonts w:ascii="Trebuchet MS" w:eastAsia="Corbel" w:hAnsi="Trebuchet MS" w:cs="Times New Roman"/>
      <w:color w:val="404040"/>
      <w:sz w:val="20"/>
    </w:rPr>
  </w:style>
  <w:style w:type="character" w:customStyle="1" w:styleId="apple-style-span">
    <w:name w:val="apple-style-span"/>
    <w:basedOn w:val="DefaultParagraphFont"/>
    <w:rsid w:val="00D1343C"/>
  </w:style>
  <w:style w:type="paragraph" w:styleId="NormalWeb">
    <w:name w:val="Normal (Web)"/>
    <w:basedOn w:val="Normal"/>
    <w:uiPriority w:val="99"/>
    <w:unhideWhenUsed/>
    <w:rsid w:val="00D1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343C"/>
  </w:style>
  <w:style w:type="character" w:styleId="HTMLTypewriter">
    <w:name w:val="HTML Typewriter"/>
    <w:basedOn w:val="DefaultParagraphFont"/>
    <w:uiPriority w:val="99"/>
    <w:semiHidden/>
    <w:unhideWhenUsed/>
    <w:rsid w:val="00D13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d.apache.org/" TargetMode="External"/><Relationship Id="rId13" Type="http://schemas.openxmlformats.org/officeDocument/2006/relationships/hyperlink" Target="http://code.google.com/p/modwsgi/" TargetMode="External"/><Relationship Id="rId18" Type="http://schemas.openxmlformats.org/officeDocument/2006/relationships/hyperlink" Target="https://developer.apple.com/xco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aws.amazon.com/ec2/" TargetMode="External"/><Relationship Id="rId17" Type="http://schemas.openxmlformats.org/officeDocument/2006/relationships/hyperlink" Target="http://www.boost.org/doc/libs/1_54_0/doc/html/boost_asi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s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jangoproject.com/" TargetMode="External"/><Relationship Id="rId5" Type="http://schemas.openxmlformats.org/officeDocument/2006/relationships/hyperlink" Target="http://theoatmeal.com/" TargetMode="External"/><Relationship Id="rId15" Type="http://schemas.openxmlformats.org/officeDocument/2006/relationships/hyperlink" Target="http://www.openssl.org/" TargetMode="External"/><Relationship Id="rId10" Type="http://schemas.openxmlformats.org/officeDocument/2006/relationships/hyperlink" Target="http://www.ubuntu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" TargetMode="External"/><Relationship Id="rId14" Type="http://schemas.openxmlformats.org/officeDocument/2006/relationships/hyperlink" Target="http://www.cocos2d-x.org/wiki/Cocos2d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6358FEB7</Template>
  <TotalTime>7</TotalTime>
  <Pages>14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 Brown</cp:lastModifiedBy>
  <cp:revision>6</cp:revision>
  <dcterms:created xsi:type="dcterms:W3CDTF">2013-11-04T18:19:00Z</dcterms:created>
  <dcterms:modified xsi:type="dcterms:W3CDTF">2016-01-12T02:38:00Z</dcterms:modified>
</cp:coreProperties>
</file>