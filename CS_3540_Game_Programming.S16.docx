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4E" w:rsidRPr="004119AC" w:rsidRDefault="00F6429E" w:rsidP="00F8233F">
      <w:pPr>
        <w:pStyle w:val="NoSpacing"/>
        <w:jc w:val="center"/>
        <w:rPr>
          <w:color w:val="CD0000"/>
          <w:sz w:val="56"/>
          <w:szCs w:val="56"/>
        </w:rPr>
      </w:pPr>
      <w:r>
        <w:rPr>
          <w:color w:val="CD0000"/>
          <w:sz w:val="56"/>
          <w:szCs w:val="56"/>
        </w:rPr>
        <w:t>CS</w:t>
      </w:r>
      <w:r w:rsidR="00721D8D">
        <w:rPr>
          <w:color w:val="CD0000"/>
          <w:sz w:val="56"/>
          <w:szCs w:val="56"/>
        </w:rPr>
        <w:t xml:space="preserve"> </w:t>
      </w:r>
      <w:r w:rsidR="00304A25" w:rsidRPr="00304A25">
        <w:rPr>
          <w:color w:val="CD0000"/>
          <w:sz w:val="56"/>
          <w:szCs w:val="56"/>
        </w:rPr>
        <w:t>3540</w:t>
      </w:r>
      <w:r w:rsidR="00721D8D">
        <w:rPr>
          <w:color w:val="CD0000"/>
          <w:sz w:val="56"/>
          <w:szCs w:val="56"/>
        </w:rPr>
        <w:t xml:space="preserve"> </w:t>
      </w:r>
      <w:r>
        <w:rPr>
          <w:color w:val="CD0000"/>
          <w:sz w:val="56"/>
          <w:szCs w:val="56"/>
        </w:rPr>
        <w:t xml:space="preserve">– </w:t>
      </w:r>
      <w:r w:rsidR="00304A25" w:rsidRPr="00304A25">
        <w:rPr>
          <w:color w:val="CD0000"/>
          <w:sz w:val="56"/>
          <w:szCs w:val="56"/>
        </w:rPr>
        <w:t>Game Programming</w:t>
      </w:r>
    </w:p>
    <w:p w:rsidR="003C2A74" w:rsidRDefault="003C2A74" w:rsidP="003C2A74">
      <w:pPr>
        <w:pStyle w:val="NoSpacing"/>
        <w:jc w:val="center"/>
        <w:rPr>
          <w:color w:val="CD0000"/>
          <w:sz w:val="36"/>
          <w:szCs w:val="36"/>
        </w:rPr>
      </w:pPr>
      <w:r>
        <w:rPr>
          <w:color w:val="CD0000"/>
          <w:sz w:val="36"/>
          <w:szCs w:val="36"/>
        </w:rPr>
        <w:t xml:space="preserve">Spring 2016 </w:t>
      </w:r>
      <w:r w:rsidRPr="004119AC">
        <w:rPr>
          <w:color w:val="CD0000"/>
          <w:sz w:val="36"/>
          <w:szCs w:val="36"/>
        </w:rPr>
        <w:t>Course</w:t>
      </w:r>
      <w:r>
        <w:rPr>
          <w:color w:val="CD0000"/>
          <w:sz w:val="36"/>
          <w:szCs w:val="36"/>
        </w:rPr>
        <w:t xml:space="preserve"> </w:t>
      </w:r>
      <w:r w:rsidRPr="004119AC">
        <w:rPr>
          <w:color w:val="CD0000"/>
          <w:sz w:val="36"/>
          <w:szCs w:val="36"/>
        </w:rPr>
        <w:t>Syllabus</w:t>
      </w:r>
    </w:p>
    <w:p w:rsidR="003C2A74" w:rsidRPr="004119AC" w:rsidRDefault="003C2A74" w:rsidP="003C2A74">
      <w:pPr>
        <w:pStyle w:val="NoSpacing"/>
        <w:jc w:val="center"/>
        <w:rPr>
          <w:color w:val="CD0000"/>
          <w:sz w:val="36"/>
          <w:szCs w:val="36"/>
        </w:rPr>
      </w:pPr>
    </w:p>
    <w:p w:rsidR="003C2A74" w:rsidRPr="004119AC" w:rsidRDefault="003C2A74" w:rsidP="003C2A74">
      <w:pPr>
        <w:pStyle w:val="NoSpacing"/>
        <w:rPr>
          <w:color w:val="CD0000"/>
          <w:sz w:val="28"/>
          <w:szCs w:val="28"/>
        </w:rPr>
      </w:pPr>
      <w:r w:rsidRPr="004119AC">
        <w:rPr>
          <w:color w:val="CD0000"/>
          <w:sz w:val="28"/>
          <w:szCs w:val="28"/>
        </w:rPr>
        <w:t>Course</w:t>
      </w:r>
      <w:r>
        <w:rPr>
          <w:color w:val="CD0000"/>
          <w:sz w:val="28"/>
          <w:szCs w:val="28"/>
        </w:rPr>
        <w:t xml:space="preserve"> </w:t>
      </w:r>
      <w:r w:rsidRPr="004119AC">
        <w:rPr>
          <w:color w:val="CD0000"/>
          <w:sz w:val="28"/>
          <w:szCs w:val="28"/>
        </w:rPr>
        <w:t>Information</w:t>
      </w:r>
      <w:r>
        <w:rPr>
          <w:color w:val="CD0000"/>
          <w:sz w:val="28"/>
          <w:szCs w:val="28"/>
        </w:rPr>
        <w:t xml:space="preserve"> </w:t>
      </w:r>
    </w:p>
    <w:p w:rsidR="003C2A74" w:rsidRDefault="003C2A74" w:rsidP="003C2A74">
      <w:pPr>
        <w:pStyle w:val="NoSpacing"/>
      </w:pPr>
      <w:r>
        <w:t>Professor: Nik Bear Brown</w:t>
      </w:r>
    </w:p>
    <w:p w:rsidR="003C2A74" w:rsidRPr="000E0F4E" w:rsidRDefault="003C2A74" w:rsidP="003C2A74">
      <w:pPr>
        <w:pStyle w:val="NoSpacing"/>
      </w:pPr>
      <w:r w:rsidRPr="000E0F4E">
        <w:t>Email:</w:t>
      </w:r>
      <w:r>
        <w:t xml:space="preserve"> </w:t>
      </w:r>
      <w:r w:rsidRPr="000E0F4E">
        <w:t>nik@ccs.neu.edu</w:t>
      </w:r>
    </w:p>
    <w:p w:rsidR="003C2A74" w:rsidRDefault="003C2A74" w:rsidP="003C2A74">
      <w:pPr>
        <w:pStyle w:val="NoSpacing"/>
      </w:pPr>
      <w:r>
        <w:t>Office: 451 West Village H</w:t>
      </w:r>
    </w:p>
    <w:p w:rsidR="003C2A74" w:rsidRDefault="003C2A74" w:rsidP="003C2A74">
      <w:pPr>
        <w:pStyle w:val="NoSpacing"/>
      </w:pPr>
      <w:r>
        <w:t xml:space="preserve">Office Phone: </w:t>
      </w:r>
      <w:r w:rsidRPr="0054703E">
        <w:t xml:space="preserve">617 373-5621 </w:t>
      </w:r>
      <w:r>
        <w:t>(</w:t>
      </w:r>
      <w:r w:rsidRPr="0054703E">
        <w:t>x5621</w:t>
      </w:r>
      <w:r>
        <w:t>)</w:t>
      </w:r>
    </w:p>
    <w:p w:rsidR="003C2A74" w:rsidRDefault="003C2A74" w:rsidP="003C2A74">
      <w:pPr>
        <w:pStyle w:val="NoSpacing"/>
      </w:pPr>
      <w:r>
        <w:t xml:space="preserve">Office </w:t>
      </w:r>
      <w:proofErr w:type="gramStart"/>
      <w:r>
        <w:t>Hours :</w:t>
      </w:r>
      <w:proofErr w:type="gramEnd"/>
      <w:r>
        <w:t xml:space="preserve"> M,W 2-5PM, </w:t>
      </w:r>
      <w:proofErr w:type="spellStart"/>
      <w:r>
        <w:t>Tu,F</w:t>
      </w:r>
      <w:proofErr w:type="spellEnd"/>
      <w:r>
        <w:t xml:space="preserve"> 4-5PM</w:t>
      </w:r>
    </w:p>
    <w:p w:rsidR="003C2A74" w:rsidRDefault="003C2A74" w:rsidP="003C2A74">
      <w:pPr>
        <w:pStyle w:val="NoSpacing"/>
      </w:pPr>
      <w:proofErr w:type="gramStart"/>
      <w:r w:rsidRPr="000E0F4E">
        <w:t>or</w:t>
      </w:r>
      <w:proofErr w:type="gramEnd"/>
      <w:r>
        <w:t xml:space="preserve"> </w:t>
      </w:r>
      <w:r w:rsidRPr="000E0F4E">
        <w:t>by</w:t>
      </w:r>
      <w:r>
        <w:t xml:space="preserve"> </w:t>
      </w:r>
      <w:r w:rsidRPr="000E0F4E">
        <w:t>appointment</w:t>
      </w:r>
    </w:p>
    <w:p w:rsidR="003C2A74" w:rsidRDefault="003C2A74" w:rsidP="003C2A74">
      <w:pPr>
        <w:pStyle w:val="NoSpacing"/>
      </w:pPr>
      <w:proofErr w:type="gramStart"/>
      <w:r>
        <w:t>or</w:t>
      </w:r>
      <w:proofErr w:type="gramEnd"/>
      <w:r>
        <w:t xml:space="preserve"> just drop by my office to see if I’m there.</w:t>
      </w:r>
    </w:p>
    <w:p w:rsidR="003C2A74" w:rsidRPr="000E0F4E" w:rsidRDefault="003C2A74" w:rsidP="003C2A74">
      <w:pPr>
        <w:pStyle w:val="NoSpacing"/>
      </w:pPr>
    </w:p>
    <w:p w:rsidR="003C2A74" w:rsidRDefault="003C2A74" w:rsidP="003C2A74">
      <w:pPr>
        <w:pStyle w:val="NoSpacing"/>
      </w:pPr>
      <w:r w:rsidRPr="000E0F4E">
        <w:t>L</w:t>
      </w:r>
      <w:r>
        <w:t xml:space="preserve">ecture time: </w:t>
      </w:r>
    </w:p>
    <w:p w:rsidR="003C2A74" w:rsidRDefault="003C2A74" w:rsidP="003C2A74">
      <w:pPr>
        <w:pStyle w:val="NoSpacing"/>
      </w:pPr>
      <w:r w:rsidRPr="003C2A74">
        <w:t>1:35</w:t>
      </w:r>
      <w:r>
        <w:t>PM-</w:t>
      </w:r>
      <w:r w:rsidRPr="003C2A74">
        <w:t xml:space="preserve"> 3:15</w:t>
      </w:r>
      <w:r w:rsidR="00A22C4C">
        <w:t>PM</w:t>
      </w:r>
      <w:r w:rsidR="00A22C4C">
        <w:tab/>
        <w:t>Tuesday, Friday</w:t>
      </w:r>
      <w:r w:rsidRPr="00982BED">
        <w:t xml:space="preserve"> </w:t>
      </w:r>
    </w:p>
    <w:p w:rsidR="003C2A74" w:rsidRPr="000E0F4E" w:rsidRDefault="003C2A74" w:rsidP="003C2A74">
      <w:pPr>
        <w:pStyle w:val="NoSpacing"/>
      </w:pPr>
      <w:r w:rsidRPr="000E0F4E">
        <w:t>Lecture</w:t>
      </w:r>
      <w:r>
        <w:t xml:space="preserve"> </w:t>
      </w:r>
      <w:r w:rsidRPr="000E0F4E">
        <w:t>l</w:t>
      </w:r>
      <w:r>
        <w:t xml:space="preserve">ocation: </w:t>
      </w:r>
      <w:proofErr w:type="spellStart"/>
      <w:r w:rsidRPr="003C2A74">
        <w:t>Behrakis</w:t>
      </w:r>
      <w:proofErr w:type="spellEnd"/>
      <w:r w:rsidRPr="003C2A74">
        <w:t xml:space="preserve"> Health Sciences </w:t>
      </w:r>
      <w:proofErr w:type="spellStart"/>
      <w:r w:rsidRPr="003C2A74">
        <w:t>Cntr</w:t>
      </w:r>
      <w:proofErr w:type="spellEnd"/>
      <w:r w:rsidRPr="003C2A74">
        <w:t xml:space="preserve"> 105</w:t>
      </w:r>
      <w:bookmarkStart w:id="0" w:name="_GoBack"/>
      <w:bookmarkEnd w:id="0"/>
    </w:p>
    <w:p w:rsidR="003C2A74" w:rsidRPr="000E0F4E" w:rsidRDefault="003C2A74" w:rsidP="003C2A74">
      <w:pPr>
        <w:pStyle w:val="NoSpacing"/>
      </w:pPr>
      <w:r w:rsidRPr="000E0F4E">
        <w:t> </w:t>
      </w:r>
    </w:p>
    <w:p w:rsidR="003C2A74" w:rsidRPr="000E0F4E" w:rsidRDefault="003C2A74" w:rsidP="003C2A74">
      <w:pPr>
        <w:pStyle w:val="NoSpacing"/>
      </w:pPr>
      <w:r w:rsidRPr="000E0F4E">
        <w:t>Course</w:t>
      </w:r>
      <w:r>
        <w:t xml:space="preserve"> </w:t>
      </w:r>
      <w:r w:rsidRPr="000E0F4E">
        <w:t>website:</w:t>
      </w:r>
      <w:r>
        <w:t xml:space="preserve"> Blackboard (for raw scores, uploading assignments)</w:t>
      </w:r>
    </w:p>
    <w:p w:rsidR="003C2A74" w:rsidRDefault="003C2A74" w:rsidP="003C2A74">
      <w:pPr>
        <w:pStyle w:val="NoSpacing"/>
      </w:pPr>
      <w:r w:rsidRPr="00821DA5">
        <w:t xml:space="preserve">Piazza: </w:t>
      </w:r>
      <w:hyperlink r:id="rId5" w:history="1">
        <w:r w:rsidRPr="006A1B3A">
          <w:rPr>
            <w:rStyle w:val="Hyperlink"/>
          </w:rPr>
          <w:t>https://piazza.com/northeastern/spring2015/3200</w:t>
        </w:r>
      </w:hyperlink>
      <w:r>
        <w:t xml:space="preserve"> </w:t>
      </w:r>
      <w:r w:rsidRPr="00821DA5">
        <w:t>(Notes, Materials, Questions)</w:t>
      </w:r>
    </w:p>
    <w:p w:rsidR="003C2A74" w:rsidRPr="000E0F4E" w:rsidRDefault="003C2A74" w:rsidP="003C2A74">
      <w:pPr>
        <w:pStyle w:val="NoSpacing"/>
      </w:pPr>
    </w:p>
    <w:p w:rsidR="003C2A74" w:rsidRDefault="003C2A74" w:rsidP="004119AC">
      <w:pPr>
        <w:pStyle w:val="NoSpacing"/>
      </w:pPr>
    </w:p>
    <w:p w:rsidR="001919AE" w:rsidRPr="00E36FFF" w:rsidRDefault="001919AE" w:rsidP="001919AE">
      <w:pPr>
        <w:pStyle w:val="NoSpacing"/>
        <w:rPr>
          <w:color w:val="CD0000"/>
          <w:sz w:val="28"/>
          <w:szCs w:val="28"/>
        </w:rPr>
      </w:pPr>
      <w:r w:rsidRPr="00E36FFF">
        <w:rPr>
          <w:color w:val="CD0000"/>
          <w:sz w:val="28"/>
          <w:szCs w:val="28"/>
        </w:rPr>
        <w:t>Course</w:t>
      </w:r>
      <w:r>
        <w:rPr>
          <w:color w:val="CD0000"/>
          <w:sz w:val="28"/>
          <w:szCs w:val="28"/>
        </w:rPr>
        <w:t xml:space="preserve"> Structure</w:t>
      </w:r>
    </w:p>
    <w:p w:rsidR="001919AE" w:rsidRDefault="001919AE" w:rsidP="001919AE">
      <w:pPr>
        <w:pStyle w:val="NoSpacing"/>
      </w:pPr>
    </w:p>
    <w:p w:rsidR="001919AE" w:rsidRDefault="001919AE" w:rsidP="001919AE">
      <w:pPr>
        <w:pStyle w:val="NoSpacing"/>
      </w:pPr>
      <w:r>
        <w:t xml:space="preserve">This course consists of </w:t>
      </w:r>
      <w:r>
        <w:rPr>
          <w:rFonts w:eastAsia="Times New Roman" w:cs="Times New Roman"/>
        </w:rPr>
        <w:t>programming a</w:t>
      </w:r>
      <w:r w:rsidRPr="00A734D9">
        <w:rPr>
          <w:rFonts w:eastAsia="Times New Roman" w:cs="Times New Roman"/>
        </w:rPr>
        <w:t>ssignments</w:t>
      </w:r>
      <w:r>
        <w:rPr>
          <w:rFonts w:eastAsia="Times New Roman" w:cs="Times New Roman"/>
        </w:rPr>
        <w:t xml:space="preserve"> (every 10-14 days), a group </w:t>
      </w:r>
      <w:r>
        <w:t>p</w:t>
      </w:r>
      <w:r w:rsidRPr="00A734D9">
        <w:t>roject</w:t>
      </w:r>
      <w:r>
        <w:rPr>
          <w:rFonts w:eastAsia="Times New Roman" w:cs="Times New Roman"/>
        </w:rPr>
        <w:t xml:space="preserve"> and an individual </w:t>
      </w:r>
      <w:r>
        <w:t>p</w:t>
      </w:r>
      <w:r w:rsidRPr="00A734D9">
        <w:t>roject</w:t>
      </w:r>
      <w:r>
        <w:t>.</w:t>
      </w:r>
      <w:r w:rsidR="00655943">
        <w:t xml:space="preserve"> Students have the choice of their programming languages and game engines.</w:t>
      </w:r>
    </w:p>
    <w:p w:rsidR="001919AE" w:rsidRDefault="001919AE" w:rsidP="001919AE">
      <w:pPr>
        <w:pStyle w:val="NoSpacing"/>
      </w:pPr>
    </w:p>
    <w:p w:rsidR="001919AE" w:rsidRDefault="001919AE" w:rsidP="001919AE">
      <w:pPr>
        <w:pStyle w:val="NoSpacing"/>
      </w:pPr>
      <w:r>
        <w:t>The topics are:</w:t>
      </w:r>
    </w:p>
    <w:p w:rsidR="001919AE" w:rsidRDefault="001919AE" w:rsidP="004119AC">
      <w:pPr>
        <w:pStyle w:val="NoSpacing"/>
      </w:pPr>
    </w:p>
    <w:p w:rsidR="00655943" w:rsidRDefault="00655943" w:rsidP="00655943">
      <w:pPr>
        <w:pStyle w:val="NoSpacing"/>
      </w:pPr>
      <w:r>
        <w:t>Game Engines</w:t>
      </w:r>
    </w:p>
    <w:p w:rsidR="00655943" w:rsidRDefault="00655943" w:rsidP="00655943">
      <w:pPr>
        <w:pStyle w:val="NoSpacing"/>
      </w:pPr>
      <w:r>
        <w:t xml:space="preserve">- Scene </w:t>
      </w:r>
    </w:p>
    <w:p w:rsidR="00655943" w:rsidRDefault="00655943" w:rsidP="00655943">
      <w:pPr>
        <w:pStyle w:val="NoSpacing"/>
      </w:pPr>
      <w:r>
        <w:t xml:space="preserve">- Hierarchy </w:t>
      </w:r>
    </w:p>
    <w:p w:rsidR="00655943" w:rsidRDefault="00655943" w:rsidP="00655943">
      <w:pPr>
        <w:pStyle w:val="NoSpacing"/>
      </w:pPr>
      <w:r>
        <w:t xml:space="preserve">- Project </w:t>
      </w:r>
    </w:p>
    <w:p w:rsidR="00655943" w:rsidRDefault="00655943" w:rsidP="00655943">
      <w:pPr>
        <w:pStyle w:val="NoSpacing"/>
      </w:pPr>
      <w:r>
        <w:t xml:space="preserve">- Inspector </w:t>
      </w:r>
    </w:p>
    <w:p w:rsidR="00655943" w:rsidRDefault="00655943" w:rsidP="00655943">
      <w:pPr>
        <w:pStyle w:val="NoSpacing"/>
      </w:pPr>
      <w:r>
        <w:t xml:space="preserve">- Game Objects </w:t>
      </w:r>
    </w:p>
    <w:p w:rsidR="00655943" w:rsidRDefault="00655943" w:rsidP="00655943">
      <w:pPr>
        <w:pStyle w:val="NoSpacing"/>
      </w:pPr>
      <w:r>
        <w:t xml:space="preserve">- Selecting </w:t>
      </w:r>
    </w:p>
    <w:p w:rsidR="00655943" w:rsidRDefault="00655943" w:rsidP="00655943">
      <w:pPr>
        <w:pStyle w:val="NoSpacing"/>
      </w:pPr>
      <w:r>
        <w:t xml:space="preserve">- Moving </w:t>
      </w:r>
    </w:p>
    <w:p w:rsidR="00655943" w:rsidRDefault="00655943" w:rsidP="00655943">
      <w:pPr>
        <w:pStyle w:val="NoSpacing"/>
      </w:pPr>
      <w:r>
        <w:t xml:space="preserve">- Rotating </w:t>
      </w:r>
    </w:p>
    <w:p w:rsidR="00655943" w:rsidRDefault="00655943" w:rsidP="00655943">
      <w:pPr>
        <w:pStyle w:val="NoSpacing"/>
      </w:pPr>
      <w:r>
        <w:t xml:space="preserve">- Scaling </w:t>
      </w:r>
    </w:p>
    <w:p w:rsidR="00655943" w:rsidRDefault="00655943" w:rsidP="00655943">
      <w:pPr>
        <w:pStyle w:val="NoSpacing"/>
      </w:pPr>
      <w:r>
        <w:t xml:space="preserve">- Snapping </w:t>
      </w:r>
    </w:p>
    <w:p w:rsidR="00655943" w:rsidRDefault="00655943" w:rsidP="00655943">
      <w:pPr>
        <w:pStyle w:val="NoSpacing"/>
      </w:pPr>
      <w:r>
        <w:t xml:space="preserve">- Parenting </w:t>
      </w:r>
    </w:p>
    <w:p w:rsidR="00655943" w:rsidRDefault="00655943" w:rsidP="00655943">
      <w:pPr>
        <w:pStyle w:val="NoSpacing"/>
      </w:pPr>
      <w:r>
        <w:t xml:space="preserve">- Character Controller </w:t>
      </w:r>
    </w:p>
    <w:p w:rsidR="00655943" w:rsidRDefault="00655943" w:rsidP="00655943">
      <w:pPr>
        <w:pStyle w:val="NoSpacing"/>
      </w:pPr>
      <w:r>
        <w:t xml:space="preserve">- Adding scripts </w:t>
      </w:r>
    </w:p>
    <w:p w:rsidR="00655943" w:rsidRDefault="00655943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Navigation &amp; Terrain </w:t>
      </w:r>
    </w:p>
    <w:p w:rsidR="00655943" w:rsidRDefault="00655943" w:rsidP="00655943">
      <w:pPr>
        <w:pStyle w:val="NoSpacing"/>
      </w:pPr>
      <w:r>
        <w:t xml:space="preserve">- Navigation and Functionality </w:t>
      </w:r>
    </w:p>
    <w:p w:rsidR="00655943" w:rsidRDefault="00655943" w:rsidP="00655943">
      <w:pPr>
        <w:pStyle w:val="NoSpacing"/>
      </w:pPr>
      <w:r>
        <w:lastRenderedPageBreak/>
        <w:t xml:space="preserve">- Cursor Control </w:t>
      </w:r>
    </w:p>
    <w:p w:rsidR="00655943" w:rsidRDefault="00655943" w:rsidP="00655943">
      <w:pPr>
        <w:pStyle w:val="NoSpacing"/>
      </w:pPr>
      <w:r>
        <w:t xml:space="preserve">- Terrain Generation </w:t>
      </w:r>
    </w:p>
    <w:p w:rsidR="00655943" w:rsidRDefault="00655943" w:rsidP="00655943">
      <w:pPr>
        <w:pStyle w:val="NoSpacing"/>
      </w:pPr>
      <w:r>
        <w:t xml:space="preserve">- . Add terrain to the project </w:t>
      </w:r>
    </w:p>
    <w:p w:rsidR="00655943" w:rsidRDefault="00655943" w:rsidP="00655943">
      <w:pPr>
        <w:pStyle w:val="NoSpacing"/>
      </w:pPr>
      <w:r>
        <w:t xml:space="preserve">- . Sculpt terrain using a height map </w:t>
      </w:r>
    </w:p>
    <w:p w:rsidR="00655943" w:rsidRDefault="00655943" w:rsidP="00655943">
      <w:pPr>
        <w:pStyle w:val="NoSpacing"/>
      </w:pPr>
      <w:r>
        <w:t xml:space="preserve">- . Sculpt terrain using Unity tools </w:t>
      </w:r>
    </w:p>
    <w:p w:rsidR="00655943" w:rsidRDefault="00655943" w:rsidP="00655943">
      <w:pPr>
        <w:pStyle w:val="NoSpacing"/>
      </w:pPr>
      <w:r>
        <w:t xml:space="preserve">- . Download and import the terrain toolkit </w:t>
      </w:r>
    </w:p>
    <w:p w:rsidR="00655943" w:rsidRDefault="00655943" w:rsidP="00655943">
      <w:pPr>
        <w:pStyle w:val="NoSpacing"/>
      </w:pPr>
      <w:r>
        <w:t xml:space="preserve">- . Utilize the terrain toolkit </w:t>
      </w:r>
    </w:p>
    <w:p w:rsidR="00655943" w:rsidRDefault="00655943" w:rsidP="00655943">
      <w:pPr>
        <w:pStyle w:val="NoSpacing"/>
      </w:pPr>
      <w:r>
        <w:t xml:space="preserve">- . Add textures to a terrain </w:t>
      </w:r>
    </w:p>
    <w:p w:rsidR="00655943" w:rsidRDefault="00655943" w:rsidP="00655943">
      <w:pPr>
        <w:pStyle w:val="NoSpacing"/>
      </w:pPr>
      <w:r>
        <w:t xml:space="preserve">- . Add foliage to a terrain </w:t>
      </w:r>
    </w:p>
    <w:p w:rsidR="00655943" w:rsidRDefault="00655943" w:rsidP="00655943">
      <w:pPr>
        <w:pStyle w:val="NoSpacing"/>
      </w:pPr>
      <w:r>
        <w:t xml:space="preserve">- . Add water to a terrain </w:t>
      </w:r>
    </w:p>
    <w:p w:rsidR="00655943" w:rsidRDefault="00655943" w:rsidP="00655943">
      <w:pPr>
        <w:pStyle w:val="NoSpacing"/>
      </w:pPr>
      <w:r>
        <w:t xml:space="preserve">- . Add ambient details to a terrain </w:t>
      </w:r>
    </w:p>
    <w:p w:rsidR="00655943" w:rsidRDefault="00655943" w:rsidP="00655943">
      <w:pPr>
        <w:pStyle w:val="NoSpacing"/>
      </w:pPr>
      <w:r>
        <w:t xml:space="preserve">- . Navigate and refine our world </w:t>
      </w:r>
    </w:p>
    <w:p w:rsidR="00655943" w:rsidRDefault="00655943" w:rsidP="00655943">
      <w:pPr>
        <w:pStyle w:val="NoSpacing"/>
      </w:pPr>
      <w:r>
        <w:t>Procedural Terrain</w:t>
      </w:r>
    </w:p>
    <w:p w:rsidR="00655943" w:rsidRDefault="00655943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Assets, Actions &amp; State </w:t>
      </w:r>
    </w:p>
    <w:p w:rsidR="00655943" w:rsidRDefault="00655943" w:rsidP="00655943">
      <w:pPr>
        <w:pStyle w:val="NoSpacing"/>
      </w:pPr>
      <w:r>
        <w:t xml:space="preserve">- Importing 3D Models </w:t>
      </w:r>
    </w:p>
    <w:p w:rsidR="00655943" w:rsidRDefault="00655943" w:rsidP="00655943">
      <w:pPr>
        <w:pStyle w:val="NoSpacing"/>
      </w:pPr>
      <w:r>
        <w:t xml:space="preserve">- Importing Audio </w:t>
      </w:r>
    </w:p>
    <w:p w:rsidR="00655943" w:rsidRDefault="00655943" w:rsidP="00655943">
      <w:pPr>
        <w:pStyle w:val="NoSpacing"/>
      </w:pPr>
      <w:r>
        <w:t xml:space="preserve">- Importing Textures </w:t>
      </w:r>
    </w:p>
    <w:p w:rsidR="00655943" w:rsidRDefault="00655943" w:rsidP="00655943">
      <w:pPr>
        <w:pStyle w:val="NoSpacing"/>
      </w:pPr>
      <w:r>
        <w:t xml:space="preserve">- Importing Scripts </w:t>
      </w:r>
    </w:p>
    <w:p w:rsidR="00655943" w:rsidRDefault="00655943" w:rsidP="00655943">
      <w:pPr>
        <w:pStyle w:val="NoSpacing"/>
      </w:pPr>
      <w:r>
        <w:t xml:space="preserve">- Asset Packages </w:t>
      </w:r>
    </w:p>
    <w:p w:rsidR="00655943" w:rsidRDefault="00655943" w:rsidP="00655943">
      <w:pPr>
        <w:pStyle w:val="NoSpacing"/>
      </w:pPr>
      <w:r>
        <w:t xml:space="preserve">- Unity Audio Basics </w:t>
      </w:r>
    </w:p>
    <w:p w:rsidR="00655943" w:rsidRDefault="00655943" w:rsidP="00655943">
      <w:pPr>
        <w:pStyle w:val="NoSpacing"/>
      </w:pPr>
      <w:r>
        <w:t xml:space="preserve">- Building and Playing Game Music </w:t>
      </w:r>
    </w:p>
    <w:p w:rsidR="00655943" w:rsidRDefault="00655943" w:rsidP="00655943">
      <w:pPr>
        <w:pStyle w:val="NoSpacing"/>
      </w:pPr>
      <w:r>
        <w:t xml:space="preserve">- Imported Assets </w:t>
      </w:r>
    </w:p>
    <w:p w:rsidR="00655943" w:rsidRDefault="00655943" w:rsidP="00655943">
      <w:pPr>
        <w:pStyle w:val="NoSpacing"/>
      </w:pPr>
      <w:r>
        <w:t xml:space="preserve">- . Add game objects to our project </w:t>
      </w:r>
    </w:p>
    <w:p w:rsidR="00655943" w:rsidRDefault="00655943" w:rsidP="00655943">
      <w:pPr>
        <w:pStyle w:val="NoSpacing"/>
      </w:pPr>
      <w:r>
        <w:t xml:space="preserve">- . Use meshes in our project </w:t>
      </w:r>
    </w:p>
    <w:p w:rsidR="00655943" w:rsidRDefault="00655943" w:rsidP="00655943">
      <w:pPr>
        <w:pStyle w:val="NoSpacing"/>
      </w:pPr>
      <w:r>
        <w:t xml:space="preserve">- . Apply textures to meshes </w:t>
      </w:r>
    </w:p>
    <w:p w:rsidR="00655943" w:rsidRDefault="00655943" w:rsidP="00655943">
      <w:pPr>
        <w:pStyle w:val="NoSpacing"/>
      </w:pPr>
      <w:r>
        <w:t xml:space="preserve">- . Work with cameras in Unity </w:t>
      </w:r>
    </w:p>
    <w:p w:rsidR="00655943" w:rsidRDefault="00655943" w:rsidP="00655943">
      <w:pPr>
        <w:pStyle w:val="NoSpacing"/>
      </w:pPr>
      <w:r>
        <w:t xml:space="preserve">- . Utilize layers to organize objects </w:t>
      </w:r>
    </w:p>
    <w:p w:rsidR="00655943" w:rsidRDefault="00655943" w:rsidP="00655943">
      <w:pPr>
        <w:pStyle w:val="NoSpacing"/>
      </w:pPr>
      <w:r>
        <w:t xml:space="preserve">- . Illuminate your world with lights </w:t>
      </w:r>
    </w:p>
    <w:p w:rsidR="00655943" w:rsidRDefault="00655943" w:rsidP="00655943">
      <w:pPr>
        <w:pStyle w:val="NoSpacing"/>
      </w:pPr>
      <w:r>
        <w:t xml:space="preserve">- . Create and use prefabs </w:t>
      </w:r>
    </w:p>
    <w:p w:rsidR="00655943" w:rsidRDefault="00655943" w:rsidP="00655943">
      <w:pPr>
        <w:pStyle w:val="NoSpacing"/>
      </w:pPr>
      <w:r>
        <w:t xml:space="preserve">- Action Objects </w:t>
      </w:r>
    </w:p>
    <w:p w:rsidR="00655943" w:rsidRDefault="00655943" w:rsidP="00655943">
      <w:pPr>
        <w:pStyle w:val="NoSpacing"/>
      </w:pPr>
      <w:r>
        <w:t xml:space="preserve">- Managing State </w:t>
      </w:r>
    </w:p>
    <w:p w:rsidR="00BA7D5C" w:rsidRDefault="00BA7D5C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Physics and Special Effects </w:t>
      </w:r>
    </w:p>
    <w:p w:rsidR="00655943" w:rsidRDefault="00655943" w:rsidP="00655943">
      <w:pPr>
        <w:pStyle w:val="NoSpacing"/>
      </w:pPr>
      <w:r>
        <w:t xml:space="preserve">- Physics </w:t>
      </w:r>
    </w:p>
    <w:p w:rsidR="00655943" w:rsidRDefault="00655943" w:rsidP="00655943">
      <w:pPr>
        <w:pStyle w:val="NoSpacing"/>
      </w:pPr>
      <w:r>
        <w:t xml:space="preserve">- Rigid Bodies and Colliders </w:t>
      </w:r>
    </w:p>
    <w:p w:rsidR="00655943" w:rsidRDefault="00655943" w:rsidP="00655943">
      <w:pPr>
        <w:pStyle w:val="NoSpacing"/>
      </w:pPr>
      <w:r>
        <w:t xml:space="preserve">- Physics Material </w:t>
      </w:r>
    </w:p>
    <w:p w:rsidR="00655943" w:rsidRDefault="00655943" w:rsidP="00655943">
      <w:pPr>
        <w:pStyle w:val="NoSpacing"/>
      </w:pPr>
      <w:r>
        <w:t xml:space="preserve">- Cloth </w:t>
      </w:r>
    </w:p>
    <w:p w:rsidR="00655943" w:rsidRDefault="00655943" w:rsidP="00655943">
      <w:pPr>
        <w:pStyle w:val="NoSpacing"/>
      </w:pPr>
      <w:r>
        <w:t xml:space="preserve">- Rag Doll </w:t>
      </w:r>
    </w:p>
    <w:p w:rsidR="00655943" w:rsidRDefault="00655943" w:rsidP="00655943">
      <w:pPr>
        <w:pStyle w:val="NoSpacing"/>
      </w:pPr>
      <w:r>
        <w:t xml:space="preserve">- Special Effects </w:t>
      </w:r>
    </w:p>
    <w:p w:rsidR="00655943" w:rsidRDefault="00655943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Menus, Inventory, Dialogue &amp; Levels </w:t>
      </w:r>
    </w:p>
    <w:p w:rsidR="00655943" w:rsidRDefault="00655943" w:rsidP="00655943">
      <w:pPr>
        <w:pStyle w:val="NoSpacing"/>
      </w:pPr>
      <w:r>
        <w:t xml:space="preserve">- Menus </w:t>
      </w:r>
    </w:p>
    <w:p w:rsidR="00655943" w:rsidRDefault="00655943" w:rsidP="00655943">
      <w:pPr>
        <w:pStyle w:val="NoSpacing"/>
      </w:pPr>
      <w:r>
        <w:t xml:space="preserve">- Building a Title Screen </w:t>
      </w:r>
    </w:p>
    <w:p w:rsidR="00655943" w:rsidRDefault="00655943" w:rsidP="00655943">
      <w:pPr>
        <w:pStyle w:val="NoSpacing"/>
      </w:pPr>
      <w:r>
        <w:t xml:space="preserve">- Building the Main Menu </w:t>
      </w:r>
    </w:p>
    <w:p w:rsidR="00655943" w:rsidRDefault="00655943" w:rsidP="00655943">
      <w:pPr>
        <w:pStyle w:val="NoSpacing"/>
      </w:pPr>
      <w:r>
        <w:t xml:space="preserve">- Inventory </w:t>
      </w:r>
    </w:p>
    <w:p w:rsidR="00655943" w:rsidRDefault="00655943" w:rsidP="00655943">
      <w:pPr>
        <w:pStyle w:val="NoSpacing"/>
      </w:pPr>
      <w:r>
        <w:t xml:space="preserve">- Dialogue </w:t>
      </w:r>
    </w:p>
    <w:p w:rsidR="00655943" w:rsidRDefault="00655943" w:rsidP="00655943">
      <w:pPr>
        <w:pStyle w:val="NoSpacing"/>
      </w:pPr>
      <w:r>
        <w:t xml:space="preserve">- Levels </w:t>
      </w:r>
    </w:p>
    <w:p w:rsidR="00BA7D5C" w:rsidRDefault="00BA7D5C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Game Artificial Intelligence </w:t>
      </w:r>
    </w:p>
    <w:p w:rsidR="00655943" w:rsidRDefault="00655943" w:rsidP="00655943">
      <w:pPr>
        <w:pStyle w:val="NoSpacing"/>
      </w:pPr>
      <w:r>
        <w:t xml:space="preserve">- Representing state </w:t>
      </w:r>
    </w:p>
    <w:p w:rsidR="00655943" w:rsidRDefault="00655943" w:rsidP="00655943">
      <w:pPr>
        <w:pStyle w:val="NoSpacing"/>
      </w:pPr>
      <w:r>
        <w:t xml:space="preserve">- State search </w:t>
      </w:r>
    </w:p>
    <w:p w:rsidR="00655943" w:rsidRDefault="00655943" w:rsidP="00655943">
      <w:pPr>
        <w:pStyle w:val="NoSpacing"/>
      </w:pPr>
      <w:r>
        <w:t xml:space="preserve">- Probability </w:t>
      </w:r>
    </w:p>
    <w:p w:rsidR="00655943" w:rsidRDefault="00655943" w:rsidP="00655943">
      <w:pPr>
        <w:pStyle w:val="NoSpacing"/>
      </w:pPr>
      <w:r>
        <w:t xml:space="preserve">- Examples of AI for common genres: Pong game, Match 3 (Tile-matching), Shooter (Asteroids, Defender, Space Invaders), Maze game, Fighting game (Street Fighter, Tekken), Platformer (Donkey Kong, Sonic, Mario, Temple Run), Puzzle (Tetris, Sudoku) </w:t>
      </w:r>
    </w:p>
    <w:p w:rsidR="00655943" w:rsidRDefault="00655943" w:rsidP="00655943">
      <w:pPr>
        <w:pStyle w:val="NoSpacing"/>
      </w:pPr>
    </w:p>
    <w:p w:rsidR="00BA7D5C" w:rsidRDefault="00BA7D5C" w:rsidP="00655943">
      <w:pPr>
        <w:pStyle w:val="NoSpacing"/>
      </w:pPr>
    </w:p>
    <w:p w:rsidR="00BA7D5C" w:rsidRDefault="00655943" w:rsidP="00655943">
      <w:pPr>
        <w:pStyle w:val="NoSpacing"/>
      </w:pPr>
      <w:proofErr w:type="spellStart"/>
      <w:r>
        <w:t>CgFX</w:t>
      </w:r>
      <w:proofErr w:type="spellEnd"/>
      <w:r>
        <w:t xml:space="preserve"> and </w:t>
      </w:r>
      <w:proofErr w:type="spellStart"/>
      <w:r>
        <w:t>Shaders</w:t>
      </w:r>
      <w:proofErr w:type="spellEnd"/>
      <w:r>
        <w:t xml:space="preserve"> </w:t>
      </w:r>
    </w:p>
    <w:p w:rsidR="00655943" w:rsidRDefault="00655943" w:rsidP="00655943">
      <w:pPr>
        <w:pStyle w:val="NoSpacing"/>
      </w:pPr>
      <w:r>
        <w:t xml:space="preserve">- </w:t>
      </w:r>
      <w:proofErr w:type="spellStart"/>
      <w:r>
        <w:t>CgFX</w:t>
      </w:r>
      <w:proofErr w:type="spellEnd"/>
      <w:r>
        <w:t xml:space="preserve"> </w:t>
      </w:r>
    </w:p>
    <w:p w:rsidR="00655943" w:rsidRDefault="00655943" w:rsidP="00655943">
      <w:pPr>
        <w:pStyle w:val="NoSpacing"/>
      </w:pPr>
      <w:r>
        <w:t xml:space="preserve">- Unity </w:t>
      </w:r>
      <w:proofErr w:type="spellStart"/>
      <w:r>
        <w:t>Shaders</w:t>
      </w:r>
      <w:proofErr w:type="spellEnd"/>
      <w:r>
        <w:t xml:space="preserve"> </w:t>
      </w:r>
    </w:p>
    <w:p w:rsidR="00BA7D5C" w:rsidRDefault="00BA7D5C" w:rsidP="00BA7D5C">
      <w:pPr>
        <w:pStyle w:val="NoSpacing"/>
      </w:pPr>
      <w:r>
        <w:t xml:space="preserve">- Unreal </w:t>
      </w:r>
      <w:proofErr w:type="spellStart"/>
      <w:r>
        <w:t>Shaders</w:t>
      </w:r>
      <w:proofErr w:type="spellEnd"/>
      <w:r>
        <w:t xml:space="preserve"> </w:t>
      </w:r>
    </w:p>
    <w:p w:rsidR="00BA7D5C" w:rsidRDefault="00BA7D5C" w:rsidP="00655943">
      <w:pPr>
        <w:pStyle w:val="NoSpacing"/>
      </w:pPr>
    </w:p>
    <w:p w:rsidR="00655943" w:rsidRDefault="00655943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Network Programming </w:t>
      </w:r>
    </w:p>
    <w:p w:rsidR="00655943" w:rsidRDefault="00BA7D5C" w:rsidP="00655943">
      <w:pPr>
        <w:pStyle w:val="NoSpacing"/>
      </w:pPr>
      <w:r>
        <w:t xml:space="preserve">- </w:t>
      </w:r>
      <w:r w:rsidR="00655943">
        <w:t xml:space="preserve">Network API </w:t>
      </w:r>
    </w:p>
    <w:p w:rsidR="00655943" w:rsidRDefault="00655943" w:rsidP="00655943">
      <w:pPr>
        <w:pStyle w:val="NoSpacing"/>
      </w:pPr>
      <w:r>
        <w:t xml:space="preserve">- .NET Sockets </w:t>
      </w:r>
    </w:p>
    <w:p w:rsidR="00655943" w:rsidRDefault="00655943" w:rsidP="00655943">
      <w:pPr>
        <w:pStyle w:val="NoSpacing"/>
      </w:pPr>
      <w:r>
        <w:t xml:space="preserve">- Implementing Master Server semantics </w:t>
      </w:r>
    </w:p>
    <w:p w:rsidR="00655943" w:rsidRDefault="00655943" w:rsidP="00655943">
      <w:pPr>
        <w:pStyle w:val="NoSpacing"/>
      </w:pPr>
      <w:r>
        <w:t xml:space="preserve">- Hosting a game and registering with the LAN </w:t>
      </w:r>
    </w:p>
    <w:p w:rsidR="00655943" w:rsidRDefault="00655943" w:rsidP="00655943">
      <w:pPr>
        <w:pStyle w:val="NoSpacing"/>
      </w:pPr>
      <w:r>
        <w:t xml:space="preserve">- Joining a LAN-Hosted game </w:t>
      </w:r>
    </w:p>
    <w:p w:rsidR="00655943" w:rsidRDefault="00655943" w:rsidP="00655943">
      <w:pPr>
        <w:pStyle w:val="NoSpacing"/>
      </w:pPr>
      <w:r>
        <w:t xml:space="preserve">- Issues with NAT and Multi-Player Network Gaming </w:t>
      </w:r>
    </w:p>
    <w:p w:rsidR="00655943" w:rsidRDefault="00655943" w:rsidP="00655943">
      <w:pPr>
        <w:pStyle w:val="NoSpacing"/>
      </w:pPr>
      <w:r>
        <w:t xml:space="preserve">- Issues with LAN and Multi-Player Network Gaming </w:t>
      </w:r>
    </w:p>
    <w:p w:rsidR="00655943" w:rsidRDefault="00655943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Game Server and Games with Friends </w:t>
      </w:r>
    </w:p>
    <w:p w:rsidR="00655943" w:rsidRDefault="00655943" w:rsidP="00655943">
      <w:pPr>
        <w:pStyle w:val="NoSpacing"/>
      </w:pPr>
      <w:r>
        <w:t xml:space="preserve">- Building a game server </w:t>
      </w:r>
    </w:p>
    <w:p w:rsidR="00655943" w:rsidRDefault="00655943" w:rsidP="00655943">
      <w:pPr>
        <w:pStyle w:val="NoSpacing"/>
      </w:pPr>
      <w:r>
        <w:t xml:space="preserve">- Testing on the Unity Master Server </w:t>
      </w:r>
    </w:p>
    <w:p w:rsidR="00655943" w:rsidRDefault="00655943" w:rsidP="00655943">
      <w:pPr>
        <w:pStyle w:val="NoSpacing"/>
      </w:pPr>
      <w:r>
        <w:t xml:space="preserve">- Running your own Master Server </w:t>
      </w:r>
    </w:p>
    <w:p w:rsidR="00655943" w:rsidRDefault="00655943" w:rsidP="00655943">
      <w:pPr>
        <w:pStyle w:val="NoSpacing"/>
      </w:pPr>
      <w:r>
        <w:t xml:space="preserve">- Managing a Master Server </w:t>
      </w:r>
    </w:p>
    <w:p w:rsidR="00655943" w:rsidRDefault="00655943" w:rsidP="00655943">
      <w:pPr>
        <w:pStyle w:val="NoSpacing"/>
      </w:pPr>
      <w:r>
        <w:t xml:space="preserve">- Hosting a Game and Registering with your Master Server </w:t>
      </w:r>
    </w:p>
    <w:p w:rsidR="00BA7D5C" w:rsidRDefault="00BA7D5C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Mobile Programming </w:t>
      </w:r>
    </w:p>
    <w:p w:rsidR="00655943" w:rsidRDefault="00655943" w:rsidP="00655943">
      <w:pPr>
        <w:pStyle w:val="NoSpacing"/>
      </w:pPr>
      <w:r>
        <w:t xml:space="preserve">- Mobile Programming </w:t>
      </w:r>
    </w:p>
    <w:p w:rsidR="00655943" w:rsidRDefault="00655943" w:rsidP="00655943">
      <w:pPr>
        <w:pStyle w:val="NoSpacing"/>
      </w:pPr>
      <w:r>
        <w:t xml:space="preserve">- . Design for mobile devices </w:t>
      </w:r>
    </w:p>
    <w:p w:rsidR="00655943" w:rsidRDefault="00655943" w:rsidP="00655943">
      <w:pPr>
        <w:pStyle w:val="NoSpacing"/>
      </w:pPr>
      <w:r>
        <w:t xml:space="preserve">- . Set up the Mobile Development Environment </w:t>
      </w:r>
    </w:p>
    <w:p w:rsidR="00655943" w:rsidRDefault="00655943" w:rsidP="00655943">
      <w:pPr>
        <w:pStyle w:val="NoSpacing"/>
      </w:pPr>
      <w:r>
        <w:t xml:space="preserve">- . Use a phone's accelerometer for game input </w:t>
      </w:r>
    </w:p>
    <w:p w:rsidR="00655943" w:rsidRDefault="00655943" w:rsidP="00655943">
      <w:pPr>
        <w:pStyle w:val="NoSpacing"/>
      </w:pPr>
      <w:r>
        <w:t xml:space="preserve">- . Use a phone's multi-touch screen for game input </w:t>
      </w:r>
    </w:p>
    <w:p w:rsidR="00655943" w:rsidRDefault="00655943" w:rsidP="00655943">
      <w:pPr>
        <w:pStyle w:val="NoSpacing"/>
      </w:pPr>
    </w:p>
    <w:p w:rsidR="00655943" w:rsidRDefault="00655943" w:rsidP="00655943">
      <w:pPr>
        <w:pStyle w:val="NoSpacing"/>
      </w:pPr>
      <w:r>
        <w:t xml:space="preserve">Game Analytics </w:t>
      </w:r>
    </w:p>
    <w:p w:rsidR="00655943" w:rsidRDefault="00655943" w:rsidP="00655943">
      <w:pPr>
        <w:pStyle w:val="NoSpacing"/>
      </w:pPr>
      <w:r>
        <w:t xml:space="preserve">- High level overview of Game Analytics. </w:t>
      </w:r>
    </w:p>
    <w:p w:rsidR="00655943" w:rsidRDefault="00655943" w:rsidP="00655943">
      <w:pPr>
        <w:pStyle w:val="NoSpacing"/>
      </w:pPr>
      <w:r>
        <w:t xml:space="preserve">- </w:t>
      </w:r>
      <w:r w:rsidR="00BA7D5C">
        <w:t>Game Analytics tools</w:t>
      </w:r>
    </w:p>
    <w:p w:rsidR="00EC5B42" w:rsidRPr="000E0F4E" w:rsidRDefault="00EC5B42" w:rsidP="004119AC">
      <w:pPr>
        <w:pStyle w:val="NoSpacing"/>
      </w:pPr>
    </w:p>
    <w:p w:rsidR="000E0F4E" w:rsidRPr="00E36FFF" w:rsidRDefault="000E0F4E" w:rsidP="004119AC">
      <w:pPr>
        <w:pStyle w:val="NoSpacing"/>
        <w:rPr>
          <w:color w:val="CD0000"/>
          <w:sz w:val="28"/>
          <w:szCs w:val="28"/>
        </w:rPr>
      </w:pPr>
      <w:r w:rsidRPr="00E36FFF">
        <w:rPr>
          <w:color w:val="CD0000"/>
          <w:sz w:val="28"/>
          <w:szCs w:val="28"/>
        </w:rPr>
        <w:t>Course</w:t>
      </w:r>
      <w:r w:rsidR="00721D8D">
        <w:rPr>
          <w:color w:val="CD0000"/>
          <w:sz w:val="28"/>
          <w:szCs w:val="28"/>
        </w:rPr>
        <w:t xml:space="preserve"> </w:t>
      </w:r>
      <w:r w:rsidRPr="00E36FFF">
        <w:rPr>
          <w:color w:val="CD0000"/>
          <w:sz w:val="28"/>
          <w:szCs w:val="28"/>
        </w:rPr>
        <w:t>Description</w:t>
      </w:r>
      <w:r w:rsidR="00721D8D">
        <w:rPr>
          <w:color w:val="CD0000"/>
          <w:sz w:val="28"/>
          <w:szCs w:val="28"/>
        </w:rPr>
        <w:t xml:space="preserve"> </w:t>
      </w:r>
      <w:r w:rsidRPr="00E36FFF">
        <w:rPr>
          <w:color w:val="CD0000"/>
          <w:sz w:val="28"/>
          <w:szCs w:val="28"/>
        </w:rPr>
        <w:t>and</w:t>
      </w:r>
      <w:r w:rsidR="00721D8D">
        <w:rPr>
          <w:color w:val="CD0000"/>
          <w:sz w:val="28"/>
          <w:szCs w:val="28"/>
        </w:rPr>
        <w:t xml:space="preserve"> </w:t>
      </w:r>
      <w:r w:rsidRPr="00E36FFF">
        <w:rPr>
          <w:color w:val="CD0000"/>
          <w:sz w:val="28"/>
          <w:szCs w:val="28"/>
        </w:rPr>
        <w:t>Prerequisites</w:t>
      </w:r>
      <w:r w:rsidR="00721D8D">
        <w:rPr>
          <w:color w:val="CD0000"/>
          <w:sz w:val="28"/>
          <w:szCs w:val="28"/>
        </w:rPr>
        <w:t xml:space="preserve"> </w:t>
      </w:r>
    </w:p>
    <w:p w:rsidR="003724E1" w:rsidRDefault="003724E1" w:rsidP="003724E1">
      <w:pPr>
        <w:pStyle w:val="NoSpacing"/>
      </w:pPr>
    </w:p>
    <w:p w:rsidR="002E2A24" w:rsidRDefault="00721D8D" w:rsidP="00615361">
      <w:pPr>
        <w:pStyle w:val="NoSpacing"/>
      </w:pPr>
      <w:r>
        <w:t>This course e</w:t>
      </w:r>
      <w:r w:rsidR="00857E2F">
        <w:t>xamin</w:t>
      </w:r>
      <w:r w:rsidR="002E2A24">
        <w:t>es how to program for games in</w:t>
      </w:r>
      <w:r w:rsidR="003C2A74">
        <w:t xml:space="preserve"> Unity 3D or Unreal Engine</w:t>
      </w:r>
      <w:r w:rsidR="002E2A24">
        <w:t>. I</w:t>
      </w:r>
      <w:r w:rsidR="002E2A24" w:rsidRPr="002E2A24">
        <w:t xml:space="preserve">ntroduces the different subsystems used to create a 3D game, including rendering, animation, collision, </w:t>
      </w:r>
      <w:r w:rsidR="00806AFB" w:rsidRPr="002E2A24">
        <w:t>physics</w:t>
      </w:r>
      <w:r w:rsidR="002E2A24" w:rsidRPr="002E2A24">
        <w:t xml:space="preserve">, audio, trigger </w:t>
      </w:r>
      <w:r w:rsidR="002E2A24" w:rsidRPr="002E2A24">
        <w:lastRenderedPageBreak/>
        <w:t xml:space="preserve">systems, </w:t>
      </w:r>
      <w:r w:rsidR="000E059F">
        <w:t xml:space="preserve">shading, </w:t>
      </w:r>
      <w:r w:rsidR="002E2A24" w:rsidRPr="002E2A24">
        <w:t xml:space="preserve">game logic, behavior trees, and simple artificial intelligence. Offers students an opportunity to learn the inner workings of game </w:t>
      </w:r>
      <w:r w:rsidR="00563E47">
        <w:t xml:space="preserve">engines and how to use </w:t>
      </w:r>
      <w:r w:rsidR="002E2A24" w:rsidRPr="002E2A24">
        <w:t xml:space="preserve">libraries such as physics and graphics libraries to develop a game. Discusses graphics pipeline, scene graph, level design, behavior scripting, object-oriented game design, world editors, and game scripting languages. </w:t>
      </w:r>
      <w:r w:rsidR="00806AFB">
        <w:t xml:space="preserve"> Game servers and mobile game programming (Android and iPhone) will also be introduced.  Procedural level generation for</w:t>
      </w:r>
      <w:r w:rsidR="003C2A74">
        <w:t xml:space="preserve"> Unity 3D or Unreal Engine</w:t>
      </w:r>
      <w:r w:rsidR="00806AFB">
        <w:t xml:space="preserve"> using the </w:t>
      </w:r>
      <w:r w:rsidR="00806AFB" w:rsidRPr="00806AFB">
        <w:t xml:space="preserve">Houdini Engine for Unity  </w:t>
      </w:r>
      <w:r w:rsidR="001E0C41">
        <w:t xml:space="preserve"> (</w:t>
      </w:r>
      <w:hyperlink r:id="rId6" w:history="1">
        <w:r w:rsidR="001E0C41" w:rsidRPr="00193FFD">
          <w:rPr>
            <w:rStyle w:val="Hyperlink"/>
          </w:rPr>
          <w:t>http://www.sidefx.com/unity</w:t>
        </w:r>
      </w:hyperlink>
      <w:r w:rsidR="00806AFB">
        <w:t>)</w:t>
      </w:r>
      <w:r w:rsidR="00563E47">
        <w:t>.  Social/network gaming and game analytics and visualization will also be discussed.</w:t>
      </w:r>
    </w:p>
    <w:p w:rsidR="00806AFB" w:rsidRDefault="00806AFB" w:rsidP="002E2A24">
      <w:pPr>
        <w:pStyle w:val="NoSpacing"/>
      </w:pPr>
    </w:p>
    <w:p w:rsidR="00B03475" w:rsidRDefault="00931909" w:rsidP="00B03475">
      <w:pPr>
        <w:pStyle w:val="NoSpacing"/>
        <w:numPr>
          <w:ilvl w:val="0"/>
          <w:numId w:val="5"/>
        </w:numPr>
      </w:pPr>
      <w:r>
        <w:t xml:space="preserve">There will be </w:t>
      </w:r>
      <w:r w:rsidR="00B03475">
        <w:t>weekly assignments creating small games or tools related to games.</w:t>
      </w:r>
    </w:p>
    <w:p w:rsidR="00B03475" w:rsidRDefault="00F12ACA" w:rsidP="00F12ACA">
      <w:pPr>
        <w:pStyle w:val="NoSpacing"/>
        <w:numPr>
          <w:ilvl w:val="0"/>
          <w:numId w:val="5"/>
        </w:numPr>
      </w:pPr>
      <w:r>
        <w:t>There will be weekly in-class progress presentations.</w:t>
      </w:r>
    </w:p>
    <w:p w:rsidR="00806AFB" w:rsidRDefault="002E2A24" w:rsidP="00806AFB">
      <w:pPr>
        <w:pStyle w:val="NoSpacing"/>
        <w:numPr>
          <w:ilvl w:val="0"/>
          <w:numId w:val="5"/>
        </w:numPr>
      </w:pPr>
      <w:r>
        <w:t>T</w:t>
      </w:r>
      <w:r w:rsidR="00A96685">
        <w:t>here will be a research paper</w:t>
      </w:r>
      <w:r w:rsidR="00415509">
        <w:t xml:space="preserve"> abou</w:t>
      </w:r>
      <w:r w:rsidR="00931909">
        <w:t>t (Due week 10</w:t>
      </w:r>
      <w:r w:rsidR="00415509">
        <w:t>)</w:t>
      </w:r>
      <w:r>
        <w:t>.</w:t>
      </w:r>
    </w:p>
    <w:p w:rsidR="00806AFB" w:rsidRDefault="00806AFB" w:rsidP="00B03475">
      <w:pPr>
        <w:pStyle w:val="NoSpacing"/>
        <w:numPr>
          <w:ilvl w:val="0"/>
          <w:numId w:val="5"/>
        </w:numPr>
      </w:pPr>
      <w:r>
        <w:t>There will be a group project and an individual project.</w:t>
      </w:r>
      <w:r w:rsidR="00931909">
        <w:t xml:space="preserve"> (Due week 13 – exam week).</w:t>
      </w:r>
    </w:p>
    <w:p w:rsidR="00806AFB" w:rsidRDefault="00806AFB" w:rsidP="00806AFB">
      <w:pPr>
        <w:pStyle w:val="NoSpacing"/>
      </w:pPr>
    </w:p>
    <w:p w:rsidR="00D30156" w:rsidRDefault="00D30156" w:rsidP="00806AFB">
      <w:pPr>
        <w:pStyle w:val="NoSpacing"/>
      </w:pPr>
      <w:r>
        <w:t>The first half of the class will primarily involve the mechanics of game p</w:t>
      </w:r>
      <w:r w:rsidRPr="00D30156">
        <w:t>rogramming</w:t>
      </w:r>
      <w:r>
        <w:t xml:space="preserve"> in</w:t>
      </w:r>
      <w:r w:rsidR="003C2A74">
        <w:t xml:space="preserve"> Unity 3D or Unreal Engine</w:t>
      </w:r>
      <w:r>
        <w:t xml:space="preserve"> by building a series of small games. Students will be given a simple skeleton and then expected to enhance/extend the skeleton </w:t>
      </w:r>
      <w:r w:rsidR="00D316B0">
        <w:t xml:space="preserve">for each </w:t>
      </w:r>
      <w:r>
        <w:t>assignment.</w:t>
      </w:r>
      <w:r w:rsidR="001C12A0">
        <w:t xml:space="preserve"> Programming for the following game types will be discussed:</w:t>
      </w:r>
    </w:p>
    <w:p w:rsidR="00D30156" w:rsidRDefault="00D30156" w:rsidP="00806AFB">
      <w:pPr>
        <w:pStyle w:val="NoSpacing"/>
      </w:pPr>
    </w:p>
    <w:p w:rsidR="00D30156" w:rsidRDefault="00D30156" w:rsidP="00D30156">
      <w:pPr>
        <w:pStyle w:val="NoSpacing"/>
        <w:numPr>
          <w:ilvl w:val="0"/>
          <w:numId w:val="6"/>
        </w:numPr>
      </w:pPr>
      <w:r>
        <w:t>Pong game</w:t>
      </w:r>
    </w:p>
    <w:p w:rsidR="00D30156" w:rsidRDefault="00D30156" w:rsidP="00D30156">
      <w:pPr>
        <w:pStyle w:val="NoSpacing"/>
        <w:numPr>
          <w:ilvl w:val="0"/>
          <w:numId w:val="6"/>
        </w:numPr>
      </w:pPr>
      <w:r>
        <w:t>Match 3 (Tile-matching)</w:t>
      </w:r>
    </w:p>
    <w:p w:rsidR="00D30156" w:rsidRDefault="00D30156" w:rsidP="00D30156">
      <w:pPr>
        <w:pStyle w:val="NoSpacing"/>
        <w:numPr>
          <w:ilvl w:val="0"/>
          <w:numId w:val="6"/>
        </w:numPr>
      </w:pPr>
      <w:r>
        <w:t>Shooter (Asteroids, Defender, Space Invaders)</w:t>
      </w:r>
    </w:p>
    <w:p w:rsidR="00D30156" w:rsidRDefault="00D30156" w:rsidP="00D30156">
      <w:pPr>
        <w:pStyle w:val="NoSpacing"/>
        <w:numPr>
          <w:ilvl w:val="0"/>
          <w:numId w:val="6"/>
        </w:numPr>
      </w:pPr>
      <w:r>
        <w:t>Maze game</w:t>
      </w:r>
    </w:p>
    <w:p w:rsidR="00D30156" w:rsidRDefault="00D30156" w:rsidP="00D30156">
      <w:pPr>
        <w:pStyle w:val="NoSpacing"/>
        <w:numPr>
          <w:ilvl w:val="0"/>
          <w:numId w:val="6"/>
        </w:numPr>
      </w:pPr>
      <w:r>
        <w:t>Fighting game (Street Fighter, Tekken)</w:t>
      </w:r>
    </w:p>
    <w:p w:rsidR="00D30156" w:rsidRDefault="00D30156" w:rsidP="00D30156">
      <w:pPr>
        <w:pStyle w:val="NoSpacing"/>
        <w:numPr>
          <w:ilvl w:val="0"/>
          <w:numId w:val="6"/>
        </w:numPr>
      </w:pPr>
      <w:r>
        <w:t>Platformer (Donkey Kong, Sonic, Mario</w:t>
      </w:r>
      <w:r w:rsidR="00735FCE">
        <w:t>, Temple Run</w:t>
      </w:r>
      <w:r>
        <w:t>)</w:t>
      </w:r>
    </w:p>
    <w:p w:rsidR="00D30156" w:rsidRDefault="00D30156" w:rsidP="00D30156">
      <w:pPr>
        <w:pStyle w:val="NoSpacing"/>
        <w:numPr>
          <w:ilvl w:val="0"/>
          <w:numId w:val="6"/>
        </w:numPr>
      </w:pPr>
      <w:r>
        <w:t>Puzzle (</w:t>
      </w:r>
      <w:proofErr w:type="spellStart"/>
      <w:r>
        <w:t>Tetris,Sudoku</w:t>
      </w:r>
      <w:proofErr w:type="spellEnd"/>
      <w:r>
        <w:t>)</w:t>
      </w:r>
    </w:p>
    <w:p w:rsidR="002E2A24" w:rsidRDefault="002E2A24" w:rsidP="00DC13E0">
      <w:pPr>
        <w:pStyle w:val="NoSpacing"/>
      </w:pPr>
    </w:p>
    <w:p w:rsidR="00D30156" w:rsidRDefault="00D30156" w:rsidP="00DC13E0">
      <w:pPr>
        <w:pStyle w:val="NoSpacing"/>
      </w:pPr>
      <w:r>
        <w:t xml:space="preserve">The second half of the class will primarily involve social/network gaming, converting a game to a mobile platform, setting up game servers, </w:t>
      </w:r>
      <w:r w:rsidR="00454E0B">
        <w:t>procedurally</w:t>
      </w:r>
      <w:r>
        <w:t xml:space="preserve"> generating content, </w:t>
      </w:r>
      <w:r w:rsidR="00454E0B">
        <w:t xml:space="preserve">game </w:t>
      </w:r>
      <w:r w:rsidR="00454E0B" w:rsidRPr="002E2A24">
        <w:t>artificial intelligence</w:t>
      </w:r>
      <w:r w:rsidR="00454E0B">
        <w:t xml:space="preserve">, </w:t>
      </w:r>
      <w:r>
        <w:t>game analytics and visualization.</w:t>
      </w:r>
    </w:p>
    <w:p w:rsidR="00B57A59" w:rsidRDefault="00B57A59" w:rsidP="00DC13E0">
      <w:pPr>
        <w:pStyle w:val="NoSpacing"/>
      </w:pPr>
    </w:p>
    <w:p w:rsidR="00B57A59" w:rsidRDefault="00B57A59" w:rsidP="00DC13E0">
      <w:pPr>
        <w:pStyle w:val="NoSpacing"/>
      </w:pPr>
      <w:r>
        <w:t xml:space="preserve">The class is very interactive so bring a laptop if possible. Mondays will consist demos and lectures. Wednesdays will consist of </w:t>
      </w:r>
      <w:r w:rsidR="00D86588">
        <w:t xml:space="preserve">students </w:t>
      </w:r>
      <w:r>
        <w:t>presenting progress and brainstorming. Students will be expected to present their progress EVERY Wednesday. While informal, the Wednesday brainstorming session is a crucial part of your participation grade (15% of overall grade).</w:t>
      </w:r>
      <w:r w:rsidR="00397E26">
        <w:t xml:space="preserve"> This is a VERY HANDS ON class.  You will learn game programming by building games.</w:t>
      </w:r>
    </w:p>
    <w:p w:rsidR="00D30156" w:rsidRDefault="00D30156" w:rsidP="00DC13E0">
      <w:pPr>
        <w:pStyle w:val="NoSpacing"/>
      </w:pPr>
    </w:p>
    <w:p w:rsidR="002E2A24" w:rsidRDefault="002E2A24" w:rsidP="00DC13E0">
      <w:pPr>
        <w:pStyle w:val="NoSpacing"/>
      </w:pPr>
      <w:proofErr w:type="spellStart"/>
      <w:r w:rsidRPr="002E2A24">
        <w:t>Prereq</w:t>
      </w:r>
      <w:proofErr w:type="spellEnd"/>
      <w:r w:rsidRPr="002E2A24">
        <w:t>. CS 3500 and CS 3520.</w:t>
      </w:r>
    </w:p>
    <w:p w:rsidR="002E2A24" w:rsidRDefault="002E2A24" w:rsidP="00E36FFF">
      <w:pPr>
        <w:pStyle w:val="NoSpacing"/>
        <w:rPr>
          <w:color w:val="CD0000"/>
          <w:sz w:val="28"/>
          <w:szCs w:val="28"/>
        </w:rPr>
      </w:pPr>
    </w:p>
    <w:p w:rsidR="00E36FFF" w:rsidRPr="00721D8D" w:rsidRDefault="00E36FFF" w:rsidP="00E36FFF">
      <w:pPr>
        <w:pStyle w:val="NoSpacing"/>
      </w:pPr>
      <w:r w:rsidRPr="006E02C0">
        <w:rPr>
          <w:color w:val="CD0000"/>
          <w:sz w:val="28"/>
          <w:szCs w:val="28"/>
        </w:rPr>
        <w:t>Learning</w:t>
      </w:r>
      <w:r w:rsidR="00721D8D">
        <w:rPr>
          <w:color w:val="CD0000"/>
          <w:sz w:val="28"/>
          <w:szCs w:val="28"/>
        </w:rPr>
        <w:t xml:space="preserve"> </w:t>
      </w:r>
      <w:r w:rsidRPr="006E02C0">
        <w:rPr>
          <w:color w:val="CD0000"/>
          <w:sz w:val="28"/>
          <w:szCs w:val="28"/>
        </w:rPr>
        <w:t>Objectives</w:t>
      </w:r>
      <w:r w:rsidR="00721D8D">
        <w:rPr>
          <w:color w:val="CD0000"/>
          <w:sz w:val="28"/>
          <w:szCs w:val="28"/>
        </w:rPr>
        <w:t xml:space="preserve"> </w:t>
      </w:r>
    </w:p>
    <w:p w:rsidR="006E02C0" w:rsidRDefault="006E02C0" w:rsidP="00E36FFF">
      <w:pPr>
        <w:pStyle w:val="NoSpacing"/>
      </w:pPr>
    </w:p>
    <w:p w:rsidR="00857E2F" w:rsidRDefault="00857E2F" w:rsidP="00857E2F">
      <w:pPr>
        <w:pStyle w:val="NoSpacing"/>
      </w:pPr>
      <w:r>
        <w:t>Learning objectives for the course are:</w:t>
      </w:r>
    </w:p>
    <w:p w:rsidR="00751CFA" w:rsidRDefault="00454E0B" w:rsidP="00987C84">
      <w:pPr>
        <w:pStyle w:val="NoSpacing"/>
        <w:numPr>
          <w:ilvl w:val="0"/>
          <w:numId w:val="4"/>
        </w:numPr>
      </w:pPr>
      <w:r>
        <w:t>Learn how to game program C#</w:t>
      </w:r>
      <w:r w:rsidR="00857E2F">
        <w:t xml:space="preserve"> in a clear, robust, efficient, and safe manner.</w:t>
      </w:r>
    </w:p>
    <w:p w:rsidR="00454E0B" w:rsidRDefault="00454E0B" w:rsidP="00987C84">
      <w:pPr>
        <w:pStyle w:val="NoSpacing"/>
        <w:numPr>
          <w:ilvl w:val="0"/>
          <w:numId w:val="4"/>
        </w:numPr>
      </w:pPr>
      <w:r>
        <w:t>Unity 3D rendering</w:t>
      </w:r>
    </w:p>
    <w:p w:rsidR="00454E0B" w:rsidRDefault="00454E0B" w:rsidP="00987C84">
      <w:pPr>
        <w:pStyle w:val="NoSpacing"/>
        <w:numPr>
          <w:ilvl w:val="0"/>
          <w:numId w:val="4"/>
        </w:numPr>
      </w:pPr>
      <w:r>
        <w:t>Animation</w:t>
      </w:r>
    </w:p>
    <w:p w:rsidR="00454E0B" w:rsidRDefault="00454E0B" w:rsidP="00987C84">
      <w:pPr>
        <w:pStyle w:val="NoSpacing"/>
        <w:numPr>
          <w:ilvl w:val="0"/>
          <w:numId w:val="4"/>
        </w:numPr>
      </w:pPr>
      <w:r>
        <w:t>Unity 3D collision</w:t>
      </w:r>
      <w:r w:rsidR="00B7223F">
        <w:t>s</w:t>
      </w:r>
    </w:p>
    <w:p w:rsidR="00454E0B" w:rsidRDefault="00454E0B" w:rsidP="00987C84">
      <w:pPr>
        <w:pStyle w:val="NoSpacing"/>
        <w:numPr>
          <w:ilvl w:val="0"/>
          <w:numId w:val="4"/>
        </w:numPr>
      </w:pPr>
      <w:r>
        <w:t xml:space="preserve">Unity 3D </w:t>
      </w:r>
      <w:r w:rsidRPr="002E2A24">
        <w:t>physics</w:t>
      </w:r>
    </w:p>
    <w:p w:rsidR="00454E0B" w:rsidRDefault="00454E0B" w:rsidP="00987C84">
      <w:pPr>
        <w:pStyle w:val="NoSpacing"/>
        <w:numPr>
          <w:ilvl w:val="0"/>
          <w:numId w:val="4"/>
        </w:numPr>
      </w:pPr>
      <w:r>
        <w:t>Unity 3D audio</w:t>
      </w:r>
    </w:p>
    <w:p w:rsidR="00454E0B" w:rsidRDefault="00454E0B" w:rsidP="00987C84">
      <w:pPr>
        <w:pStyle w:val="NoSpacing"/>
        <w:numPr>
          <w:ilvl w:val="0"/>
          <w:numId w:val="4"/>
        </w:numPr>
      </w:pPr>
      <w:r>
        <w:lastRenderedPageBreak/>
        <w:t>Unity 3D trigger systems</w:t>
      </w:r>
    </w:p>
    <w:p w:rsidR="00B7223F" w:rsidRDefault="00B7223F" w:rsidP="00B7223F">
      <w:pPr>
        <w:pStyle w:val="NoSpacing"/>
        <w:numPr>
          <w:ilvl w:val="0"/>
          <w:numId w:val="4"/>
        </w:numPr>
      </w:pPr>
      <w:r>
        <w:t xml:space="preserve">Unity 3D </w:t>
      </w:r>
      <w:proofErr w:type="spellStart"/>
      <w:r>
        <w:t>shaders</w:t>
      </w:r>
      <w:proofErr w:type="spellEnd"/>
    </w:p>
    <w:p w:rsidR="00454E0B" w:rsidRDefault="00A04FCA" w:rsidP="00987C84">
      <w:pPr>
        <w:pStyle w:val="NoSpacing"/>
        <w:numPr>
          <w:ilvl w:val="0"/>
          <w:numId w:val="4"/>
        </w:numPr>
      </w:pPr>
      <w:r>
        <w:t>G</w:t>
      </w:r>
      <w:r w:rsidR="00454E0B" w:rsidRPr="002E2A24">
        <w:t>ame logic</w:t>
      </w:r>
    </w:p>
    <w:p w:rsidR="00454E0B" w:rsidRDefault="00A04FCA" w:rsidP="00454E0B">
      <w:pPr>
        <w:pStyle w:val="NoSpacing"/>
        <w:numPr>
          <w:ilvl w:val="0"/>
          <w:numId w:val="4"/>
        </w:numPr>
      </w:pPr>
      <w:r>
        <w:t>S</w:t>
      </w:r>
      <w:r w:rsidR="00454E0B">
        <w:t>ocial/network gaming</w:t>
      </w:r>
    </w:p>
    <w:p w:rsidR="00454E0B" w:rsidRDefault="00A04FCA" w:rsidP="00454E0B">
      <w:pPr>
        <w:pStyle w:val="NoSpacing"/>
        <w:numPr>
          <w:ilvl w:val="0"/>
          <w:numId w:val="4"/>
        </w:numPr>
      </w:pPr>
      <w:r>
        <w:t>M</w:t>
      </w:r>
      <w:r w:rsidR="00454E0B">
        <w:t>obile gaming</w:t>
      </w:r>
    </w:p>
    <w:p w:rsidR="00454E0B" w:rsidRDefault="00A04FCA" w:rsidP="00454E0B">
      <w:pPr>
        <w:pStyle w:val="NoSpacing"/>
        <w:numPr>
          <w:ilvl w:val="0"/>
          <w:numId w:val="4"/>
        </w:numPr>
      </w:pPr>
      <w:r>
        <w:t>G</w:t>
      </w:r>
      <w:r w:rsidR="000E059F">
        <w:t>a</w:t>
      </w:r>
      <w:r w:rsidR="00454E0B">
        <w:t>me servers</w:t>
      </w:r>
    </w:p>
    <w:p w:rsidR="00454E0B" w:rsidRDefault="00A04FCA" w:rsidP="00454E0B">
      <w:pPr>
        <w:pStyle w:val="NoSpacing"/>
        <w:numPr>
          <w:ilvl w:val="0"/>
          <w:numId w:val="4"/>
        </w:numPr>
      </w:pPr>
      <w:r>
        <w:t>P</w:t>
      </w:r>
      <w:r w:rsidR="00454E0B">
        <w:t>rocedural content</w:t>
      </w:r>
    </w:p>
    <w:p w:rsidR="00454E0B" w:rsidRDefault="00A04FCA" w:rsidP="00454E0B">
      <w:pPr>
        <w:pStyle w:val="NoSpacing"/>
        <w:numPr>
          <w:ilvl w:val="0"/>
          <w:numId w:val="4"/>
        </w:numPr>
      </w:pPr>
      <w:r>
        <w:t>A</w:t>
      </w:r>
      <w:r w:rsidR="00454E0B" w:rsidRPr="002E2A24">
        <w:t>rtificial intelligence</w:t>
      </w:r>
    </w:p>
    <w:p w:rsidR="00454E0B" w:rsidRDefault="00A04FCA" w:rsidP="00454E0B">
      <w:pPr>
        <w:pStyle w:val="NoSpacing"/>
        <w:numPr>
          <w:ilvl w:val="0"/>
          <w:numId w:val="4"/>
        </w:numPr>
      </w:pPr>
      <w:r>
        <w:t>G</w:t>
      </w:r>
      <w:r w:rsidR="00454E0B">
        <w:t>ame analytics and visualization.</w:t>
      </w:r>
    </w:p>
    <w:p w:rsidR="00DC13E0" w:rsidRDefault="00DC13E0" w:rsidP="00857E2F">
      <w:pPr>
        <w:pStyle w:val="NoSpacing"/>
      </w:pPr>
    </w:p>
    <w:p w:rsidR="00E36FFF" w:rsidRPr="006E02C0" w:rsidRDefault="00E36FFF" w:rsidP="00E36FFF">
      <w:pPr>
        <w:pStyle w:val="NoSpacing"/>
        <w:rPr>
          <w:color w:val="CD0000"/>
          <w:sz w:val="28"/>
          <w:szCs w:val="28"/>
        </w:rPr>
      </w:pPr>
      <w:r w:rsidRPr="006E02C0">
        <w:rPr>
          <w:color w:val="CD0000"/>
          <w:sz w:val="28"/>
          <w:szCs w:val="28"/>
        </w:rPr>
        <w:t>Course</w:t>
      </w:r>
      <w:r w:rsidR="00721D8D">
        <w:rPr>
          <w:color w:val="CD0000"/>
          <w:sz w:val="28"/>
          <w:szCs w:val="28"/>
        </w:rPr>
        <w:t xml:space="preserve"> </w:t>
      </w:r>
      <w:r w:rsidRPr="006E02C0">
        <w:rPr>
          <w:color w:val="CD0000"/>
          <w:sz w:val="28"/>
          <w:szCs w:val="28"/>
        </w:rPr>
        <w:t>Materials</w:t>
      </w:r>
      <w:r w:rsidR="00721D8D">
        <w:rPr>
          <w:color w:val="CD0000"/>
          <w:sz w:val="28"/>
          <w:szCs w:val="28"/>
        </w:rPr>
        <w:t xml:space="preserve"> </w:t>
      </w:r>
    </w:p>
    <w:p w:rsidR="006E02C0" w:rsidRDefault="006E02C0" w:rsidP="00E36FFF">
      <w:pPr>
        <w:pStyle w:val="NoSpacing"/>
      </w:pPr>
    </w:p>
    <w:p w:rsidR="00E36FFF" w:rsidRDefault="0082778D" w:rsidP="00E36FFF">
      <w:pPr>
        <w:pStyle w:val="NoSpacing"/>
      </w:pPr>
      <w:r>
        <w:t xml:space="preserve">The textbooks are all available for free to NEU students via </w:t>
      </w:r>
      <w:proofErr w:type="spellStart"/>
      <w:r>
        <w:t>SpringerLink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http://link.springer.com/</w:t>
        </w:r>
      </w:hyperlink>
      <w:r w:rsidR="001C12A0">
        <w:t>).</w:t>
      </w:r>
      <w:r w:rsidR="00733B63">
        <w:t xml:space="preserve"> </w:t>
      </w:r>
      <w:proofErr w:type="gramStart"/>
      <w:r w:rsidR="00733B63">
        <w:t>the</w:t>
      </w:r>
      <w:proofErr w:type="gramEnd"/>
      <w:r w:rsidR="00733B63">
        <w:t xml:space="preserve"> </w:t>
      </w:r>
      <w:r w:rsidR="00E36FFF" w:rsidRPr="00426631">
        <w:rPr>
          <w:i/>
          <w:u w:val="single"/>
        </w:rPr>
        <w:t>required</w:t>
      </w:r>
      <w:r w:rsidR="00721D8D">
        <w:t xml:space="preserve"> </w:t>
      </w:r>
      <w:r w:rsidR="00E36FFF">
        <w:t>textbook</w:t>
      </w:r>
      <w:r w:rsidR="007E32D0">
        <w:t>s</w:t>
      </w:r>
      <w:r w:rsidR="00721D8D">
        <w:t xml:space="preserve"> </w:t>
      </w:r>
      <w:r w:rsidR="00E36FFF">
        <w:t>we</w:t>
      </w:r>
      <w:r w:rsidR="00721D8D">
        <w:t xml:space="preserve"> </w:t>
      </w:r>
      <w:r w:rsidR="00E36FFF">
        <w:t>will</w:t>
      </w:r>
      <w:r w:rsidR="00721D8D">
        <w:t xml:space="preserve"> </w:t>
      </w:r>
      <w:r w:rsidR="007E32D0">
        <w:t>be</w:t>
      </w:r>
      <w:r w:rsidR="00721D8D">
        <w:t xml:space="preserve"> </w:t>
      </w:r>
      <w:r w:rsidR="007E32D0">
        <w:t>using</w:t>
      </w:r>
      <w:r w:rsidR="00721D8D">
        <w:t xml:space="preserve"> </w:t>
      </w:r>
      <w:r w:rsidR="007E32D0">
        <w:t>in</w:t>
      </w:r>
      <w:r w:rsidR="00721D8D">
        <w:t xml:space="preserve"> </w:t>
      </w:r>
      <w:r w:rsidR="007E32D0">
        <w:t>this</w:t>
      </w:r>
      <w:r w:rsidR="00721D8D">
        <w:t xml:space="preserve"> </w:t>
      </w:r>
      <w:r w:rsidR="007E32D0">
        <w:t>class</w:t>
      </w:r>
      <w:r w:rsidR="00721D8D">
        <w:t xml:space="preserve"> </w:t>
      </w:r>
      <w:r w:rsidR="007E32D0">
        <w:t>are</w:t>
      </w:r>
      <w:r w:rsidR="00E36FFF">
        <w:t>:</w:t>
      </w:r>
      <w:r w:rsidR="00721D8D">
        <w:t xml:space="preserve"> </w:t>
      </w:r>
    </w:p>
    <w:p w:rsidR="00855543" w:rsidRPr="00855543" w:rsidRDefault="00E36FFF" w:rsidP="00D970A5">
      <w:pPr>
        <w:pStyle w:val="NoSpacing"/>
      </w:pPr>
      <w:r>
        <w:t xml:space="preserve"> </w:t>
      </w:r>
    </w:p>
    <w:p w:rsidR="00855543" w:rsidRPr="00855543" w:rsidRDefault="00855543" w:rsidP="00855543">
      <w:pPr>
        <w:pStyle w:val="NoSpacing"/>
        <w:rPr>
          <w:b/>
          <w:sz w:val="24"/>
          <w:szCs w:val="24"/>
        </w:rPr>
      </w:pPr>
      <w:r w:rsidRPr="00855543">
        <w:rPr>
          <w:b/>
          <w:sz w:val="24"/>
          <w:szCs w:val="24"/>
        </w:rPr>
        <w:t xml:space="preserve">Beginning 3D Game Development with Unity: All-in-One, Multi-Platform Game Development </w:t>
      </w:r>
    </w:p>
    <w:p w:rsidR="00855543" w:rsidRPr="00855543" w:rsidRDefault="00855543" w:rsidP="00855543">
      <w:pPr>
        <w:pStyle w:val="NoSpacing"/>
        <w:rPr>
          <w:b/>
          <w:sz w:val="24"/>
          <w:szCs w:val="24"/>
        </w:rPr>
      </w:pPr>
    </w:p>
    <w:p w:rsidR="00855543" w:rsidRPr="00855543" w:rsidRDefault="00855543" w:rsidP="00855543">
      <w:pPr>
        <w:pStyle w:val="NoSpacing"/>
        <w:rPr>
          <w:sz w:val="24"/>
          <w:szCs w:val="24"/>
        </w:rPr>
      </w:pPr>
      <w:r w:rsidRPr="00855543">
        <w:rPr>
          <w:sz w:val="24"/>
          <w:szCs w:val="24"/>
        </w:rPr>
        <w:t>Author: Sue Blackman,</w:t>
      </w:r>
      <w:r w:rsidRPr="00855543">
        <w:rPr>
          <w:i/>
          <w:sz w:val="24"/>
          <w:szCs w:val="24"/>
        </w:rPr>
        <w:t xml:space="preserve"> </w:t>
      </w:r>
      <w:proofErr w:type="spellStart"/>
      <w:r w:rsidRPr="00855543">
        <w:rPr>
          <w:i/>
          <w:sz w:val="24"/>
          <w:szCs w:val="24"/>
        </w:rPr>
        <w:t>Apress</w:t>
      </w:r>
      <w:proofErr w:type="spellEnd"/>
      <w:r w:rsidRPr="00855543">
        <w:rPr>
          <w:sz w:val="24"/>
          <w:szCs w:val="24"/>
        </w:rPr>
        <w:t xml:space="preserve"> 2013</w:t>
      </w:r>
    </w:p>
    <w:p w:rsidR="00855543" w:rsidRPr="00855543" w:rsidRDefault="00855543" w:rsidP="00855543">
      <w:pPr>
        <w:pStyle w:val="NoSpacing"/>
        <w:rPr>
          <w:sz w:val="24"/>
          <w:szCs w:val="24"/>
        </w:rPr>
      </w:pPr>
      <w:r w:rsidRPr="00855543">
        <w:rPr>
          <w:sz w:val="24"/>
          <w:szCs w:val="24"/>
        </w:rPr>
        <w:t>ISBN: 9781430248996</w:t>
      </w:r>
    </w:p>
    <w:p w:rsidR="00855543" w:rsidRDefault="00855543" w:rsidP="00855543">
      <w:pPr>
        <w:pStyle w:val="NoSpacing"/>
        <w:rPr>
          <w:b/>
          <w:sz w:val="24"/>
          <w:szCs w:val="24"/>
        </w:rPr>
      </w:pPr>
      <w:proofErr w:type="spellStart"/>
      <w:r w:rsidRPr="00855543">
        <w:t>SpringerLink</w:t>
      </w:r>
      <w:proofErr w:type="spellEnd"/>
      <w:r w:rsidRPr="00855543">
        <w:t xml:space="preserve">: </w:t>
      </w:r>
      <w:hyperlink r:id="rId8" w:history="1">
        <w:r>
          <w:rPr>
            <w:rStyle w:val="Hyperlink"/>
          </w:rPr>
          <w:t>http://link.springer.com/book/10.1007/978-1-4302-4900-9</w:t>
        </w:r>
      </w:hyperlink>
    </w:p>
    <w:p w:rsidR="00855543" w:rsidRDefault="00855543" w:rsidP="00855543">
      <w:pPr>
        <w:pStyle w:val="NoSpacing"/>
        <w:rPr>
          <w:b/>
          <w:sz w:val="24"/>
          <w:szCs w:val="24"/>
        </w:rPr>
      </w:pPr>
    </w:p>
    <w:p w:rsidR="001D1FE0" w:rsidRDefault="001D1FE0" w:rsidP="001D1FE0">
      <w:pPr>
        <w:pStyle w:val="NoSpacing"/>
      </w:pPr>
    </w:p>
    <w:p w:rsidR="00855543" w:rsidRPr="00855543" w:rsidRDefault="00855543" w:rsidP="001D1FE0">
      <w:pPr>
        <w:pStyle w:val="NoSpacing"/>
        <w:rPr>
          <w:b/>
        </w:rPr>
      </w:pPr>
      <w:r w:rsidRPr="00855543">
        <w:rPr>
          <w:b/>
        </w:rPr>
        <w:t>Learn Unity 4 for iOS Game Development</w:t>
      </w:r>
    </w:p>
    <w:p w:rsidR="00855543" w:rsidRPr="00855543" w:rsidRDefault="00855543" w:rsidP="008555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r w:rsidRPr="00855543">
        <w:rPr>
          <w:sz w:val="24"/>
          <w:szCs w:val="24"/>
        </w:rPr>
        <w:t>Philip Chu,</w:t>
      </w:r>
      <w:r w:rsidRPr="00855543">
        <w:rPr>
          <w:i/>
          <w:sz w:val="24"/>
          <w:szCs w:val="24"/>
        </w:rPr>
        <w:t xml:space="preserve"> </w:t>
      </w:r>
      <w:proofErr w:type="spellStart"/>
      <w:r w:rsidRPr="00855543">
        <w:rPr>
          <w:i/>
          <w:sz w:val="24"/>
          <w:szCs w:val="24"/>
        </w:rPr>
        <w:t>Apress</w:t>
      </w:r>
      <w:proofErr w:type="spellEnd"/>
      <w:r w:rsidRPr="00855543">
        <w:rPr>
          <w:sz w:val="24"/>
          <w:szCs w:val="24"/>
        </w:rPr>
        <w:t xml:space="preserve"> 2013</w:t>
      </w:r>
    </w:p>
    <w:p w:rsidR="00855543" w:rsidRPr="00855543" w:rsidRDefault="00855543" w:rsidP="00855543">
      <w:pPr>
        <w:pStyle w:val="NoSpacing"/>
        <w:rPr>
          <w:sz w:val="24"/>
          <w:szCs w:val="24"/>
        </w:rPr>
      </w:pPr>
      <w:r w:rsidRPr="00855543">
        <w:rPr>
          <w:sz w:val="24"/>
          <w:szCs w:val="24"/>
        </w:rPr>
        <w:t>ISBN: 9781430248767</w:t>
      </w:r>
    </w:p>
    <w:p w:rsidR="00855543" w:rsidRDefault="00855543" w:rsidP="00855543">
      <w:pPr>
        <w:pStyle w:val="NoSpacing"/>
      </w:pPr>
      <w:proofErr w:type="spellStart"/>
      <w:r w:rsidRPr="00855543">
        <w:t>SpringerLink</w:t>
      </w:r>
      <w:proofErr w:type="spellEnd"/>
      <w:r w:rsidRPr="00855543">
        <w:t>:</w:t>
      </w:r>
      <w:r>
        <w:t xml:space="preserve"> </w:t>
      </w:r>
      <w:hyperlink r:id="rId9" w:history="1">
        <w:r>
          <w:rPr>
            <w:rStyle w:val="Hyperlink"/>
          </w:rPr>
          <w:t>http://link.springer.com/book/10.1007/978-1-4302-4876-7</w:t>
        </w:r>
      </w:hyperlink>
    </w:p>
    <w:p w:rsidR="00855543" w:rsidRDefault="00855543" w:rsidP="00855543">
      <w:pPr>
        <w:pStyle w:val="NoSpacing"/>
      </w:pPr>
    </w:p>
    <w:p w:rsidR="00855543" w:rsidRDefault="00855543" w:rsidP="00855543">
      <w:pPr>
        <w:pStyle w:val="NoSpacing"/>
      </w:pPr>
    </w:p>
    <w:p w:rsidR="00DA0D4E" w:rsidRPr="00DA0D4E" w:rsidRDefault="00DA0D4E" w:rsidP="00855543">
      <w:pPr>
        <w:pStyle w:val="NoSpacing"/>
        <w:rPr>
          <w:b/>
          <w:sz w:val="24"/>
          <w:szCs w:val="24"/>
        </w:rPr>
      </w:pPr>
      <w:r w:rsidRPr="00DA0D4E">
        <w:rPr>
          <w:b/>
          <w:sz w:val="24"/>
          <w:szCs w:val="24"/>
        </w:rPr>
        <w:t>Learn Unity for 2D Game Development</w:t>
      </w:r>
    </w:p>
    <w:p w:rsidR="00855543" w:rsidRPr="00855543" w:rsidRDefault="00855543" w:rsidP="00855543">
      <w:pPr>
        <w:pStyle w:val="NoSpacing"/>
        <w:rPr>
          <w:sz w:val="24"/>
          <w:szCs w:val="24"/>
        </w:rPr>
      </w:pPr>
      <w:r w:rsidRPr="00855543">
        <w:rPr>
          <w:sz w:val="24"/>
          <w:szCs w:val="24"/>
        </w:rPr>
        <w:t xml:space="preserve">Author: </w:t>
      </w:r>
      <w:r w:rsidR="00DA0D4E" w:rsidRPr="00DA0D4E">
        <w:rPr>
          <w:sz w:val="24"/>
          <w:szCs w:val="24"/>
        </w:rPr>
        <w:t>Alan Thorn</w:t>
      </w:r>
      <w:r w:rsidRPr="00855543">
        <w:rPr>
          <w:sz w:val="24"/>
          <w:szCs w:val="24"/>
        </w:rPr>
        <w:t>,</w:t>
      </w:r>
      <w:r w:rsidRPr="00855543">
        <w:rPr>
          <w:i/>
          <w:sz w:val="24"/>
          <w:szCs w:val="24"/>
        </w:rPr>
        <w:t xml:space="preserve"> </w:t>
      </w:r>
      <w:proofErr w:type="spellStart"/>
      <w:r w:rsidRPr="00855543">
        <w:rPr>
          <w:i/>
          <w:sz w:val="24"/>
          <w:szCs w:val="24"/>
        </w:rPr>
        <w:t>Apress</w:t>
      </w:r>
      <w:proofErr w:type="spellEnd"/>
      <w:r w:rsidRPr="00855543">
        <w:rPr>
          <w:sz w:val="24"/>
          <w:szCs w:val="24"/>
        </w:rPr>
        <w:t xml:space="preserve"> 2013</w:t>
      </w:r>
    </w:p>
    <w:p w:rsidR="00855543" w:rsidRPr="00855543" w:rsidRDefault="00855543" w:rsidP="00855543">
      <w:pPr>
        <w:pStyle w:val="NoSpacing"/>
        <w:rPr>
          <w:sz w:val="24"/>
          <w:szCs w:val="24"/>
        </w:rPr>
      </w:pPr>
      <w:r w:rsidRPr="00855543">
        <w:rPr>
          <w:sz w:val="24"/>
          <w:szCs w:val="24"/>
        </w:rPr>
        <w:t>ISBN:</w:t>
      </w:r>
      <w:r w:rsidR="00DA0D4E" w:rsidRPr="00DA0D4E">
        <w:t xml:space="preserve"> </w:t>
      </w:r>
      <w:r w:rsidR="00DA0D4E" w:rsidRPr="00DA0D4E">
        <w:rPr>
          <w:sz w:val="24"/>
          <w:szCs w:val="24"/>
        </w:rPr>
        <w:t>9781430262305</w:t>
      </w:r>
    </w:p>
    <w:p w:rsidR="00855543" w:rsidRDefault="00855543" w:rsidP="00855543">
      <w:pPr>
        <w:pStyle w:val="NoSpacing"/>
        <w:rPr>
          <w:rStyle w:val="Hyperlink"/>
        </w:rPr>
      </w:pPr>
      <w:proofErr w:type="spellStart"/>
      <w:r w:rsidRPr="00855543">
        <w:t>SpringerLink</w:t>
      </w:r>
      <w:proofErr w:type="spellEnd"/>
      <w:r w:rsidRPr="00855543">
        <w:t>:</w:t>
      </w:r>
      <w:r w:rsidR="00DA0D4E">
        <w:t xml:space="preserve"> </w:t>
      </w:r>
      <w:hyperlink r:id="rId10" w:history="1">
        <w:r w:rsidR="00DA0D4E">
          <w:rPr>
            <w:rStyle w:val="Hyperlink"/>
          </w:rPr>
          <w:t>http://link.springer.com/book/10.1007/978-1-4302-6230-5</w:t>
        </w:r>
      </w:hyperlink>
    </w:p>
    <w:p w:rsidR="00235244" w:rsidRDefault="00235244" w:rsidP="00855543">
      <w:pPr>
        <w:pStyle w:val="NoSpacing"/>
        <w:rPr>
          <w:rStyle w:val="Hyperlink"/>
        </w:rPr>
      </w:pPr>
    </w:p>
    <w:p w:rsidR="000111CD" w:rsidRDefault="000111CD" w:rsidP="00235244">
      <w:pPr>
        <w:pStyle w:val="NoSpacing"/>
        <w:rPr>
          <w:color w:val="CD0000"/>
        </w:rPr>
      </w:pPr>
    </w:p>
    <w:p w:rsidR="00D815A2" w:rsidRDefault="00D815A2" w:rsidP="000111CD">
      <w:pPr>
        <w:pStyle w:val="NoSpacing"/>
        <w:rPr>
          <w:b/>
          <w:sz w:val="24"/>
          <w:szCs w:val="24"/>
        </w:rPr>
      </w:pPr>
      <w:r w:rsidRPr="00D815A2">
        <w:rPr>
          <w:b/>
          <w:sz w:val="24"/>
          <w:szCs w:val="24"/>
        </w:rPr>
        <w:t>Game Analytics</w:t>
      </w:r>
      <w:r>
        <w:rPr>
          <w:b/>
          <w:sz w:val="24"/>
          <w:szCs w:val="24"/>
        </w:rPr>
        <w:t xml:space="preserve"> - </w:t>
      </w:r>
      <w:r w:rsidRPr="00D815A2">
        <w:rPr>
          <w:b/>
          <w:sz w:val="24"/>
          <w:szCs w:val="24"/>
        </w:rPr>
        <w:t>Maximizing the Value of Player Data</w:t>
      </w:r>
    </w:p>
    <w:p w:rsidR="000111CD" w:rsidRPr="00855543" w:rsidRDefault="00D815A2" w:rsidP="000111CD">
      <w:pPr>
        <w:pStyle w:val="NoSpacing"/>
        <w:rPr>
          <w:sz w:val="24"/>
          <w:szCs w:val="24"/>
        </w:rPr>
      </w:pPr>
      <w:r w:rsidRPr="00D815A2">
        <w:rPr>
          <w:sz w:val="24"/>
          <w:szCs w:val="24"/>
        </w:rPr>
        <w:t xml:space="preserve">Editors: </w:t>
      </w:r>
      <w:proofErr w:type="spellStart"/>
      <w:r w:rsidRPr="00D815A2">
        <w:rPr>
          <w:sz w:val="24"/>
          <w:szCs w:val="24"/>
        </w:rPr>
        <w:t>Magy</w:t>
      </w:r>
      <w:proofErr w:type="spellEnd"/>
      <w:r w:rsidRPr="00D815A2">
        <w:rPr>
          <w:sz w:val="24"/>
          <w:szCs w:val="24"/>
        </w:rPr>
        <w:t xml:space="preserve"> </w:t>
      </w:r>
      <w:proofErr w:type="spellStart"/>
      <w:r w:rsidRPr="00D815A2">
        <w:rPr>
          <w:sz w:val="24"/>
          <w:szCs w:val="24"/>
        </w:rPr>
        <w:t>Seif</w:t>
      </w:r>
      <w:proofErr w:type="spellEnd"/>
      <w:r w:rsidRPr="00D815A2">
        <w:rPr>
          <w:sz w:val="24"/>
          <w:szCs w:val="24"/>
        </w:rPr>
        <w:t xml:space="preserve"> El-Nasr, Anders </w:t>
      </w:r>
      <w:proofErr w:type="spellStart"/>
      <w:r w:rsidRPr="00D815A2">
        <w:rPr>
          <w:sz w:val="24"/>
          <w:szCs w:val="24"/>
        </w:rPr>
        <w:t>Drachen</w:t>
      </w:r>
      <w:proofErr w:type="spellEnd"/>
      <w:r w:rsidRPr="00D815A2">
        <w:rPr>
          <w:sz w:val="24"/>
          <w:szCs w:val="24"/>
        </w:rPr>
        <w:t>, Alessandro Canossa</w:t>
      </w:r>
      <w:r w:rsidR="000111CD" w:rsidRPr="00855543">
        <w:rPr>
          <w:sz w:val="24"/>
          <w:szCs w:val="24"/>
        </w:rPr>
        <w:t>,</w:t>
      </w:r>
      <w:r w:rsidRPr="00D815A2">
        <w:rPr>
          <w:i/>
          <w:sz w:val="24"/>
          <w:szCs w:val="24"/>
        </w:rPr>
        <w:t xml:space="preserve"> </w:t>
      </w:r>
      <w:r w:rsidRPr="00D815A2">
        <w:rPr>
          <w:i/>
        </w:rPr>
        <w:t>Springer</w:t>
      </w:r>
      <w:r w:rsidR="000111CD" w:rsidRPr="00855543">
        <w:rPr>
          <w:sz w:val="24"/>
          <w:szCs w:val="24"/>
        </w:rPr>
        <w:t xml:space="preserve"> 2013</w:t>
      </w:r>
    </w:p>
    <w:p w:rsidR="00D815A2" w:rsidRDefault="00D815A2" w:rsidP="000111CD">
      <w:pPr>
        <w:pStyle w:val="NoSpacing"/>
        <w:rPr>
          <w:sz w:val="24"/>
          <w:szCs w:val="24"/>
        </w:rPr>
      </w:pPr>
      <w:r w:rsidRPr="00D815A2">
        <w:rPr>
          <w:sz w:val="24"/>
          <w:szCs w:val="24"/>
        </w:rPr>
        <w:t>ISBN: 978-1-4471-4768-8 (Print) 978-1-4471-4769-5 (Online)</w:t>
      </w:r>
    </w:p>
    <w:p w:rsidR="000111CD" w:rsidRDefault="000111CD" w:rsidP="000111CD">
      <w:pPr>
        <w:pStyle w:val="NoSpacing"/>
        <w:rPr>
          <w:color w:val="CD0000"/>
        </w:rPr>
      </w:pPr>
      <w:proofErr w:type="spellStart"/>
      <w:r w:rsidRPr="00855543">
        <w:t>SpringerLink</w:t>
      </w:r>
      <w:proofErr w:type="spellEnd"/>
      <w:r w:rsidRPr="00855543">
        <w:t>:</w:t>
      </w:r>
      <w:r>
        <w:t xml:space="preserve"> </w:t>
      </w:r>
      <w:hyperlink r:id="rId11" w:history="1">
        <w:r w:rsidR="00D815A2">
          <w:rPr>
            <w:rStyle w:val="Hyperlink"/>
          </w:rPr>
          <w:t>http://link.springer.com/book/10.1007/978-1-4471-4769-5</w:t>
        </w:r>
      </w:hyperlink>
    </w:p>
    <w:p w:rsidR="00D815A2" w:rsidRDefault="00D815A2" w:rsidP="00235244">
      <w:pPr>
        <w:pStyle w:val="NoSpacing"/>
        <w:rPr>
          <w:color w:val="CD0000"/>
        </w:rPr>
      </w:pPr>
    </w:p>
    <w:p w:rsidR="00BE3322" w:rsidRDefault="00BE3322" w:rsidP="00BE3322">
      <w:pPr>
        <w:pStyle w:val="NoSpacing"/>
        <w:rPr>
          <w:b/>
          <w:sz w:val="24"/>
          <w:szCs w:val="24"/>
        </w:rPr>
      </w:pPr>
      <w:r w:rsidRPr="00BE3322">
        <w:rPr>
          <w:b/>
          <w:sz w:val="24"/>
          <w:szCs w:val="24"/>
        </w:rPr>
        <w:t>Introduction to Artificial Intelligence</w:t>
      </w:r>
    </w:p>
    <w:p w:rsidR="00BE3322" w:rsidRPr="00BE3322" w:rsidRDefault="00BE3322" w:rsidP="00BE33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Author</w:t>
      </w:r>
      <w:r w:rsidRPr="00BE3322">
        <w:rPr>
          <w:sz w:val="24"/>
          <w:szCs w:val="24"/>
        </w:rPr>
        <w:t xml:space="preserve">: Wolfgang </w:t>
      </w:r>
      <w:proofErr w:type="spellStart"/>
      <w:r w:rsidRPr="00BE3322">
        <w:rPr>
          <w:sz w:val="24"/>
          <w:szCs w:val="24"/>
        </w:rPr>
        <w:t>Ertel</w:t>
      </w:r>
      <w:proofErr w:type="spellEnd"/>
      <w:r w:rsidRPr="00855543">
        <w:rPr>
          <w:sz w:val="24"/>
          <w:szCs w:val="24"/>
        </w:rPr>
        <w:t>,</w:t>
      </w:r>
      <w:r w:rsidRPr="00D815A2">
        <w:rPr>
          <w:i/>
          <w:sz w:val="24"/>
          <w:szCs w:val="24"/>
        </w:rPr>
        <w:t xml:space="preserve"> </w:t>
      </w:r>
      <w:r w:rsidRPr="00D815A2">
        <w:rPr>
          <w:i/>
        </w:rPr>
        <w:t>Springer</w:t>
      </w:r>
      <w:r>
        <w:rPr>
          <w:sz w:val="24"/>
          <w:szCs w:val="24"/>
        </w:rPr>
        <w:t xml:space="preserve"> 2011</w:t>
      </w:r>
    </w:p>
    <w:p w:rsidR="00BE3322" w:rsidRDefault="00BE3322" w:rsidP="00BE3322">
      <w:pPr>
        <w:pStyle w:val="NoSpacing"/>
        <w:rPr>
          <w:sz w:val="24"/>
          <w:szCs w:val="24"/>
        </w:rPr>
      </w:pPr>
      <w:r w:rsidRPr="00BE3322">
        <w:rPr>
          <w:sz w:val="24"/>
          <w:szCs w:val="24"/>
        </w:rPr>
        <w:t>ISBN: 978-0-85729-298-8 (Print) 978-0-85729-299-5 (Online)</w:t>
      </w:r>
    </w:p>
    <w:p w:rsidR="00D815A2" w:rsidRDefault="00BE3322" w:rsidP="00BE3322">
      <w:pPr>
        <w:pStyle w:val="NoSpacing"/>
      </w:pPr>
      <w:proofErr w:type="spellStart"/>
      <w:r w:rsidRPr="00855543">
        <w:t>SpringerLink</w:t>
      </w:r>
      <w:proofErr w:type="spellEnd"/>
      <w:r w:rsidRPr="00855543">
        <w:t>:</w:t>
      </w:r>
      <w:r>
        <w:t xml:space="preserve"> </w:t>
      </w:r>
      <w:hyperlink r:id="rId12" w:history="1">
        <w:r>
          <w:rPr>
            <w:rStyle w:val="Hyperlink"/>
          </w:rPr>
          <w:t>http://link.springer.com/book/10.1007/978-0-85729-299-5</w:t>
        </w:r>
      </w:hyperlink>
    </w:p>
    <w:p w:rsidR="00BE3322" w:rsidRDefault="00BE3322" w:rsidP="00BE3322">
      <w:pPr>
        <w:pStyle w:val="NoSpacing"/>
        <w:rPr>
          <w:color w:val="CD0000"/>
        </w:rPr>
      </w:pPr>
    </w:p>
    <w:p w:rsidR="00235244" w:rsidRPr="00336002" w:rsidRDefault="00235244" w:rsidP="00235244">
      <w:pPr>
        <w:pStyle w:val="NoSpacing"/>
        <w:rPr>
          <w:color w:val="CD0000"/>
        </w:rPr>
      </w:pPr>
      <w:r w:rsidRPr="00336002">
        <w:rPr>
          <w:color w:val="CD0000"/>
        </w:rPr>
        <w:t>Recommended books</w:t>
      </w:r>
      <w:r w:rsidR="00336002" w:rsidRPr="00336002">
        <w:rPr>
          <w:color w:val="CD0000"/>
        </w:rPr>
        <w:t xml:space="preserve"> (free to NEU students via </w:t>
      </w:r>
      <w:proofErr w:type="spellStart"/>
      <w:r w:rsidR="00336002" w:rsidRPr="00336002">
        <w:rPr>
          <w:color w:val="CD0000"/>
        </w:rPr>
        <w:t>SpringerLink</w:t>
      </w:r>
      <w:proofErr w:type="spellEnd"/>
      <w:r w:rsidR="00336002" w:rsidRPr="00336002">
        <w:rPr>
          <w:color w:val="CD0000"/>
        </w:rPr>
        <w:t>)</w:t>
      </w:r>
      <w:r w:rsidRPr="00336002">
        <w:rPr>
          <w:color w:val="CD0000"/>
        </w:rPr>
        <w:t>:</w:t>
      </w:r>
    </w:p>
    <w:p w:rsidR="00235244" w:rsidRDefault="00235244" w:rsidP="00855543">
      <w:pPr>
        <w:pStyle w:val="NoSpacing"/>
        <w:rPr>
          <w:rStyle w:val="Hyperlink"/>
        </w:rPr>
      </w:pPr>
    </w:p>
    <w:p w:rsidR="00235244" w:rsidRPr="00235244" w:rsidRDefault="00235244" w:rsidP="00235244">
      <w:pPr>
        <w:pStyle w:val="NoSpacing"/>
        <w:rPr>
          <w:b/>
        </w:rPr>
      </w:pPr>
      <w:r w:rsidRPr="00235244">
        <w:rPr>
          <w:b/>
        </w:rPr>
        <w:lastRenderedPageBreak/>
        <w:t>Beginning C# Object-Oriented Programming</w:t>
      </w:r>
    </w:p>
    <w:p w:rsidR="00235244" w:rsidRDefault="00235244" w:rsidP="00235244">
      <w:pPr>
        <w:pStyle w:val="NoSpacing"/>
      </w:pPr>
      <w:r>
        <w:t>Authors: Dan Clark</w:t>
      </w:r>
      <w:r w:rsidRPr="00855543">
        <w:rPr>
          <w:sz w:val="24"/>
          <w:szCs w:val="24"/>
        </w:rPr>
        <w:t>,</w:t>
      </w:r>
      <w:r w:rsidRPr="00855543">
        <w:rPr>
          <w:i/>
          <w:sz w:val="24"/>
          <w:szCs w:val="24"/>
        </w:rPr>
        <w:t xml:space="preserve"> </w:t>
      </w:r>
      <w:proofErr w:type="spellStart"/>
      <w:r w:rsidRPr="00855543">
        <w:rPr>
          <w:i/>
          <w:sz w:val="24"/>
          <w:szCs w:val="24"/>
        </w:rPr>
        <w:t>Apress</w:t>
      </w:r>
      <w:proofErr w:type="spellEnd"/>
      <w:r w:rsidRPr="00855543">
        <w:rPr>
          <w:sz w:val="24"/>
          <w:szCs w:val="24"/>
        </w:rPr>
        <w:t xml:space="preserve"> 2013</w:t>
      </w:r>
      <w:r>
        <w:t xml:space="preserve">   </w:t>
      </w:r>
    </w:p>
    <w:p w:rsidR="00235244" w:rsidRDefault="00235244" w:rsidP="00235244">
      <w:pPr>
        <w:pStyle w:val="NoSpacing"/>
      </w:pPr>
      <w:r>
        <w:t>ISBN: 978-1-4302-4935-1 (Print) 978-1-4302-4936-8 (Online)</w:t>
      </w:r>
    </w:p>
    <w:p w:rsidR="00855543" w:rsidRDefault="00235244" w:rsidP="00855543">
      <w:pPr>
        <w:pStyle w:val="NoSpacing"/>
      </w:pPr>
      <w:proofErr w:type="spellStart"/>
      <w:r w:rsidRPr="00855543">
        <w:t>SpringerLink</w:t>
      </w:r>
      <w:proofErr w:type="spellEnd"/>
      <w:r w:rsidRPr="00855543">
        <w:t>:</w:t>
      </w:r>
      <w:r>
        <w:t xml:space="preserve"> </w:t>
      </w:r>
      <w:hyperlink r:id="rId13" w:history="1">
        <w:r>
          <w:rPr>
            <w:rStyle w:val="Hyperlink"/>
          </w:rPr>
          <w:t>http://link.springer.com/book/10.1007/978-1-4302-4936-8</w:t>
        </w:r>
      </w:hyperlink>
    </w:p>
    <w:p w:rsidR="00235244" w:rsidRDefault="00235244" w:rsidP="00855543">
      <w:pPr>
        <w:pStyle w:val="NoSpacing"/>
      </w:pPr>
    </w:p>
    <w:p w:rsidR="006A486A" w:rsidRPr="006A486A" w:rsidRDefault="006A486A" w:rsidP="006A486A">
      <w:pPr>
        <w:pStyle w:val="NoSpacing"/>
        <w:rPr>
          <w:b/>
        </w:rPr>
      </w:pPr>
      <w:r w:rsidRPr="006A486A">
        <w:rPr>
          <w:b/>
        </w:rPr>
        <w:t>C# Quick Syntax Reference</w:t>
      </w:r>
    </w:p>
    <w:p w:rsidR="006A486A" w:rsidRDefault="006A486A" w:rsidP="006A486A">
      <w:pPr>
        <w:pStyle w:val="NoSpacing"/>
      </w:pPr>
      <w:r>
        <w:t>Authors: Mikael Olsson</w:t>
      </w:r>
      <w:r w:rsidRPr="00855543">
        <w:rPr>
          <w:sz w:val="24"/>
          <w:szCs w:val="24"/>
        </w:rPr>
        <w:t>,</w:t>
      </w:r>
      <w:r w:rsidRPr="00855543">
        <w:rPr>
          <w:i/>
          <w:sz w:val="24"/>
          <w:szCs w:val="24"/>
        </w:rPr>
        <w:t xml:space="preserve"> </w:t>
      </w:r>
      <w:proofErr w:type="spellStart"/>
      <w:r w:rsidRPr="00855543">
        <w:rPr>
          <w:i/>
          <w:sz w:val="24"/>
          <w:szCs w:val="24"/>
        </w:rPr>
        <w:t>Apress</w:t>
      </w:r>
      <w:proofErr w:type="spellEnd"/>
      <w:r w:rsidRPr="00855543">
        <w:rPr>
          <w:sz w:val="24"/>
          <w:szCs w:val="24"/>
        </w:rPr>
        <w:t xml:space="preserve"> 2013</w:t>
      </w:r>
      <w:r>
        <w:t xml:space="preserve">   </w:t>
      </w:r>
    </w:p>
    <w:p w:rsidR="006A486A" w:rsidRDefault="006A486A" w:rsidP="006A486A">
      <w:pPr>
        <w:pStyle w:val="NoSpacing"/>
      </w:pPr>
      <w:r>
        <w:t>ISBN: 978-1-4302-6280-0 (Print) 978-1-4302-6281-7 (Online)</w:t>
      </w:r>
    </w:p>
    <w:p w:rsidR="006A486A" w:rsidRDefault="006A486A" w:rsidP="006A486A">
      <w:pPr>
        <w:pStyle w:val="NoSpacing"/>
      </w:pPr>
      <w:proofErr w:type="spellStart"/>
      <w:r w:rsidRPr="00855543">
        <w:t>SpringerLink</w:t>
      </w:r>
      <w:proofErr w:type="spellEnd"/>
      <w:r w:rsidRPr="00855543">
        <w:t>:</w:t>
      </w:r>
      <w:r>
        <w:t xml:space="preserve"> </w:t>
      </w:r>
      <w:hyperlink r:id="rId14" w:history="1">
        <w:r>
          <w:rPr>
            <w:rStyle w:val="Hyperlink"/>
          </w:rPr>
          <w:t>http://link.springer.com/book/10.1007/978-1-4302-6281-7</w:t>
        </w:r>
      </w:hyperlink>
    </w:p>
    <w:p w:rsidR="006A486A" w:rsidRDefault="006A486A" w:rsidP="006A486A">
      <w:pPr>
        <w:pStyle w:val="NoSpacing"/>
      </w:pPr>
    </w:p>
    <w:p w:rsidR="006A486A" w:rsidRPr="006A486A" w:rsidRDefault="006A486A" w:rsidP="006A486A">
      <w:pPr>
        <w:pStyle w:val="NoSpacing"/>
        <w:rPr>
          <w:b/>
        </w:rPr>
      </w:pPr>
      <w:r w:rsidRPr="006A486A">
        <w:rPr>
          <w:b/>
        </w:rPr>
        <w:t>Learning C# by Programming Games</w:t>
      </w:r>
    </w:p>
    <w:p w:rsidR="006A486A" w:rsidRDefault="006A486A" w:rsidP="006A486A">
      <w:pPr>
        <w:pStyle w:val="NoSpacing"/>
      </w:pPr>
      <w:r>
        <w:t xml:space="preserve">Authors: </w:t>
      </w:r>
      <w:proofErr w:type="spellStart"/>
      <w:r>
        <w:t>Arjan</w:t>
      </w:r>
      <w:proofErr w:type="spellEnd"/>
      <w:r>
        <w:t xml:space="preserve"> </w:t>
      </w:r>
      <w:proofErr w:type="spellStart"/>
      <w:r>
        <w:t>Egges</w:t>
      </w:r>
      <w:proofErr w:type="spellEnd"/>
      <w:r>
        <w:t xml:space="preserve">, </w:t>
      </w:r>
      <w:proofErr w:type="spellStart"/>
      <w:r>
        <w:t>Jeroen</w:t>
      </w:r>
      <w:proofErr w:type="spellEnd"/>
      <w:r>
        <w:t xml:space="preserve"> D. Fokker, Mark H. </w:t>
      </w:r>
      <w:proofErr w:type="spellStart"/>
      <w:r>
        <w:t>Overmars</w:t>
      </w:r>
      <w:proofErr w:type="spellEnd"/>
      <w:r>
        <w:t xml:space="preserve">, </w:t>
      </w:r>
      <w:r w:rsidRPr="006A486A">
        <w:rPr>
          <w:i/>
        </w:rPr>
        <w:t>Springer</w:t>
      </w:r>
      <w:r>
        <w:t xml:space="preserve"> 2013</w:t>
      </w:r>
    </w:p>
    <w:p w:rsidR="006A486A" w:rsidRDefault="006A486A" w:rsidP="006A486A">
      <w:pPr>
        <w:pStyle w:val="NoSpacing"/>
      </w:pPr>
      <w:r>
        <w:t>ISBN: 978-3-642-36579-9 (Print) 978-3-642-36580-5 (Online)</w:t>
      </w:r>
    </w:p>
    <w:p w:rsidR="00235244" w:rsidRDefault="00235244" w:rsidP="00855543">
      <w:pPr>
        <w:pStyle w:val="NoSpacing"/>
      </w:pPr>
      <w:proofErr w:type="spellStart"/>
      <w:r w:rsidRPr="00855543">
        <w:t>SpringerLink</w:t>
      </w:r>
      <w:proofErr w:type="spellEnd"/>
      <w:r w:rsidRPr="00855543">
        <w:t>:</w:t>
      </w:r>
      <w:r w:rsidR="006A486A">
        <w:t xml:space="preserve"> </w:t>
      </w:r>
      <w:hyperlink r:id="rId15" w:history="1">
        <w:r w:rsidR="006A486A">
          <w:rPr>
            <w:rStyle w:val="Hyperlink"/>
          </w:rPr>
          <w:t>http://link.springer.com/book/10.1007/978-3-642-36580-5</w:t>
        </w:r>
      </w:hyperlink>
    </w:p>
    <w:p w:rsidR="00235244" w:rsidRDefault="00235244" w:rsidP="00855543">
      <w:pPr>
        <w:pStyle w:val="NoSpacing"/>
      </w:pPr>
    </w:p>
    <w:p w:rsidR="0082778D" w:rsidRPr="0077385D" w:rsidRDefault="0082778D" w:rsidP="0082778D">
      <w:pPr>
        <w:pStyle w:val="NoSpacing"/>
        <w:rPr>
          <w:color w:val="CD0000"/>
        </w:rPr>
      </w:pPr>
      <w:r>
        <w:rPr>
          <w:color w:val="CD0000"/>
        </w:rPr>
        <w:t>Hardware</w:t>
      </w:r>
      <w:r w:rsidRPr="0077385D">
        <w:rPr>
          <w:color w:val="CD0000"/>
        </w:rPr>
        <w:t>:</w:t>
      </w:r>
    </w:p>
    <w:p w:rsidR="0082778D" w:rsidRDefault="0082778D" w:rsidP="0082778D">
      <w:pPr>
        <w:pStyle w:val="NoSpacing"/>
      </w:pPr>
    </w:p>
    <w:p w:rsidR="0082778D" w:rsidRDefault="0082778D" w:rsidP="0082778D">
      <w:pPr>
        <w:pStyle w:val="NoSpacing"/>
      </w:pPr>
      <w:r>
        <w:t>You must has access to a computer that runs</w:t>
      </w:r>
      <w:r w:rsidR="003C2A74">
        <w:t xml:space="preserve"> Unity 3D or Unreal Engine</w:t>
      </w:r>
      <w:r>
        <w:t>. If you don’t have a laptop or home computer that can run</w:t>
      </w:r>
      <w:r w:rsidR="003C2A74">
        <w:t xml:space="preserve"> Unity 3D or Unreal Engine</w:t>
      </w:r>
      <w:r>
        <w:t>.</w:t>
      </w:r>
      <w:r w:rsidR="00DA0D4E">
        <w:t xml:space="preserve"> If you </w:t>
      </w:r>
      <w:r w:rsidR="00D57F45">
        <w:t>don’t have this then contact me</w:t>
      </w:r>
      <w:r w:rsidR="00140AAA">
        <w:t>,</w:t>
      </w:r>
      <w:r w:rsidR="00D57F45">
        <w:t xml:space="preserve"> </w:t>
      </w:r>
      <w:r w:rsidR="00DA0D4E">
        <w:t>and we’ll set you up with an account in the game lab.</w:t>
      </w:r>
    </w:p>
    <w:p w:rsidR="00F30A06" w:rsidRDefault="00F30A06" w:rsidP="0082778D">
      <w:pPr>
        <w:pStyle w:val="NoSpacing"/>
      </w:pPr>
    </w:p>
    <w:p w:rsidR="00F30A06" w:rsidRDefault="00F30A06" w:rsidP="0082778D">
      <w:pPr>
        <w:pStyle w:val="NoSpacing"/>
      </w:pPr>
      <w:r>
        <w:t>Mobile device - You must has access to a mobile device (iPhone</w:t>
      </w:r>
      <w:r w:rsidR="00140AAA">
        <w:t>/iPad/Android) around week nine</w:t>
      </w:r>
      <w:r>
        <w:t xml:space="preserve"> of the course.</w:t>
      </w:r>
      <w:r w:rsidR="00D63E90">
        <w:t xml:space="preserve"> T</w:t>
      </w:r>
      <w:r w:rsidR="00733B63">
        <w:t xml:space="preserve">he </w:t>
      </w:r>
      <w:r>
        <w:t xml:space="preserve">mobile device need not have a working phone number; just the accelerometer and touch </w:t>
      </w:r>
      <w:r w:rsidR="00C8605C">
        <w:t>pad functionality for testing a</w:t>
      </w:r>
      <w:r>
        <w:t xml:space="preserve"> port of a game to a mobile device.</w:t>
      </w:r>
      <w:r w:rsidR="007E0122">
        <w:t xml:space="preserve"> If you don’t have this then contact </w:t>
      </w:r>
      <w:proofErr w:type="gramStart"/>
      <w:r w:rsidR="007E0122">
        <w:t>me</w:t>
      </w:r>
      <w:proofErr w:type="gramEnd"/>
      <w:r w:rsidR="007E0122">
        <w:t xml:space="preserve"> and we’ll partner you with somebody with a mobile device.</w:t>
      </w:r>
    </w:p>
    <w:p w:rsidR="00E36FFF" w:rsidRDefault="00E36FFF" w:rsidP="00E36FFF">
      <w:pPr>
        <w:pStyle w:val="NoSpacing"/>
      </w:pPr>
    </w:p>
    <w:p w:rsidR="0042458A" w:rsidRPr="0077385D" w:rsidRDefault="00B03475" w:rsidP="0042458A">
      <w:pPr>
        <w:pStyle w:val="NoSpacing"/>
        <w:rPr>
          <w:color w:val="CD0000"/>
        </w:rPr>
      </w:pPr>
      <w:r>
        <w:rPr>
          <w:color w:val="CD0000"/>
        </w:rPr>
        <w:t>Software</w:t>
      </w:r>
      <w:r w:rsidR="0042458A" w:rsidRPr="0077385D">
        <w:rPr>
          <w:color w:val="CD0000"/>
        </w:rPr>
        <w:t>:</w:t>
      </w:r>
    </w:p>
    <w:p w:rsidR="0042458A" w:rsidRDefault="0042458A" w:rsidP="0042458A">
      <w:pPr>
        <w:pStyle w:val="NoSpacing"/>
      </w:pPr>
    </w:p>
    <w:p w:rsidR="001E0C41" w:rsidRDefault="001E0C41" w:rsidP="0042458A">
      <w:pPr>
        <w:pStyle w:val="NoSpacing"/>
      </w:pPr>
      <w:r>
        <w:t>Unity 3D (</w:t>
      </w:r>
      <w:hyperlink r:id="rId16" w:history="1">
        <w:r>
          <w:rPr>
            <w:rStyle w:val="Hyperlink"/>
          </w:rPr>
          <w:t>http://unity3d.com/unity/download</w:t>
        </w:r>
      </w:hyperlink>
      <w:r>
        <w:t>)</w:t>
      </w:r>
    </w:p>
    <w:p w:rsidR="00B03475" w:rsidRDefault="001E0C41" w:rsidP="0042458A">
      <w:pPr>
        <w:pStyle w:val="NoSpacing"/>
      </w:pPr>
      <w:r w:rsidRPr="00806AFB">
        <w:t xml:space="preserve">Houdini Engine for Unity  </w:t>
      </w:r>
      <w:r>
        <w:t xml:space="preserve"> (</w:t>
      </w:r>
      <w:hyperlink r:id="rId17" w:history="1">
        <w:r w:rsidRPr="00193FFD">
          <w:rPr>
            <w:rStyle w:val="Hyperlink"/>
          </w:rPr>
          <w:t>http://www.sidefx.com/unity</w:t>
        </w:r>
      </w:hyperlink>
      <w:r>
        <w:t>)</w:t>
      </w:r>
    </w:p>
    <w:p w:rsidR="003C2A74" w:rsidRDefault="003C2A74" w:rsidP="0042458A">
      <w:pPr>
        <w:pStyle w:val="NoSpacing"/>
      </w:pPr>
      <w:r>
        <w:t>Unreal Engine (</w:t>
      </w:r>
      <w:hyperlink r:id="rId18" w:history="1">
        <w:r w:rsidRPr="006A1B3A">
          <w:rPr>
            <w:rStyle w:val="Hyperlink"/>
          </w:rPr>
          <w:t>https://www.unrealengine.com/blog</w:t>
        </w:r>
      </w:hyperlink>
      <w:r>
        <w:t>)</w:t>
      </w:r>
    </w:p>
    <w:p w:rsidR="003C2A74" w:rsidRDefault="003C2A74" w:rsidP="0042458A">
      <w:pPr>
        <w:pStyle w:val="NoSpacing"/>
      </w:pPr>
    </w:p>
    <w:p w:rsidR="001E0C41" w:rsidRDefault="001E0C41" w:rsidP="0042458A">
      <w:pPr>
        <w:pStyle w:val="NoSpacing"/>
      </w:pPr>
    </w:p>
    <w:p w:rsidR="00E36FFF" w:rsidRPr="00426631" w:rsidRDefault="00E36FFF" w:rsidP="00E36FFF">
      <w:pPr>
        <w:pStyle w:val="NoSpacing"/>
        <w:rPr>
          <w:color w:val="CD0000"/>
          <w:sz w:val="28"/>
          <w:szCs w:val="28"/>
        </w:rPr>
      </w:pPr>
      <w:r w:rsidRPr="00426631">
        <w:rPr>
          <w:color w:val="CD0000"/>
          <w:sz w:val="28"/>
          <w:szCs w:val="28"/>
        </w:rPr>
        <w:t>Participation</w:t>
      </w:r>
      <w:r w:rsidR="00721D8D">
        <w:rPr>
          <w:color w:val="CD0000"/>
          <w:sz w:val="28"/>
          <w:szCs w:val="28"/>
        </w:rPr>
        <w:t xml:space="preserve"> </w:t>
      </w:r>
      <w:r w:rsidRPr="00426631">
        <w:rPr>
          <w:color w:val="CD0000"/>
          <w:sz w:val="28"/>
          <w:szCs w:val="28"/>
        </w:rPr>
        <w:t>Policy</w:t>
      </w:r>
      <w:r w:rsidR="00721D8D">
        <w:rPr>
          <w:color w:val="CD0000"/>
          <w:sz w:val="28"/>
          <w:szCs w:val="28"/>
        </w:rPr>
        <w:t xml:space="preserve"> </w:t>
      </w:r>
    </w:p>
    <w:p w:rsidR="00D970A5" w:rsidRDefault="00D970A5" w:rsidP="00E36FFF">
      <w:pPr>
        <w:pStyle w:val="NoSpacing"/>
      </w:pPr>
    </w:p>
    <w:p w:rsidR="00860086" w:rsidRDefault="00E36FFF" w:rsidP="00E36FFF">
      <w:pPr>
        <w:pStyle w:val="NoSpacing"/>
      </w:pPr>
      <w:r>
        <w:t>Participation</w:t>
      </w:r>
      <w:r w:rsidR="00721D8D">
        <w:t xml:space="preserve"> </w:t>
      </w:r>
      <w:r>
        <w:t>in</w:t>
      </w:r>
      <w:r w:rsidR="00721D8D">
        <w:t xml:space="preserve"> </w:t>
      </w:r>
      <w:r>
        <w:t>discussions</w:t>
      </w:r>
      <w:r w:rsidR="00721D8D">
        <w:t xml:space="preserve"> </w:t>
      </w:r>
      <w:r>
        <w:t>is</w:t>
      </w:r>
      <w:r w:rsidR="00721D8D">
        <w:t xml:space="preserve"> </w:t>
      </w:r>
      <w:r>
        <w:t>an</w:t>
      </w:r>
      <w:r w:rsidR="00721D8D">
        <w:t xml:space="preserve"> </w:t>
      </w:r>
      <w:r>
        <w:t>important</w:t>
      </w:r>
      <w:r w:rsidR="00721D8D">
        <w:t xml:space="preserve"> </w:t>
      </w:r>
      <w:r>
        <w:t>aspect</w:t>
      </w:r>
      <w:r w:rsidR="00721D8D">
        <w:t xml:space="preserve"> </w:t>
      </w:r>
      <w:r>
        <w:t>on</w:t>
      </w:r>
      <w:r w:rsidR="00721D8D">
        <w:t xml:space="preserve"> </w:t>
      </w:r>
      <w:r>
        <w:t>the</w:t>
      </w:r>
      <w:r w:rsidR="00721D8D">
        <w:t xml:space="preserve"> </w:t>
      </w:r>
      <w:r>
        <w:t>class,</w:t>
      </w:r>
      <w:r w:rsidR="00721D8D">
        <w:t xml:space="preserve"> </w:t>
      </w:r>
      <w:r>
        <w:t>and</w:t>
      </w:r>
      <w:r w:rsidR="00721D8D">
        <w:t xml:space="preserve"> </w:t>
      </w:r>
      <w:r>
        <w:t>contributes</w:t>
      </w:r>
      <w:r w:rsidR="00721D8D">
        <w:t xml:space="preserve"> </w:t>
      </w:r>
      <w:r>
        <w:t>towards</w:t>
      </w:r>
      <w:r w:rsidR="00721D8D">
        <w:t xml:space="preserve"> </w:t>
      </w:r>
      <w:r w:rsidR="00D970A5">
        <w:t>your</w:t>
      </w:r>
      <w:r w:rsidR="00721D8D">
        <w:t xml:space="preserve"> </w:t>
      </w:r>
      <w:r>
        <w:t>grade.</w:t>
      </w:r>
      <w:r w:rsidR="00721D8D">
        <w:t xml:space="preserve"> </w:t>
      </w:r>
      <w:r>
        <w:t>Participation</w:t>
      </w:r>
      <w:r w:rsidR="00721D8D">
        <w:t xml:space="preserve"> </w:t>
      </w:r>
      <w:r>
        <w:t>on</w:t>
      </w:r>
      <w:r w:rsidR="00721D8D">
        <w:t xml:space="preserve"> </w:t>
      </w:r>
      <w:r>
        <w:t>the</w:t>
      </w:r>
      <w:r w:rsidR="00721D8D">
        <w:t xml:space="preserve"> </w:t>
      </w:r>
      <w:r>
        <w:t>Piazza</w:t>
      </w:r>
      <w:r w:rsidR="00721D8D">
        <w:t xml:space="preserve"> </w:t>
      </w:r>
      <w:r>
        <w:t>discussion</w:t>
      </w:r>
      <w:r w:rsidR="00721D8D">
        <w:t xml:space="preserve"> </w:t>
      </w:r>
      <w:r>
        <w:t>forums</w:t>
      </w:r>
      <w:r w:rsidR="00721D8D">
        <w:t xml:space="preserve"> </w:t>
      </w:r>
      <w:r>
        <w:t>(e.g.</w:t>
      </w:r>
      <w:r w:rsidR="00721D8D">
        <w:t xml:space="preserve"> </w:t>
      </w:r>
      <w:r>
        <w:t>asking</w:t>
      </w:r>
      <w:r w:rsidR="00721D8D">
        <w:t xml:space="preserve"> </w:t>
      </w:r>
      <w:r>
        <w:t>and</w:t>
      </w:r>
      <w:r w:rsidR="00721D8D">
        <w:t xml:space="preserve"> </w:t>
      </w:r>
      <w:r w:rsidR="00D970A5">
        <w:t>answering</w:t>
      </w:r>
      <w:r w:rsidR="00721D8D">
        <w:t xml:space="preserve"> </w:t>
      </w:r>
      <w:r w:rsidR="00D970A5">
        <w:t>questions</w:t>
      </w:r>
      <w:r w:rsidR="00721D8D">
        <w:t xml:space="preserve"> </w:t>
      </w:r>
      <w:r w:rsidR="00D970A5">
        <w:t>about</w:t>
      </w:r>
      <w:r w:rsidR="00721D8D">
        <w:t xml:space="preserve"> </w:t>
      </w:r>
      <w:r>
        <w:t>assignments,</w:t>
      </w:r>
      <w:r w:rsidR="00721D8D">
        <w:t xml:space="preserve"> </w:t>
      </w:r>
      <w:r>
        <w:t>discussing</w:t>
      </w:r>
      <w:r w:rsidR="00721D8D">
        <w:t xml:space="preserve"> </w:t>
      </w:r>
      <w:r>
        <w:t>readings,</w:t>
      </w:r>
      <w:r w:rsidR="00721D8D">
        <w:t xml:space="preserve"> </w:t>
      </w:r>
      <w:r>
        <w:t>midterm</w:t>
      </w:r>
      <w:r w:rsidR="00721D8D">
        <w:t xml:space="preserve"> </w:t>
      </w:r>
      <w:r>
        <w:t>review)</w:t>
      </w:r>
      <w:r w:rsidR="00721D8D">
        <w:t xml:space="preserve"> </w:t>
      </w:r>
      <w:r>
        <w:t>also</w:t>
      </w:r>
      <w:r w:rsidR="00721D8D">
        <w:t xml:space="preserve"> </w:t>
      </w:r>
      <w:r>
        <w:t>counts</w:t>
      </w:r>
      <w:r w:rsidR="00721D8D">
        <w:t xml:space="preserve"> </w:t>
      </w:r>
      <w:r>
        <w:t>towards</w:t>
      </w:r>
      <w:r w:rsidR="00721D8D">
        <w:t xml:space="preserve"> </w:t>
      </w:r>
      <w:r>
        <w:t>this</w:t>
      </w:r>
      <w:r w:rsidR="00721D8D">
        <w:t xml:space="preserve"> </w:t>
      </w:r>
      <w:r>
        <w:t>gr</w:t>
      </w:r>
      <w:r w:rsidR="00D970A5">
        <w:t>ade.</w:t>
      </w:r>
      <w:r w:rsidR="00721D8D">
        <w:t xml:space="preserve"> </w:t>
      </w:r>
      <w:r w:rsidR="00D970A5">
        <w:t>It</w:t>
      </w:r>
      <w:r w:rsidR="00721D8D">
        <w:t xml:space="preserve"> </w:t>
      </w:r>
      <w:r w:rsidR="00D970A5">
        <w:t>is</w:t>
      </w:r>
      <w:r w:rsidR="00721D8D">
        <w:t xml:space="preserve"> </w:t>
      </w:r>
      <w:r w:rsidR="00D970A5">
        <w:t>important</w:t>
      </w:r>
      <w:r w:rsidR="00721D8D">
        <w:t xml:space="preserve"> </w:t>
      </w:r>
      <w:r w:rsidR="00D970A5">
        <w:t>that</w:t>
      </w:r>
      <w:r w:rsidR="00721D8D">
        <w:t xml:space="preserve"> </w:t>
      </w:r>
      <w:r>
        <w:t>both</w:t>
      </w:r>
      <w:r w:rsidR="00721D8D">
        <w:t xml:space="preserve"> </w:t>
      </w:r>
      <w:r>
        <w:t>students</w:t>
      </w:r>
      <w:r w:rsidR="00721D8D">
        <w:t xml:space="preserve"> </w:t>
      </w:r>
      <w:r>
        <w:t>and</w:t>
      </w:r>
      <w:r w:rsidR="00721D8D">
        <w:t xml:space="preserve"> </w:t>
      </w:r>
      <w:r>
        <w:t>instructional</w:t>
      </w:r>
      <w:r w:rsidR="00721D8D">
        <w:t xml:space="preserve"> </w:t>
      </w:r>
      <w:r>
        <w:t>staff</w:t>
      </w:r>
      <w:r w:rsidR="00721D8D">
        <w:t xml:space="preserve"> </w:t>
      </w:r>
      <w:r>
        <w:t>help</w:t>
      </w:r>
      <w:r w:rsidR="00721D8D">
        <w:t xml:space="preserve"> </w:t>
      </w:r>
      <w:r>
        <w:t>foster</w:t>
      </w:r>
      <w:r w:rsidR="00721D8D">
        <w:t xml:space="preserve"> </w:t>
      </w:r>
      <w:r>
        <w:t>an</w:t>
      </w:r>
      <w:r w:rsidR="00721D8D">
        <w:t xml:space="preserve"> </w:t>
      </w:r>
      <w:r>
        <w:t>environment</w:t>
      </w:r>
      <w:r w:rsidR="00721D8D">
        <w:t xml:space="preserve"> </w:t>
      </w:r>
      <w:r>
        <w:t>in</w:t>
      </w:r>
      <w:r w:rsidR="00721D8D">
        <w:t xml:space="preserve"> </w:t>
      </w:r>
      <w:r>
        <w:t>which</w:t>
      </w:r>
      <w:r w:rsidR="00721D8D">
        <w:t xml:space="preserve"> </w:t>
      </w:r>
      <w:r w:rsidR="00D970A5">
        <w:t>students</w:t>
      </w:r>
      <w:r w:rsidR="00721D8D">
        <w:t xml:space="preserve"> </w:t>
      </w:r>
      <w:r w:rsidR="00D970A5">
        <w:t>feel</w:t>
      </w:r>
      <w:r w:rsidR="00721D8D">
        <w:t xml:space="preserve"> </w:t>
      </w:r>
      <w:r w:rsidR="00D970A5">
        <w:t>safe</w:t>
      </w:r>
      <w:r w:rsidR="00721D8D">
        <w:t xml:space="preserve"> </w:t>
      </w:r>
      <w:r w:rsidR="00D970A5">
        <w:t>asking</w:t>
      </w:r>
      <w:r w:rsidR="00721D8D">
        <w:t xml:space="preserve"> </w:t>
      </w:r>
      <w:r>
        <w:t>questions,</w:t>
      </w:r>
      <w:r w:rsidR="00721D8D">
        <w:t xml:space="preserve"> </w:t>
      </w:r>
      <w:r>
        <w:t>posing</w:t>
      </w:r>
      <w:r w:rsidR="00721D8D">
        <w:t xml:space="preserve"> </w:t>
      </w:r>
      <w:r>
        <w:t>their</w:t>
      </w:r>
      <w:r w:rsidR="00721D8D">
        <w:t xml:space="preserve"> </w:t>
      </w:r>
      <w:r>
        <w:t>opinions,</w:t>
      </w:r>
      <w:r w:rsidR="00721D8D">
        <w:t xml:space="preserve"> </w:t>
      </w:r>
      <w:r>
        <w:t>and</w:t>
      </w:r>
      <w:r w:rsidR="00721D8D">
        <w:t xml:space="preserve"> </w:t>
      </w:r>
      <w:r>
        <w:t>sharing</w:t>
      </w:r>
      <w:r w:rsidR="00721D8D">
        <w:t xml:space="preserve"> </w:t>
      </w:r>
      <w:r>
        <w:t>their</w:t>
      </w:r>
      <w:r w:rsidR="00721D8D">
        <w:t xml:space="preserve"> </w:t>
      </w:r>
      <w:r>
        <w:t>work</w:t>
      </w:r>
      <w:r w:rsidR="00721D8D">
        <w:t xml:space="preserve"> </w:t>
      </w:r>
      <w:r>
        <w:t>for</w:t>
      </w:r>
      <w:r w:rsidR="00721D8D">
        <w:t xml:space="preserve"> </w:t>
      </w:r>
      <w:r>
        <w:t>critique.</w:t>
      </w:r>
      <w:r w:rsidR="00721D8D">
        <w:t xml:space="preserve"> </w:t>
      </w:r>
      <w:r>
        <w:t>If</w:t>
      </w:r>
      <w:r w:rsidR="00721D8D">
        <w:t xml:space="preserve"> </w:t>
      </w:r>
      <w:r>
        <w:t>at</w:t>
      </w:r>
      <w:r w:rsidR="00721D8D">
        <w:t xml:space="preserve"> </w:t>
      </w:r>
      <w:r>
        <w:t>any</w:t>
      </w:r>
      <w:r w:rsidR="00721D8D">
        <w:t xml:space="preserve"> </w:t>
      </w:r>
      <w:r>
        <w:t>time</w:t>
      </w:r>
      <w:r w:rsidR="00721D8D">
        <w:t xml:space="preserve"> </w:t>
      </w:r>
      <w:r>
        <w:t>you</w:t>
      </w:r>
      <w:r w:rsidR="00721D8D">
        <w:t xml:space="preserve"> </w:t>
      </w:r>
      <w:r>
        <w:t>feel</w:t>
      </w:r>
      <w:r w:rsidR="00721D8D">
        <w:t xml:space="preserve"> </w:t>
      </w:r>
      <w:r>
        <w:t>this</w:t>
      </w:r>
      <w:r w:rsidR="00721D8D">
        <w:t xml:space="preserve"> </w:t>
      </w:r>
      <w:r>
        <w:t>environment</w:t>
      </w:r>
      <w:r w:rsidR="00721D8D">
        <w:t xml:space="preserve"> </w:t>
      </w:r>
      <w:r>
        <w:t>is</w:t>
      </w:r>
      <w:r w:rsidR="00721D8D">
        <w:t xml:space="preserve"> </w:t>
      </w:r>
      <w:r>
        <w:t>being</w:t>
      </w:r>
      <w:r w:rsidR="00721D8D">
        <w:t xml:space="preserve"> </w:t>
      </w:r>
      <w:r>
        <w:t>threatened—by</w:t>
      </w:r>
      <w:r w:rsidR="00721D8D">
        <w:t xml:space="preserve"> </w:t>
      </w:r>
      <w:r>
        <w:t>other</w:t>
      </w:r>
      <w:r w:rsidR="00721D8D">
        <w:t xml:space="preserve"> </w:t>
      </w:r>
      <w:r>
        <w:t>students,</w:t>
      </w:r>
      <w:r w:rsidR="00721D8D">
        <w:t xml:space="preserve"> </w:t>
      </w:r>
      <w:r>
        <w:t>the</w:t>
      </w:r>
      <w:r w:rsidR="00721D8D">
        <w:t xml:space="preserve"> </w:t>
      </w:r>
      <w:r>
        <w:t>TA,</w:t>
      </w:r>
      <w:r w:rsidR="00721D8D">
        <w:t xml:space="preserve"> </w:t>
      </w:r>
      <w:r>
        <w:t>or</w:t>
      </w:r>
      <w:r w:rsidR="00721D8D">
        <w:t xml:space="preserve"> </w:t>
      </w:r>
      <w:r>
        <w:t>the</w:t>
      </w:r>
      <w:r w:rsidR="00721D8D">
        <w:t xml:space="preserve"> </w:t>
      </w:r>
      <w:r>
        <w:t>p</w:t>
      </w:r>
      <w:r w:rsidR="00604798">
        <w:t>rofessor—speak</w:t>
      </w:r>
      <w:r w:rsidR="00721D8D">
        <w:t xml:space="preserve"> </w:t>
      </w:r>
      <w:r w:rsidR="00604798">
        <w:t>up</w:t>
      </w:r>
      <w:r w:rsidR="00721D8D">
        <w:t xml:space="preserve"> </w:t>
      </w:r>
      <w:r w:rsidR="00604798">
        <w:t>and</w:t>
      </w:r>
      <w:r w:rsidR="00721D8D">
        <w:t xml:space="preserve"> </w:t>
      </w:r>
      <w:r w:rsidR="00604798">
        <w:t>make</w:t>
      </w:r>
      <w:r w:rsidR="00721D8D">
        <w:t xml:space="preserve"> </w:t>
      </w:r>
      <w:r>
        <w:t>your</w:t>
      </w:r>
      <w:r w:rsidR="00721D8D">
        <w:t xml:space="preserve"> </w:t>
      </w:r>
      <w:r>
        <w:t>concerns</w:t>
      </w:r>
      <w:r w:rsidR="00721D8D">
        <w:t xml:space="preserve"> </w:t>
      </w:r>
      <w:r>
        <w:t>heard.</w:t>
      </w:r>
      <w:r w:rsidR="00721D8D">
        <w:t xml:space="preserve"> </w:t>
      </w:r>
      <w:r>
        <w:t>If</w:t>
      </w:r>
      <w:r w:rsidR="00721D8D">
        <w:t xml:space="preserve"> </w:t>
      </w:r>
      <w:r>
        <w:t>you</w:t>
      </w:r>
      <w:r w:rsidR="00721D8D">
        <w:t xml:space="preserve"> </w:t>
      </w:r>
      <w:r>
        <w:t>feel</w:t>
      </w:r>
      <w:r w:rsidR="00721D8D">
        <w:t xml:space="preserve"> </w:t>
      </w:r>
      <w:r>
        <w:t>uncomfortable</w:t>
      </w:r>
      <w:r w:rsidR="00721D8D">
        <w:t xml:space="preserve"> </w:t>
      </w:r>
      <w:r>
        <w:t>broaching</w:t>
      </w:r>
      <w:r w:rsidR="00721D8D">
        <w:t xml:space="preserve"> </w:t>
      </w:r>
      <w:r>
        <w:t>this</w:t>
      </w:r>
      <w:r w:rsidR="00721D8D">
        <w:t xml:space="preserve"> </w:t>
      </w:r>
      <w:r>
        <w:t>topic</w:t>
      </w:r>
      <w:r w:rsidR="00721D8D">
        <w:t xml:space="preserve"> </w:t>
      </w:r>
      <w:r>
        <w:t>with</w:t>
      </w:r>
      <w:r w:rsidR="00721D8D">
        <w:t xml:space="preserve"> </w:t>
      </w:r>
      <w:r>
        <w:t>the</w:t>
      </w:r>
      <w:r w:rsidR="00721D8D">
        <w:t xml:space="preserve"> </w:t>
      </w:r>
      <w:r w:rsidR="00604798">
        <w:t>professor,</w:t>
      </w:r>
      <w:r w:rsidR="00721D8D">
        <w:t xml:space="preserve"> </w:t>
      </w:r>
      <w:r w:rsidR="00604798">
        <w:t>you</w:t>
      </w:r>
      <w:r w:rsidR="00721D8D">
        <w:t xml:space="preserve"> </w:t>
      </w:r>
      <w:r w:rsidR="00604798">
        <w:t>should</w:t>
      </w:r>
      <w:r w:rsidR="00721D8D">
        <w:t xml:space="preserve"> </w:t>
      </w:r>
      <w:r w:rsidR="00604798">
        <w:t>feel</w:t>
      </w:r>
      <w:r w:rsidR="00721D8D">
        <w:t xml:space="preserve"> </w:t>
      </w:r>
      <w:r>
        <w:t>free</w:t>
      </w:r>
      <w:r w:rsidR="00721D8D">
        <w:t xml:space="preserve"> </w:t>
      </w:r>
      <w:r>
        <w:t>to</w:t>
      </w:r>
      <w:r w:rsidR="00721D8D">
        <w:t xml:space="preserve"> </w:t>
      </w:r>
      <w:r>
        <w:t>voice</w:t>
      </w:r>
      <w:r w:rsidR="00721D8D">
        <w:t xml:space="preserve"> </w:t>
      </w:r>
      <w:r>
        <w:t>your</w:t>
      </w:r>
      <w:r w:rsidR="00721D8D">
        <w:t xml:space="preserve"> </w:t>
      </w:r>
      <w:r>
        <w:t>concerns</w:t>
      </w:r>
      <w:r w:rsidR="00721D8D">
        <w:t xml:space="preserve"> </w:t>
      </w:r>
      <w:r>
        <w:t>to</w:t>
      </w:r>
      <w:r w:rsidR="00721D8D">
        <w:t xml:space="preserve"> </w:t>
      </w:r>
      <w:r>
        <w:t>the</w:t>
      </w:r>
      <w:r w:rsidR="00721D8D">
        <w:t xml:space="preserve"> </w:t>
      </w:r>
      <w:r>
        <w:t>Dean’s</w:t>
      </w:r>
      <w:r w:rsidR="00721D8D">
        <w:t xml:space="preserve"> </w:t>
      </w:r>
      <w:r>
        <w:t>office.</w:t>
      </w:r>
      <w:r w:rsidR="00721D8D">
        <w:t xml:space="preserve"> </w:t>
      </w:r>
    </w:p>
    <w:p w:rsidR="00426631" w:rsidRDefault="00426631" w:rsidP="00E36FFF">
      <w:pPr>
        <w:pStyle w:val="NoSpacing"/>
      </w:pPr>
    </w:p>
    <w:p w:rsidR="00D57F45" w:rsidRDefault="00E36FFF" w:rsidP="00E36FFF">
      <w:pPr>
        <w:pStyle w:val="NoSpacing"/>
        <w:rPr>
          <w:color w:val="CD0000"/>
          <w:sz w:val="28"/>
          <w:szCs w:val="28"/>
        </w:rPr>
      </w:pPr>
      <w:r w:rsidRPr="00426631">
        <w:rPr>
          <w:color w:val="CD0000"/>
          <w:sz w:val="28"/>
          <w:szCs w:val="28"/>
        </w:rPr>
        <w:t>Collaboration</w:t>
      </w:r>
      <w:r w:rsidR="00721D8D">
        <w:rPr>
          <w:color w:val="CD0000"/>
          <w:sz w:val="28"/>
          <w:szCs w:val="28"/>
        </w:rPr>
        <w:t xml:space="preserve"> </w:t>
      </w:r>
      <w:r w:rsidRPr="00426631">
        <w:rPr>
          <w:color w:val="CD0000"/>
          <w:sz w:val="28"/>
          <w:szCs w:val="28"/>
        </w:rPr>
        <w:t xml:space="preserve">Policies </w:t>
      </w:r>
    </w:p>
    <w:p w:rsidR="00E36FFF" w:rsidRPr="00426631" w:rsidRDefault="00E36FFF" w:rsidP="00E36FFF">
      <w:pPr>
        <w:pStyle w:val="NoSpacing"/>
        <w:rPr>
          <w:color w:val="CD0000"/>
          <w:sz w:val="28"/>
          <w:szCs w:val="28"/>
        </w:rPr>
      </w:pPr>
      <w:r w:rsidRPr="00426631">
        <w:rPr>
          <w:color w:val="CD0000"/>
          <w:sz w:val="28"/>
          <w:szCs w:val="28"/>
        </w:rPr>
        <w:t xml:space="preserve"> </w:t>
      </w:r>
    </w:p>
    <w:p w:rsidR="00E36FFF" w:rsidRDefault="00E36FFF" w:rsidP="00E36FFF">
      <w:pPr>
        <w:pStyle w:val="NoSpacing"/>
      </w:pPr>
      <w:r>
        <w:lastRenderedPageBreak/>
        <w:t>Students</w:t>
      </w:r>
      <w:r w:rsidR="00721D8D">
        <w:t xml:space="preserve"> </w:t>
      </w:r>
      <w:r>
        <w:t>are</w:t>
      </w:r>
      <w:r w:rsidR="00721D8D">
        <w:t xml:space="preserve"> </w:t>
      </w:r>
      <w:r>
        <w:t>strongly</w:t>
      </w:r>
      <w:r w:rsidR="00721D8D">
        <w:t xml:space="preserve"> </w:t>
      </w:r>
      <w:r>
        <w:t>encouraged</w:t>
      </w:r>
      <w:r w:rsidR="00721D8D">
        <w:t xml:space="preserve"> </w:t>
      </w:r>
      <w:r>
        <w:t>to</w:t>
      </w:r>
      <w:r w:rsidR="00721D8D">
        <w:t xml:space="preserve"> </w:t>
      </w:r>
      <w:r>
        <w:t>collaborate</w:t>
      </w:r>
      <w:r w:rsidR="00721D8D">
        <w:t xml:space="preserve"> </w:t>
      </w:r>
      <w:r>
        <w:t>through</w:t>
      </w:r>
      <w:r w:rsidR="00721D8D">
        <w:t xml:space="preserve"> </w:t>
      </w:r>
      <w:r>
        <w:t>discussing</w:t>
      </w:r>
      <w:r w:rsidR="00721D8D">
        <w:t xml:space="preserve"> </w:t>
      </w:r>
      <w:r>
        <w:t>strategies</w:t>
      </w:r>
      <w:r w:rsidR="00721D8D">
        <w:t xml:space="preserve"> </w:t>
      </w:r>
      <w:r>
        <w:t>for</w:t>
      </w:r>
      <w:r w:rsidR="00721D8D">
        <w:t xml:space="preserve"> </w:t>
      </w:r>
      <w:r>
        <w:t>completing</w:t>
      </w:r>
      <w:r w:rsidR="00721D8D">
        <w:t xml:space="preserve"> </w:t>
      </w:r>
      <w:r>
        <w:t>assignments,</w:t>
      </w:r>
      <w:r w:rsidR="00721D8D">
        <w:t xml:space="preserve"> </w:t>
      </w:r>
      <w:r>
        <w:t>talking</w:t>
      </w:r>
      <w:r w:rsidR="00721D8D">
        <w:t xml:space="preserve"> </w:t>
      </w:r>
      <w:r>
        <w:t>about</w:t>
      </w:r>
      <w:r w:rsidR="00721D8D">
        <w:t xml:space="preserve"> </w:t>
      </w:r>
      <w:r>
        <w:t>the</w:t>
      </w:r>
      <w:r w:rsidR="00721D8D">
        <w:t xml:space="preserve"> </w:t>
      </w:r>
      <w:r w:rsidR="00604798">
        <w:t>readings</w:t>
      </w:r>
      <w:r w:rsidR="00721D8D">
        <w:t xml:space="preserve"> </w:t>
      </w:r>
      <w:r w:rsidR="00604798">
        <w:t>before</w:t>
      </w:r>
      <w:r w:rsidR="00721D8D">
        <w:t xml:space="preserve"> </w:t>
      </w:r>
      <w:r w:rsidR="00604798">
        <w:t>class,</w:t>
      </w:r>
      <w:r w:rsidR="00721D8D">
        <w:t xml:space="preserve"> </w:t>
      </w:r>
      <w:r w:rsidR="00604798">
        <w:t>and</w:t>
      </w:r>
      <w:r w:rsidR="00721D8D">
        <w:t xml:space="preserve"> </w:t>
      </w:r>
      <w:r>
        <w:t>studying</w:t>
      </w:r>
      <w:r w:rsidR="00721D8D">
        <w:t xml:space="preserve"> </w:t>
      </w:r>
      <w:r>
        <w:t>for</w:t>
      </w:r>
      <w:r w:rsidR="00721D8D">
        <w:t xml:space="preserve"> </w:t>
      </w:r>
      <w:r>
        <w:t>the</w:t>
      </w:r>
      <w:r w:rsidR="00721D8D">
        <w:t xml:space="preserve"> </w:t>
      </w:r>
      <w:r>
        <w:t>midterms.</w:t>
      </w:r>
      <w:r w:rsidR="00721D8D">
        <w:t xml:space="preserve"> </w:t>
      </w:r>
      <w:r>
        <w:t>However,</w:t>
      </w:r>
      <w:r w:rsidR="00721D8D">
        <w:t xml:space="preserve"> </w:t>
      </w:r>
      <w:r>
        <w:t>all</w:t>
      </w:r>
      <w:r w:rsidR="00721D8D">
        <w:t xml:space="preserve"> </w:t>
      </w:r>
      <w:r>
        <w:t>work</w:t>
      </w:r>
      <w:r w:rsidR="00721D8D">
        <w:t xml:space="preserve"> </w:t>
      </w:r>
      <w:r>
        <w:t>that</w:t>
      </w:r>
      <w:r w:rsidR="00721D8D">
        <w:t xml:space="preserve"> </w:t>
      </w:r>
      <w:r>
        <w:t>you</w:t>
      </w:r>
      <w:r w:rsidR="00721D8D">
        <w:t xml:space="preserve"> </w:t>
      </w:r>
      <w:r>
        <w:t>turn</w:t>
      </w:r>
      <w:r w:rsidR="00721D8D">
        <w:t xml:space="preserve"> </w:t>
      </w:r>
      <w:r>
        <w:t>in</w:t>
      </w:r>
      <w:r w:rsidR="00721D8D">
        <w:t xml:space="preserve"> </w:t>
      </w:r>
      <w:r>
        <w:t>to</w:t>
      </w:r>
      <w:r w:rsidR="00721D8D">
        <w:t xml:space="preserve"> </w:t>
      </w:r>
      <w:r>
        <w:t>me</w:t>
      </w:r>
      <w:r w:rsidR="00721D8D">
        <w:t xml:space="preserve"> </w:t>
      </w:r>
      <w:r>
        <w:t>with</w:t>
      </w:r>
      <w:r w:rsidR="00721D8D">
        <w:t xml:space="preserve"> </w:t>
      </w:r>
      <w:r>
        <w:t>you</w:t>
      </w:r>
      <w:r w:rsidR="00604798">
        <w:t>r</w:t>
      </w:r>
      <w:r w:rsidR="00721D8D">
        <w:t xml:space="preserve"> </w:t>
      </w:r>
      <w:r w:rsidR="00604798">
        <w:t>name</w:t>
      </w:r>
      <w:r w:rsidR="00721D8D">
        <w:t xml:space="preserve"> </w:t>
      </w:r>
      <w:r w:rsidR="00604798">
        <w:t>on</w:t>
      </w:r>
      <w:r w:rsidR="00721D8D">
        <w:t xml:space="preserve"> </w:t>
      </w:r>
      <w:r w:rsidR="00604798">
        <w:t>it</w:t>
      </w:r>
      <w:r w:rsidR="00721D8D">
        <w:t xml:space="preserve"> </w:t>
      </w:r>
      <w:r w:rsidR="00604798">
        <w:t>must</w:t>
      </w:r>
      <w:r w:rsidR="00721D8D">
        <w:t xml:space="preserve"> </w:t>
      </w:r>
      <w:r w:rsidR="00604798">
        <w:t>be</w:t>
      </w:r>
      <w:r w:rsidR="00721D8D">
        <w:t xml:space="preserve"> </w:t>
      </w:r>
      <w:r w:rsidR="00604798">
        <w:t>in</w:t>
      </w:r>
      <w:r w:rsidR="00721D8D">
        <w:t xml:space="preserve"> </w:t>
      </w:r>
      <w:r>
        <w:t>your</w:t>
      </w:r>
      <w:r w:rsidR="00721D8D">
        <w:t xml:space="preserve"> </w:t>
      </w:r>
      <w:r>
        <w:t>own</w:t>
      </w:r>
      <w:r w:rsidR="00721D8D">
        <w:t xml:space="preserve"> </w:t>
      </w:r>
      <w:r>
        <w:t>words</w:t>
      </w:r>
      <w:r w:rsidR="00721D8D">
        <w:t xml:space="preserve"> </w:t>
      </w:r>
      <w:r>
        <w:t>or</w:t>
      </w:r>
      <w:r w:rsidR="00721D8D">
        <w:t xml:space="preserve"> </w:t>
      </w:r>
      <w:r>
        <w:t>coded</w:t>
      </w:r>
      <w:r w:rsidR="00721D8D">
        <w:t xml:space="preserve"> </w:t>
      </w:r>
      <w:r>
        <w:t>in</w:t>
      </w:r>
      <w:r w:rsidR="00721D8D">
        <w:t xml:space="preserve"> </w:t>
      </w:r>
      <w:r>
        <w:t>your</w:t>
      </w:r>
      <w:r w:rsidR="00721D8D">
        <w:t xml:space="preserve"> </w:t>
      </w:r>
      <w:r>
        <w:t>own</w:t>
      </w:r>
      <w:r w:rsidR="00721D8D">
        <w:t xml:space="preserve"> </w:t>
      </w:r>
      <w:r>
        <w:t>style.</w:t>
      </w:r>
      <w:r w:rsidR="00721D8D">
        <w:t xml:space="preserve"> </w:t>
      </w:r>
      <w:r>
        <w:t>Directly</w:t>
      </w:r>
      <w:r w:rsidR="00721D8D">
        <w:t xml:space="preserve"> </w:t>
      </w:r>
      <w:r>
        <w:t>copied</w:t>
      </w:r>
      <w:r w:rsidR="00721D8D">
        <w:t xml:space="preserve"> </w:t>
      </w:r>
      <w:r>
        <w:t>code</w:t>
      </w:r>
      <w:r w:rsidR="00721D8D">
        <w:t xml:space="preserve"> </w:t>
      </w:r>
      <w:r>
        <w:t>or</w:t>
      </w:r>
      <w:r w:rsidR="00721D8D">
        <w:t xml:space="preserve"> </w:t>
      </w:r>
      <w:r>
        <w:t>text</w:t>
      </w:r>
      <w:r w:rsidR="00721D8D">
        <w:t xml:space="preserve"> </w:t>
      </w:r>
      <w:r>
        <w:t>from</w:t>
      </w:r>
      <w:r w:rsidR="00721D8D">
        <w:t xml:space="preserve"> </w:t>
      </w:r>
      <w:r w:rsidR="00604798">
        <w:t>any</w:t>
      </w:r>
      <w:r w:rsidR="00721D8D">
        <w:t xml:space="preserve"> </w:t>
      </w:r>
      <w:r w:rsidR="00604798">
        <w:t>other</w:t>
      </w:r>
      <w:r w:rsidR="00721D8D">
        <w:t xml:space="preserve"> </w:t>
      </w:r>
      <w:r w:rsidR="00604798">
        <w:t>source</w:t>
      </w:r>
      <w:r w:rsidR="00721D8D">
        <w:t xml:space="preserve"> </w:t>
      </w:r>
      <w:r w:rsidR="00604798">
        <w:t>is</w:t>
      </w:r>
      <w:r w:rsidR="00721D8D">
        <w:t xml:space="preserve"> </w:t>
      </w:r>
      <w:r w:rsidR="00604798">
        <w:t>not</w:t>
      </w:r>
      <w:r w:rsidR="00721D8D">
        <w:t xml:space="preserve"> </w:t>
      </w:r>
      <w:r>
        <w:t>allowed.</w:t>
      </w:r>
      <w:r w:rsidR="00721D8D">
        <w:t xml:space="preserve"> </w:t>
      </w:r>
      <w:r>
        <w:t>Feel</w:t>
      </w:r>
      <w:r w:rsidR="00721D8D">
        <w:t xml:space="preserve"> </w:t>
      </w:r>
      <w:r>
        <w:t>free</w:t>
      </w:r>
      <w:r w:rsidR="00721D8D">
        <w:t xml:space="preserve"> </w:t>
      </w:r>
      <w:r>
        <w:t>to</w:t>
      </w:r>
      <w:r w:rsidR="00721D8D">
        <w:t xml:space="preserve"> </w:t>
      </w:r>
      <w:r>
        <w:t>discuss</w:t>
      </w:r>
      <w:r w:rsidR="00721D8D">
        <w:t xml:space="preserve"> </w:t>
      </w:r>
      <w:r>
        <w:t>general</w:t>
      </w:r>
      <w:r w:rsidR="00721D8D">
        <w:t xml:space="preserve"> </w:t>
      </w:r>
      <w:r>
        <w:t>strategies,</w:t>
      </w:r>
      <w:r w:rsidR="00721D8D">
        <w:t xml:space="preserve"> </w:t>
      </w:r>
      <w:r>
        <w:t>but</w:t>
      </w:r>
      <w:r w:rsidR="00721D8D">
        <w:t xml:space="preserve"> </w:t>
      </w:r>
      <w:r>
        <w:t>any</w:t>
      </w:r>
      <w:r w:rsidR="00721D8D">
        <w:t xml:space="preserve"> </w:t>
      </w:r>
      <w:r>
        <w:t>written</w:t>
      </w:r>
      <w:r w:rsidR="00721D8D">
        <w:t xml:space="preserve"> </w:t>
      </w:r>
      <w:r>
        <w:t>work</w:t>
      </w:r>
      <w:r w:rsidR="00721D8D">
        <w:t xml:space="preserve"> </w:t>
      </w:r>
      <w:r>
        <w:t>or</w:t>
      </w:r>
      <w:r w:rsidR="00721D8D">
        <w:t xml:space="preserve"> </w:t>
      </w:r>
      <w:r>
        <w:t>cod</w:t>
      </w:r>
      <w:r w:rsidR="00604798">
        <w:t>e</w:t>
      </w:r>
      <w:r w:rsidR="00721D8D">
        <w:t xml:space="preserve"> </w:t>
      </w:r>
      <w:r w:rsidR="00604798">
        <w:t>should</w:t>
      </w:r>
      <w:r w:rsidR="00721D8D">
        <w:t xml:space="preserve"> </w:t>
      </w:r>
      <w:r w:rsidR="00604798">
        <w:t>be</w:t>
      </w:r>
      <w:r w:rsidR="00721D8D">
        <w:t xml:space="preserve"> </w:t>
      </w:r>
      <w:r w:rsidR="00604798">
        <w:t>your</w:t>
      </w:r>
      <w:r w:rsidR="00721D8D">
        <w:t xml:space="preserve"> </w:t>
      </w:r>
      <w:r w:rsidR="00604798">
        <w:t>own,</w:t>
      </w:r>
      <w:r w:rsidR="00721D8D">
        <w:t xml:space="preserve"> </w:t>
      </w:r>
      <w:r w:rsidR="00604798">
        <w:t>in</w:t>
      </w:r>
      <w:r w:rsidR="00721D8D">
        <w:t xml:space="preserve"> </w:t>
      </w:r>
      <w:r>
        <w:t>your</w:t>
      </w:r>
      <w:r w:rsidR="00721D8D">
        <w:t xml:space="preserve"> </w:t>
      </w:r>
      <w:r>
        <w:t>own</w:t>
      </w:r>
      <w:r w:rsidR="00721D8D">
        <w:t xml:space="preserve"> </w:t>
      </w:r>
      <w:r>
        <w:t>words/style.</w:t>
      </w:r>
      <w:r w:rsidR="00721D8D">
        <w:t xml:space="preserve"> </w:t>
      </w:r>
      <w:r>
        <w:t>If</w:t>
      </w:r>
      <w:r w:rsidR="00721D8D">
        <w:t xml:space="preserve"> </w:t>
      </w:r>
      <w:r>
        <w:t>you</w:t>
      </w:r>
      <w:r w:rsidR="00721D8D">
        <w:t xml:space="preserve"> </w:t>
      </w:r>
      <w:r>
        <w:t>have</w:t>
      </w:r>
      <w:r w:rsidR="00721D8D">
        <w:t xml:space="preserve"> </w:t>
      </w:r>
      <w:r>
        <w:t>collaborated</w:t>
      </w:r>
      <w:r w:rsidR="00721D8D">
        <w:t xml:space="preserve"> </w:t>
      </w:r>
      <w:r>
        <w:t>on</w:t>
      </w:r>
      <w:r w:rsidR="00721D8D">
        <w:t xml:space="preserve"> </w:t>
      </w:r>
      <w:r>
        <w:t>ideas</w:t>
      </w:r>
      <w:r w:rsidR="00721D8D">
        <w:t xml:space="preserve"> </w:t>
      </w:r>
      <w:r>
        <w:t>leading</w:t>
      </w:r>
      <w:r w:rsidR="00721D8D">
        <w:t xml:space="preserve"> </w:t>
      </w:r>
      <w:r>
        <w:t>up</w:t>
      </w:r>
      <w:r w:rsidR="00721D8D">
        <w:t xml:space="preserve"> </w:t>
      </w:r>
      <w:r>
        <w:t>to</w:t>
      </w:r>
      <w:r w:rsidR="00721D8D">
        <w:t xml:space="preserve"> </w:t>
      </w:r>
      <w:r>
        <w:t>the</w:t>
      </w:r>
      <w:r w:rsidR="00721D8D">
        <w:t xml:space="preserve"> </w:t>
      </w:r>
      <w:r w:rsidR="00604798">
        <w:t>final</w:t>
      </w:r>
      <w:r w:rsidR="00721D8D">
        <w:t xml:space="preserve"> </w:t>
      </w:r>
      <w:r w:rsidR="00604798">
        <w:t>solution,</w:t>
      </w:r>
      <w:r w:rsidR="00721D8D">
        <w:t xml:space="preserve"> </w:t>
      </w:r>
      <w:r w:rsidR="00604798">
        <w:t>give</w:t>
      </w:r>
      <w:r w:rsidR="00721D8D">
        <w:t xml:space="preserve"> </w:t>
      </w:r>
      <w:r w:rsidR="00604798">
        <w:t>each</w:t>
      </w:r>
      <w:r w:rsidR="00721D8D">
        <w:t xml:space="preserve"> </w:t>
      </w:r>
      <w:r>
        <w:t>other</w:t>
      </w:r>
      <w:r w:rsidR="00721D8D">
        <w:t xml:space="preserve"> </w:t>
      </w:r>
      <w:r>
        <w:t>credit</w:t>
      </w:r>
      <w:r w:rsidR="00721D8D">
        <w:t xml:space="preserve"> </w:t>
      </w:r>
      <w:r>
        <w:t>on</w:t>
      </w:r>
      <w:r w:rsidR="00721D8D">
        <w:t xml:space="preserve"> </w:t>
      </w:r>
      <w:r>
        <w:t>what</w:t>
      </w:r>
      <w:r w:rsidR="00721D8D">
        <w:t xml:space="preserve"> </w:t>
      </w:r>
      <w:r>
        <w:t>you</w:t>
      </w:r>
      <w:r w:rsidR="00721D8D">
        <w:t xml:space="preserve"> </w:t>
      </w:r>
      <w:r>
        <w:t>turn</w:t>
      </w:r>
      <w:r w:rsidR="00721D8D">
        <w:t xml:space="preserve"> </w:t>
      </w:r>
      <w:r>
        <w:t>in,</w:t>
      </w:r>
      <w:r w:rsidR="00721D8D">
        <w:t xml:space="preserve"> </w:t>
      </w:r>
      <w:r>
        <w:t>clearly</w:t>
      </w:r>
      <w:r w:rsidR="00721D8D">
        <w:t xml:space="preserve"> </w:t>
      </w:r>
      <w:r>
        <w:t>labeling</w:t>
      </w:r>
      <w:r w:rsidR="00721D8D">
        <w:t xml:space="preserve"> </w:t>
      </w:r>
      <w:r>
        <w:t>who</w:t>
      </w:r>
      <w:r w:rsidR="00721D8D">
        <w:t xml:space="preserve"> </w:t>
      </w:r>
      <w:r>
        <w:t>contributed</w:t>
      </w:r>
      <w:r w:rsidR="00721D8D">
        <w:t xml:space="preserve"> </w:t>
      </w:r>
      <w:r>
        <w:t>what</w:t>
      </w:r>
      <w:r w:rsidR="00721D8D">
        <w:t xml:space="preserve"> </w:t>
      </w:r>
      <w:r>
        <w:t>id</w:t>
      </w:r>
      <w:r w:rsidR="00604798">
        <w:t>eas.</w:t>
      </w:r>
      <w:r w:rsidR="00721D8D">
        <w:t xml:space="preserve"> </w:t>
      </w:r>
      <w:r w:rsidR="00604798">
        <w:t>Individuals</w:t>
      </w:r>
      <w:r w:rsidR="00721D8D">
        <w:t xml:space="preserve"> </w:t>
      </w:r>
      <w:r w:rsidR="00604798">
        <w:t>should</w:t>
      </w:r>
      <w:r w:rsidR="00721D8D">
        <w:t xml:space="preserve"> </w:t>
      </w:r>
      <w:r w:rsidR="00604798">
        <w:t>be</w:t>
      </w:r>
      <w:r w:rsidR="00721D8D">
        <w:t xml:space="preserve"> </w:t>
      </w:r>
      <w:r>
        <w:t>able</w:t>
      </w:r>
      <w:r w:rsidR="00721D8D">
        <w:t xml:space="preserve"> </w:t>
      </w:r>
      <w:r>
        <w:t>to</w:t>
      </w:r>
      <w:r w:rsidR="00721D8D">
        <w:t xml:space="preserve"> </w:t>
      </w:r>
      <w:r>
        <w:t>explain</w:t>
      </w:r>
      <w:r w:rsidR="00721D8D">
        <w:t xml:space="preserve"> </w:t>
      </w:r>
      <w:r>
        <w:t>the</w:t>
      </w:r>
      <w:r w:rsidR="00721D8D">
        <w:t xml:space="preserve"> </w:t>
      </w:r>
      <w:r>
        <w:t>function</w:t>
      </w:r>
      <w:r w:rsidR="00721D8D">
        <w:t xml:space="preserve"> </w:t>
      </w:r>
      <w:r>
        <w:t>of</w:t>
      </w:r>
      <w:r w:rsidR="00721D8D">
        <w:t xml:space="preserve"> </w:t>
      </w:r>
      <w:r>
        <w:t>every</w:t>
      </w:r>
      <w:r w:rsidR="00721D8D">
        <w:t xml:space="preserve"> </w:t>
      </w:r>
      <w:r>
        <w:t>aspect</w:t>
      </w:r>
      <w:r w:rsidR="00721D8D">
        <w:t xml:space="preserve"> </w:t>
      </w:r>
      <w:r>
        <w:t>of</w:t>
      </w:r>
      <w:r w:rsidR="00721D8D">
        <w:t xml:space="preserve"> </w:t>
      </w:r>
      <w:r>
        <w:t>group-produced</w:t>
      </w:r>
      <w:r w:rsidR="00721D8D">
        <w:t xml:space="preserve"> </w:t>
      </w:r>
      <w:r>
        <w:t>work.</w:t>
      </w:r>
      <w:r w:rsidR="00721D8D">
        <w:t xml:space="preserve"> </w:t>
      </w:r>
      <w:r>
        <w:t>Not</w:t>
      </w:r>
      <w:r w:rsidR="00721D8D">
        <w:t xml:space="preserve"> </w:t>
      </w:r>
      <w:r>
        <w:t>understanding</w:t>
      </w:r>
      <w:r w:rsidR="00721D8D">
        <w:t xml:space="preserve"> </w:t>
      </w:r>
      <w:r>
        <w:t>what</w:t>
      </w:r>
      <w:r w:rsidR="00721D8D">
        <w:t xml:space="preserve"> </w:t>
      </w:r>
      <w:r>
        <w:t>plagiarism</w:t>
      </w:r>
      <w:r w:rsidR="00721D8D">
        <w:t xml:space="preserve"> </w:t>
      </w:r>
      <w:r w:rsidR="00604798">
        <w:t>is</w:t>
      </w:r>
      <w:r w:rsidR="00721D8D">
        <w:t xml:space="preserve"> </w:t>
      </w:r>
      <w:r w:rsidR="00604798">
        <w:t>does</w:t>
      </w:r>
      <w:r w:rsidR="00721D8D">
        <w:t xml:space="preserve"> </w:t>
      </w:r>
      <w:r w:rsidR="00604798">
        <w:t>not</w:t>
      </w:r>
      <w:r w:rsidR="00721D8D">
        <w:t xml:space="preserve"> </w:t>
      </w:r>
      <w:r w:rsidR="00604798">
        <w:t>constitute</w:t>
      </w:r>
      <w:r w:rsidR="00721D8D">
        <w:t xml:space="preserve"> </w:t>
      </w:r>
      <w:r w:rsidR="00604798">
        <w:t>an</w:t>
      </w:r>
      <w:r w:rsidR="00721D8D">
        <w:t xml:space="preserve"> </w:t>
      </w:r>
      <w:r>
        <w:t>excuse</w:t>
      </w:r>
      <w:r w:rsidR="00721D8D">
        <w:t xml:space="preserve"> </w:t>
      </w:r>
      <w:r>
        <w:t>for</w:t>
      </w:r>
      <w:r w:rsidR="00721D8D">
        <w:t xml:space="preserve"> </w:t>
      </w:r>
      <w:r>
        <w:t>committing</w:t>
      </w:r>
      <w:r w:rsidR="00721D8D">
        <w:t xml:space="preserve"> </w:t>
      </w:r>
      <w:r>
        <w:t>it.</w:t>
      </w:r>
      <w:r w:rsidR="00721D8D">
        <w:t xml:space="preserve"> </w:t>
      </w:r>
      <w:r>
        <w:t>You</w:t>
      </w:r>
      <w:r w:rsidR="00721D8D">
        <w:t xml:space="preserve"> </w:t>
      </w:r>
      <w:r>
        <w:t>should</w:t>
      </w:r>
      <w:r w:rsidR="00721D8D">
        <w:t xml:space="preserve"> </w:t>
      </w:r>
      <w:r>
        <w:t>familiarize</w:t>
      </w:r>
      <w:r w:rsidR="00721D8D">
        <w:t xml:space="preserve"> </w:t>
      </w:r>
      <w:r>
        <w:t>yourself</w:t>
      </w:r>
      <w:r w:rsidR="00721D8D">
        <w:t xml:space="preserve"> </w:t>
      </w:r>
      <w:r>
        <w:t>with</w:t>
      </w:r>
      <w:r w:rsidR="00721D8D">
        <w:t xml:space="preserve"> </w:t>
      </w:r>
      <w:r>
        <w:t>the</w:t>
      </w:r>
      <w:r w:rsidR="00721D8D">
        <w:t xml:space="preserve"> </w:t>
      </w:r>
      <w:r>
        <w:t>Univers</w:t>
      </w:r>
      <w:r w:rsidR="00604798">
        <w:t>ity’s</w:t>
      </w:r>
      <w:r w:rsidR="00721D8D">
        <w:t xml:space="preserve"> </w:t>
      </w:r>
      <w:r w:rsidR="00604798">
        <w:t>policies</w:t>
      </w:r>
      <w:r w:rsidR="00721D8D">
        <w:t xml:space="preserve"> </w:t>
      </w:r>
      <w:r w:rsidR="00604798">
        <w:t>on</w:t>
      </w:r>
      <w:r w:rsidR="00721D8D">
        <w:t xml:space="preserve"> </w:t>
      </w:r>
      <w:r w:rsidR="00604798">
        <w:t>academic</w:t>
      </w:r>
      <w:r w:rsidR="00721D8D">
        <w:t xml:space="preserve"> </w:t>
      </w:r>
      <w:r>
        <w:t>dishonesty</w:t>
      </w:r>
      <w:r w:rsidR="00721D8D">
        <w:t xml:space="preserve"> </w:t>
      </w:r>
      <w:r>
        <w:t>at</w:t>
      </w:r>
      <w:r w:rsidR="00721D8D">
        <w:t xml:space="preserve"> </w:t>
      </w:r>
      <w:r>
        <w:t>the</w:t>
      </w:r>
      <w:r w:rsidR="00721D8D">
        <w:t xml:space="preserve"> </w:t>
      </w:r>
      <w:r>
        <w:t>beginning</w:t>
      </w:r>
      <w:r w:rsidR="00721D8D">
        <w:t xml:space="preserve"> </w:t>
      </w:r>
      <w:r>
        <w:t>of</w:t>
      </w:r>
      <w:r w:rsidR="00721D8D">
        <w:t xml:space="preserve"> </w:t>
      </w:r>
      <w:r>
        <w:t>the</w:t>
      </w:r>
      <w:r w:rsidR="00721D8D">
        <w:t xml:space="preserve"> </w:t>
      </w:r>
      <w:r>
        <w:t>semester.</w:t>
      </w:r>
      <w:r w:rsidR="00721D8D">
        <w:t xml:space="preserve"> </w:t>
      </w:r>
      <w:r>
        <w:t>If</w:t>
      </w:r>
      <w:r w:rsidR="00721D8D">
        <w:t xml:space="preserve"> </w:t>
      </w:r>
      <w:r>
        <w:t>you</w:t>
      </w:r>
      <w:r w:rsidR="00721D8D">
        <w:t xml:space="preserve"> </w:t>
      </w:r>
      <w:r>
        <w:t>have</w:t>
      </w:r>
      <w:r w:rsidR="00721D8D">
        <w:t xml:space="preserve"> </w:t>
      </w:r>
      <w:r>
        <w:t>any</w:t>
      </w:r>
      <w:r w:rsidR="00721D8D">
        <w:t xml:space="preserve"> </w:t>
      </w:r>
      <w:r>
        <w:t>doubts</w:t>
      </w:r>
      <w:r w:rsidR="00721D8D">
        <w:t xml:space="preserve"> </w:t>
      </w:r>
      <w:r>
        <w:t>whatsoe</w:t>
      </w:r>
      <w:r w:rsidR="00604798">
        <w:t>ver</w:t>
      </w:r>
      <w:r w:rsidR="00721D8D">
        <w:t xml:space="preserve"> </w:t>
      </w:r>
      <w:r w:rsidR="00604798">
        <w:t>about</w:t>
      </w:r>
      <w:r w:rsidR="00721D8D">
        <w:t xml:space="preserve"> </w:t>
      </w:r>
      <w:r w:rsidR="00604798">
        <w:t>whether</w:t>
      </w:r>
      <w:r w:rsidR="00721D8D">
        <w:t xml:space="preserve"> </w:t>
      </w:r>
      <w:r w:rsidR="00604798">
        <w:t>you</w:t>
      </w:r>
      <w:r w:rsidR="00721D8D">
        <w:t xml:space="preserve"> </w:t>
      </w:r>
      <w:r w:rsidR="00604798">
        <w:t>are</w:t>
      </w:r>
      <w:r w:rsidR="00721D8D">
        <w:t xml:space="preserve"> </w:t>
      </w:r>
      <w:r>
        <w:t>breaking</w:t>
      </w:r>
      <w:r w:rsidR="00721D8D">
        <w:t xml:space="preserve"> </w:t>
      </w:r>
      <w:r>
        <w:t>the</w:t>
      </w:r>
      <w:r w:rsidR="00721D8D">
        <w:t xml:space="preserve"> </w:t>
      </w:r>
      <w:r>
        <w:t>rules</w:t>
      </w:r>
      <w:r w:rsidR="00721D8D">
        <w:t xml:space="preserve"> </w:t>
      </w:r>
      <w:r>
        <w:t>–</w:t>
      </w:r>
      <w:r w:rsidR="00721D8D">
        <w:t xml:space="preserve"> </w:t>
      </w:r>
      <w:r>
        <w:t>ask!</w:t>
      </w:r>
      <w:r w:rsidR="00721D8D">
        <w:t xml:space="preserve"> </w:t>
      </w:r>
    </w:p>
    <w:p w:rsidR="00253D8F" w:rsidRDefault="00E36FFF" w:rsidP="00E36FFF">
      <w:pPr>
        <w:pStyle w:val="NoSpacing"/>
        <w:rPr>
          <w:i/>
        </w:rPr>
      </w:pPr>
      <w:r>
        <w:t>To</w:t>
      </w:r>
      <w:r w:rsidR="00721D8D">
        <w:t xml:space="preserve"> </w:t>
      </w:r>
      <w:r>
        <w:t>reiterate:</w:t>
      </w:r>
      <w:r w:rsidR="00721D8D">
        <w:t xml:space="preserve"> </w:t>
      </w:r>
      <w:r w:rsidRPr="00CD22C1">
        <w:rPr>
          <w:b/>
        </w:rPr>
        <w:t>plagiarism</w:t>
      </w:r>
      <w:r w:rsidR="00721D8D">
        <w:rPr>
          <w:b/>
        </w:rPr>
        <w:t xml:space="preserve"> </w:t>
      </w:r>
      <w:r w:rsidRPr="00CD22C1">
        <w:rPr>
          <w:b/>
        </w:rPr>
        <w:t>and</w:t>
      </w:r>
      <w:r w:rsidR="00721D8D">
        <w:rPr>
          <w:b/>
        </w:rPr>
        <w:t xml:space="preserve"> </w:t>
      </w:r>
      <w:r w:rsidRPr="00CD22C1">
        <w:rPr>
          <w:b/>
        </w:rPr>
        <w:t>cheating</w:t>
      </w:r>
      <w:r w:rsidR="00721D8D">
        <w:rPr>
          <w:b/>
        </w:rPr>
        <w:t xml:space="preserve"> </w:t>
      </w:r>
      <w:r w:rsidRPr="00CD22C1">
        <w:rPr>
          <w:b/>
        </w:rPr>
        <w:t>are</w:t>
      </w:r>
      <w:r w:rsidR="00721D8D">
        <w:rPr>
          <w:b/>
        </w:rPr>
        <w:t xml:space="preserve"> </w:t>
      </w:r>
      <w:r w:rsidRPr="00CD22C1">
        <w:rPr>
          <w:b/>
        </w:rPr>
        <w:t>strictly</w:t>
      </w:r>
      <w:r w:rsidR="00721D8D">
        <w:rPr>
          <w:b/>
        </w:rPr>
        <w:t xml:space="preserve"> </w:t>
      </w:r>
      <w:r w:rsidRPr="00CD22C1">
        <w:rPr>
          <w:b/>
        </w:rPr>
        <w:t>forbidden.</w:t>
      </w:r>
      <w:r w:rsidR="00721D8D">
        <w:rPr>
          <w:b/>
        </w:rPr>
        <w:t xml:space="preserve"> </w:t>
      </w:r>
      <w:r w:rsidRPr="00CD22C1">
        <w:rPr>
          <w:b/>
        </w:rPr>
        <w:t>No</w:t>
      </w:r>
      <w:r w:rsidR="00721D8D">
        <w:rPr>
          <w:b/>
        </w:rPr>
        <w:t xml:space="preserve"> </w:t>
      </w:r>
      <w:r w:rsidRPr="00CD22C1">
        <w:rPr>
          <w:b/>
        </w:rPr>
        <w:t>excuses,</w:t>
      </w:r>
      <w:r w:rsidR="00721D8D">
        <w:rPr>
          <w:b/>
        </w:rPr>
        <w:t xml:space="preserve"> </w:t>
      </w:r>
      <w:r w:rsidRPr="00CD22C1">
        <w:rPr>
          <w:b/>
        </w:rPr>
        <w:t>no</w:t>
      </w:r>
      <w:r w:rsidR="00721D8D">
        <w:rPr>
          <w:b/>
        </w:rPr>
        <w:t xml:space="preserve"> </w:t>
      </w:r>
      <w:r w:rsidRPr="00CD22C1">
        <w:rPr>
          <w:b/>
        </w:rPr>
        <w:t>exceptions</w:t>
      </w:r>
      <w:r w:rsidRPr="00CD22C1">
        <w:rPr>
          <w:b/>
          <w:i/>
        </w:rPr>
        <w:t>.</w:t>
      </w:r>
      <w:r w:rsidR="00721D8D">
        <w:rPr>
          <w:i/>
        </w:rPr>
        <w:t xml:space="preserve"> </w:t>
      </w:r>
      <w:r w:rsidR="00CD22C1" w:rsidRPr="00CD22C1">
        <w:rPr>
          <w:i/>
        </w:rPr>
        <w:t>All</w:t>
      </w:r>
      <w:r w:rsidR="00721D8D">
        <w:rPr>
          <w:i/>
        </w:rPr>
        <w:t xml:space="preserve"> </w:t>
      </w:r>
      <w:r w:rsidR="00CD22C1" w:rsidRPr="00CD22C1">
        <w:rPr>
          <w:i/>
        </w:rPr>
        <w:t>incidents</w:t>
      </w:r>
      <w:r w:rsidR="00721D8D">
        <w:rPr>
          <w:i/>
        </w:rPr>
        <w:t xml:space="preserve"> </w:t>
      </w:r>
      <w:r w:rsidRPr="00CD22C1">
        <w:rPr>
          <w:i/>
        </w:rPr>
        <w:t>of</w:t>
      </w:r>
      <w:r w:rsidR="00721D8D">
        <w:rPr>
          <w:i/>
        </w:rPr>
        <w:t xml:space="preserve"> </w:t>
      </w:r>
      <w:r w:rsidRPr="00CD22C1">
        <w:rPr>
          <w:i/>
        </w:rPr>
        <w:t>plagiarism</w:t>
      </w:r>
      <w:r w:rsidR="00721D8D">
        <w:rPr>
          <w:i/>
        </w:rPr>
        <w:t xml:space="preserve"> </w:t>
      </w:r>
      <w:r w:rsidRPr="00CD22C1">
        <w:rPr>
          <w:i/>
        </w:rPr>
        <w:t>and</w:t>
      </w:r>
      <w:r w:rsidR="00721D8D">
        <w:rPr>
          <w:i/>
        </w:rPr>
        <w:t xml:space="preserve"> </w:t>
      </w:r>
      <w:r w:rsidRPr="00CD22C1">
        <w:rPr>
          <w:i/>
        </w:rPr>
        <w:t>cheating</w:t>
      </w:r>
      <w:r w:rsidR="00721D8D">
        <w:rPr>
          <w:i/>
        </w:rPr>
        <w:t xml:space="preserve"> </w:t>
      </w:r>
      <w:r w:rsidRPr="00CD22C1">
        <w:rPr>
          <w:i/>
        </w:rPr>
        <w:t>will</w:t>
      </w:r>
      <w:r w:rsidR="00721D8D">
        <w:rPr>
          <w:i/>
        </w:rPr>
        <w:t xml:space="preserve"> </w:t>
      </w:r>
      <w:r w:rsidRPr="00CD22C1">
        <w:rPr>
          <w:i/>
        </w:rPr>
        <w:t>be</w:t>
      </w:r>
      <w:r w:rsidR="00721D8D">
        <w:rPr>
          <w:i/>
        </w:rPr>
        <w:t xml:space="preserve"> </w:t>
      </w:r>
      <w:r w:rsidRPr="00CD22C1">
        <w:rPr>
          <w:i/>
        </w:rPr>
        <w:t>sent</w:t>
      </w:r>
      <w:r w:rsidR="00721D8D">
        <w:rPr>
          <w:i/>
        </w:rPr>
        <w:t xml:space="preserve"> </w:t>
      </w:r>
      <w:r w:rsidRPr="00CD22C1">
        <w:rPr>
          <w:i/>
        </w:rPr>
        <w:t>to</w:t>
      </w:r>
      <w:r w:rsidR="00721D8D">
        <w:rPr>
          <w:i/>
        </w:rPr>
        <w:t xml:space="preserve"> </w:t>
      </w:r>
      <w:r w:rsidRPr="00CD22C1">
        <w:rPr>
          <w:i/>
        </w:rPr>
        <w:t>OSCCR</w:t>
      </w:r>
      <w:r w:rsidR="00721D8D">
        <w:rPr>
          <w:i/>
        </w:rPr>
        <w:t xml:space="preserve"> </w:t>
      </w:r>
      <w:r w:rsidRPr="00CD22C1">
        <w:rPr>
          <w:i/>
        </w:rPr>
        <w:t>for</w:t>
      </w:r>
      <w:r w:rsidR="00721D8D">
        <w:rPr>
          <w:i/>
        </w:rPr>
        <w:t xml:space="preserve"> </w:t>
      </w:r>
      <w:r w:rsidRPr="00CD22C1">
        <w:rPr>
          <w:i/>
        </w:rPr>
        <w:t>disciplinary</w:t>
      </w:r>
      <w:r w:rsidR="00721D8D">
        <w:rPr>
          <w:i/>
        </w:rPr>
        <w:t xml:space="preserve"> </w:t>
      </w:r>
      <w:r w:rsidRPr="00CD22C1">
        <w:rPr>
          <w:i/>
        </w:rPr>
        <w:t>review.</w:t>
      </w:r>
      <w:r w:rsidR="00721D8D">
        <w:rPr>
          <w:i/>
        </w:rPr>
        <w:t xml:space="preserve"> </w:t>
      </w:r>
    </w:p>
    <w:p w:rsidR="00D57F45" w:rsidRPr="00D57F45" w:rsidRDefault="00D57F45" w:rsidP="00E36FFF">
      <w:pPr>
        <w:pStyle w:val="NoSpacing"/>
        <w:rPr>
          <w:i/>
        </w:rPr>
      </w:pPr>
    </w:p>
    <w:p w:rsidR="003C28F9" w:rsidRDefault="00E36FFF" w:rsidP="00E36FFF">
      <w:pPr>
        <w:pStyle w:val="NoSpacing"/>
        <w:rPr>
          <w:color w:val="CD0000"/>
          <w:sz w:val="28"/>
          <w:szCs w:val="28"/>
        </w:rPr>
      </w:pPr>
      <w:r w:rsidRPr="00253D8F">
        <w:rPr>
          <w:color w:val="CD0000"/>
          <w:sz w:val="28"/>
          <w:szCs w:val="28"/>
        </w:rPr>
        <w:t>Assignment</w:t>
      </w:r>
      <w:r w:rsidR="00721D8D">
        <w:rPr>
          <w:color w:val="CD0000"/>
          <w:sz w:val="28"/>
          <w:szCs w:val="28"/>
        </w:rPr>
        <w:t xml:space="preserve"> </w:t>
      </w:r>
      <w:r w:rsidRPr="00253D8F">
        <w:rPr>
          <w:color w:val="CD0000"/>
          <w:sz w:val="28"/>
          <w:szCs w:val="28"/>
        </w:rPr>
        <w:t>Late</w:t>
      </w:r>
      <w:r w:rsidR="00721D8D">
        <w:rPr>
          <w:color w:val="CD0000"/>
          <w:sz w:val="28"/>
          <w:szCs w:val="28"/>
        </w:rPr>
        <w:t xml:space="preserve"> </w:t>
      </w:r>
      <w:r w:rsidRPr="00253D8F">
        <w:rPr>
          <w:color w:val="CD0000"/>
          <w:sz w:val="28"/>
          <w:szCs w:val="28"/>
        </w:rPr>
        <w:t>Policy</w:t>
      </w:r>
      <w:r w:rsidR="00721D8D">
        <w:rPr>
          <w:color w:val="CD0000"/>
          <w:sz w:val="28"/>
          <w:szCs w:val="28"/>
        </w:rPr>
        <w:t xml:space="preserve"> </w:t>
      </w:r>
    </w:p>
    <w:p w:rsidR="00D57F45" w:rsidRPr="00253D8F" w:rsidRDefault="00D57F45" w:rsidP="00E36FFF">
      <w:pPr>
        <w:pStyle w:val="NoSpacing"/>
        <w:rPr>
          <w:color w:val="CD0000"/>
          <w:sz w:val="28"/>
          <w:szCs w:val="28"/>
        </w:rPr>
      </w:pPr>
    </w:p>
    <w:p w:rsidR="00E36FFF" w:rsidRDefault="00E36FFF" w:rsidP="00E36FFF">
      <w:pPr>
        <w:pStyle w:val="NoSpacing"/>
      </w:pPr>
      <w:r>
        <w:t>Assignments</w:t>
      </w:r>
      <w:r w:rsidR="00721D8D">
        <w:t xml:space="preserve"> </w:t>
      </w:r>
      <w:r>
        <w:t>are</w:t>
      </w:r>
      <w:r w:rsidR="00721D8D">
        <w:t xml:space="preserve"> </w:t>
      </w:r>
      <w:r>
        <w:t>due</w:t>
      </w:r>
      <w:r w:rsidR="00721D8D">
        <w:t xml:space="preserve"> </w:t>
      </w:r>
      <w:r>
        <w:t>by</w:t>
      </w:r>
      <w:r w:rsidR="00721D8D">
        <w:t xml:space="preserve"> </w:t>
      </w:r>
      <w:r>
        <w:t>11:59pm</w:t>
      </w:r>
      <w:r w:rsidR="00721D8D">
        <w:t xml:space="preserve"> </w:t>
      </w:r>
      <w:r>
        <w:t>on</w:t>
      </w:r>
      <w:r w:rsidR="00721D8D">
        <w:t xml:space="preserve"> </w:t>
      </w:r>
      <w:r>
        <w:t>the</w:t>
      </w:r>
      <w:r w:rsidR="00721D8D">
        <w:t xml:space="preserve"> </w:t>
      </w:r>
      <w:r>
        <w:t>due</w:t>
      </w:r>
      <w:r w:rsidR="00721D8D">
        <w:t xml:space="preserve"> </w:t>
      </w:r>
      <w:r>
        <w:t>date</w:t>
      </w:r>
      <w:r w:rsidR="00721D8D">
        <w:t xml:space="preserve"> </w:t>
      </w:r>
      <w:r>
        <w:t>marked</w:t>
      </w:r>
      <w:r w:rsidR="00721D8D">
        <w:t xml:space="preserve"> </w:t>
      </w:r>
      <w:r>
        <w:t>on</w:t>
      </w:r>
      <w:r w:rsidR="00721D8D">
        <w:t xml:space="preserve"> </w:t>
      </w:r>
      <w:r>
        <w:t>the</w:t>
      </w:r>
      <w:r w:rsidR="00721D8D">
        <w:t xml:space="preserve"> </w:t>
      </w:r>
      <w:r>
        <w:t>sched</w:t>
      </w:r>
      <w:r w:rsidR="00253D8F">
        <w:t>ule.</w:t>
      </w:r>
      <w:r w:rsidR="00721D8D">
        <w:t xml:space="preserve"> </w:t>
      </w:r>
      <w:r w:rsidR="00253D8F">
        <w:t>Late</w:t>
      </w:r>
      <w:r w:rsidR="00721D8D">
        <w:t xml:space="preserve"> </w:t>
      </w:r>
      <w:r w:rsidR="00253D8F">
        <w:t>assignments</w:t>
      </w:r>
      <w:r w:rsidR="00721D8D">
        <w:t xml:space="preserve"> </w:t>
      </w:r>
      <w:r w:rsidR="00253D8F">
        <w:t>will</w:t>
      </w:r>
      <w:r w:rsidR="00721D8D">
        <w:t xml:space="preserve"> </w:t>
      </w:r>
      <w:r>
        <w:t>receive</w:t>
      </w:r>
      <w:r w:rsidR="00721D8D">
        <w:t xml:space="preserve"> </w:t>
      </w:r>
      <w:r>
        <w:t>a</w:t>
      </w:r>
      <w:r w:rsidR="00721D8D">
        <w:t xml:space="preserve"> </w:t>
      </w:r>
      <w:r w:rsidR="00B03475">
        <w:t>2</w:t>
      </w:r>
      <w:r>
        <w:t>0%</w:t>
      </w:r>
      <w:r w:rsidR="00721D8D">
        <w:t xml:space="preserve"> </w:t>
      </w:r>
      <w:r>
        <w:t>deduction</w:t>
      </w:r>
      <w:r w:rsidR="00721D8D">
        <w:t xml:space="preserve"> </w:t>
      </w:r>
      <w:r>
        <w:t>per</w:t>
      </w:r>
      <w:r w:rsidR="00721D8D">
        <w:t xml:space="preserve"> </w:t>
      </w:r>
      <w:r>
        <w:t>day</w:t>
      </w:r>
      <w:r w:rsidR="00721D8D">
        <w:t xml:space="preserve"> </w:t>
      </w:r>
      <w:r>
        <w:t>that</w:t>
      </w:r>
      <w:r w:rsidR="00721D8D">
        <w:t xml:space="preserve"> </w:t>
      </w:r>
      <w:r>
        <w:t>they</w:t>
      </w:r>
      <w:r w:rsidR="00721D8D">
        <w:t xml:space="preserve"> </w:t>
      </w:r>
      <w:r>
        <w:t>are</w:t>
      </w:r>
      <w:r w:rsidR="00721D8D">
        <w:t xml:space="preserve"> </w:t>
      </w:r>
      <w:r>
        <w:t>late,</w:t>
      </w:r>
      <w:r w:rsidR="00721D8D">
        <w:t xml:space="preserve"> </w:t>
      </w:r>
      <w:r>
        <w:t>including</w:t>
      </w:r>
      <w:r w:rsidR="00721D8D">
        <w:t xml:space="preserve"> </w:t>
      </w:r>
      <w:r>
        <w:t>weekend</w:t>
      </w:r>
      <w:r w:rsidR="00721D8D">
        <w:t xml:space="preserve"> </w:t>
      </w:r>
      <w:r>
        <w:t>days.</w:t>
      </w:r>
      <w:r w:rsidR="00721D8D">
        <w:t xml:space="preserve"> </w:t>
      </w:r>
      <w:r>
        <w:t>It</w:t>
      </w:r>
      <w:r w:rsidR="00721D8D">
        <w:t xml:space="preserve"> </w:t>
      </w:r>
      <w:r w:rsidR="00604798">
        <w:t>is</w:t>
      </w:r>
      <w:r w:rsidR="00721D8D">
        <w:t xml:space="preserve"> </w:t>
      </w:r>
      <w:r w:rsidR="00604798">
        <w:t>your</w:t>
      </w:r>
      <w:r w:rsidR="00721D8D">
        <w:t xml:space="preserve"> </w:t>
      </w:r>
      <w:r w:rsidR="00604798">
        <w:t>responsibility</w:t>
      </w:r>
      <w:r w:rsidR="00721D8D">
        <w:t xml:space="preserve"> </w:t>
      </w:r>
      <w:r w:rsidR="00604798">
        <w:t>to</w:t>
      </w:r>
      <w:r w:rsidR="00721D8D">
        <w:t xml:space="preserve"> </w:t>
      </w:r>
      <w:r>
        <w:t>determine</w:t>
      </w:r>
      <w:r w:rsidR="00721D8D">
        <w:t xml:space="preserve"> </w:t>
      </w:r>
      <w:r>
        <w:t>whether</w:t>
      </w:r>
      <w:r w:rsidR="00721D8D">
        <w:t xml:space="preserve"> </w:t>
      </w:r>
      <w:r>
        <w:t>or</w:t>
      </w:r>
      <w:r w:rsidR="00721D8D">
        <w:t xml:space="preserve"> </w:t>
      </w:r>
      <w:r>
        <w:t>not</w:t>
      </w:r>
      <w:r w:rsidR="00721D8D">
        <w:t xml:space="preserve"> </w:t>
      </w:r>
      <w:r>
        <w:t>it</w:t>
      </w:r>
      <w:r w:rsidR="00721D8D">
        <w:t xml:space="preserve"> </w:t>
      </w:r>
      <w:r>
        <w:t>is</w:t>
      </w:r>
      <w:r w:rsidR="00721D8D">
        <w:t xml:space="preserve"> </w:t>
      </w:r>
      <w:r>
        <w:t>worth</w:t>
      </w:r>
      <w:r w:rsidR="00721D8D">
        <w:t xml:space="preserve"> </w:t>
      </w:r>
      <w:r>
        <w:t>spending</w:t>
      </w:r>
      <w:r w:rsidR="00721D8D">
        <w:t xml:space="preserve"> </w:t>
      </w:r>
      <w:r>
        <w:t>the</w:t>
      </w:r>
      <w:r w:rsidR="00721D8D">
        <w:t xml:space="preserve"> </w:t>
      </w:r>
      <w:r>
        <w:t>extra</w:t>
      </w:r>
      <w:r w:rsidR="00721D8D">
        <w:t xml:space="preserve"> </w:t>
      </w:r>
      <w:r>
        <w:t>time</w:t>
      </w:r>
      <w:r w:rsidR="00721D8D">
        <w:t xml:space="preserve"> </w:t>
      </w:r>
      <w:r>
        <w:t>on</w:t>
      </w:r>
      <w:r w:rsidR="00721D8D">
        <w:t xml:space="preserve"> </w:t>
      </w:r>
      <w:r>
        <w:t>an</w:t>
      </w:r>
      <w:r w:rsidR="00721D8D">
        <w:t xml:space="preserve"> </w:t>
      </w:r>
      <w:r w:rsidR="00604798">
        <w:t>assignment</w:t>
      </w:r>
      <w:r w:rsidR="00721D8D">
        <w:t xml:space="preserve"> </w:t>
      </w:r>
      <w:r w:rsidR="00604798">
        <w:t>vs.</w:t>
      </w:r>
      <w:r w:rsidR="00721D8D">
        <w:t xml:space="preserve"> </w:t>
      </w:r>
      <w:r w:rsidR="00604798">
        <w:t>turning</w:t>
      </w:r>
      <w:r w:rsidR="00721D8D">
        <w:t xml:space="preserve"> </w:t>
      </w:r>
      <w:r w:rsidR="00604798">
        <w:t>in</w:t>
      </w:r>
      <w:r w:rsidR="00721D8D">
        <w:t xml:space="preserve"> </w:t>
      </w:r>
      <w:r>
        <w:t>incomplete</w:t>
      </w:r>
      <w:r w:rsidR="00721D8D">
        <w:t xml:space="preserve"> </w:t>
      </w:r>
      <w:r>
        <w:t>work</w:t>
      </w:r>
      <w:r w:rsidR="00721D8D">
        <w:t xml:space="preserve"> </w:t>
      </w:r>
      <w:r>
        <w:t>for</w:t>
      </w:r>
      <w:r w:rsidR="00721D8D">
        <w:t xml:space="preserve"> </w:t>
      </w:r>
      <w:r>
        <w:t>partial</w:t>
      </w:r>
      <w:r w:rsidR="00721D8D">
        <w:t xml:space="preserve"> </w:t>
      </w:r>
      <w:r>
        <w:t>credit</w:t>
      </w:r>
      <w:r w:rsidR="00721D8D">
        <w:t xml:space="preserve"> </w:t>
      </w:r>
      <w:r>
        <w:t>without</w:t>
      </w:r>
      <w:r w:rsidR="00721D8D">
        <w:t xml:space="preserve"> </w:t>
      </w:r>
      <w:r>
        <w:t>pena</w:t>
      </w:r>
      <w:r w:rsidR="00604798">
        <w:t>lty.</w:t>
      </w:r>
      <w:r w:rsidR="00721D8D">
        <w:t xml:space="preserve"> </w:t>
      </w:r>
      <w:r w:rsidR="00D57F45">
        <w:t xml:space="preserve"> </w:t>
      </w:r>
      <w:r>
        <w:t>Any</w:t>
      </w:r>
      <w:r w:rsidR="00721D8D">
        <w:t xml:space="preserve"> </w:t>
      </w:r>
      <w:r>
        <w:t>exceptions</w:t>
      </w:r>
      <w:r w:rsidR="00721D8D">
        <w:t xml:space="preserve"> </w:t>
      </w:r>
      <w:r>
        <w:t>to</w:t>
      </w:r>
      <w:r w:rsidR="00721D8D">
        <w:t xml:space="preserve"> </w:t>
      </w:r>
      <w:r>
        <w:t>this</w:t>
      </w:r>
      <w:r w:rsidR="00721D8D">
        <w:t xml:space="preserve"> </w:t>
      </w:r>
      <w:r>
        <w:t>policy</w:t>
      </w:r>
      <w:r w:rsidR="00721D8D">
        <w:t xml:space="preserve"> </w:t>
      </w:r>
      <w:r>
        <w:t>(e.g.</w:t>
      </w:r>
      <w:r w:rsidR="00721D8D">
        <w:t xml:space="preserve"> </w:t>
      </w:r>
      <w:r>
        <w:t>long-term</w:t>
      </w:r>
      <w:r w:rsidR="00721D8D">
        <w:t xml:space="preserve"> </w:t>
      </w:r>
      <w:r>
        <w:t>illness</w:t>
      </w:r>
      <w:r w:rsidR="00721D8D">
        <w:t xml:space="preserve"> </w:t>
      </w:r>
      <w:r>
        <w:t>or</w:t>
      </w:r>
      <w:r w:rsidR="00721D8D">
        <w:t xml:space="preserve"> </w:t>
      </w:r>
      <w:r>
        <w:t>family</w:t>
      </w:r>
      <w:r w:rsidR="00721D8D">
        <w:t xml:space="preserve"> </w:t>
      </w:r>
      <w:r>
        <w:t>emergencies)</w:t>
      </w:r>
      <w:r w:rsidR="00721D8D">
        <w:t xml:space="preserve"> </w:t>
      </w:r>
      <w:r w:rsidR="00604798">
        <w:t>must</w:t>
      </w:r>
      <w:r w:rsidR="00721D8D">
        <w:t xml:space="preserve"> </w:t>
      </w:r>
      <w:r w:rsidR="00604798">
        <w:t>be</w:t>
      </w:r>
      <w:r w:rsidR="00721D8D">
        <w:t xml:space="preserve"> </w:t>
      </w:r>
      <w:r w:rsidR="00604798">
        <w:t>approved</w:t>
      </w:r>
      <w:r w:rsidR="00721D8D">
        <w:t xml:space="preserve"> </w:t>
      </w:r>
      <w:r w:rsidR="00604798">
        <w:t>by</w:t>
      </w:r>
      <w:r w:rsidR="00721D8D">
        <w:t xml:space="preserve"> </w:t>
      </w:r>
      <w:r w:rsidR="00604798">
        <w:t>the</w:t>
      </w:r>
      <w:r w:rsidR="00721D8D">
        <w:t xml:space="preserve"> </w:t>
      </w:r>
      <w:r>
        <w:t>professor.</w:t>
      </w:r>
      <w:r w:rsidR="00721D8D">
        <w:t xml:space="preserve"> </w:t>
      </w:r>
    </w:p>
    <w:p w:rsidR="00253D8F" w:rsidRDefault="00253D8F" w:rsidP="00E36FFF">
      <w:pPr>
        <w:pStyle w:val="NoSpacing"/>
      </w:pPr>
    </w:p>
    <w:p w:rsidR="003C28F9" w:rsidRDefault="00E36FFF" w:rsidP="00E36FFF">
      <w:pPr>
        <w:pStyle w:val="NoSpacing"/>
        <w:rPr>
          <w:color w:val="CD0000"/>
          <w:sz w:val="28"/>
          <w:szCs w:val="28"/>
        </w:rPr>
      </w:pPr>
      <w:r w:rsidRPr="00253D8F">
        <w:rPr>
          <w:color w:val="CD0000"/>
          <w:sz w:val="28"/>
          <w:szCs w:val="28"/>
        </w:rPr>
        <w:t>Grading</w:t>
      </w:r>
      <w:r w:rsidR="00721D8D">
        <w:rPr>
          <w:color w:val="CD0000"/>
          <w:sz w:val="28"/>
          <w:szCs w:val="28"/>
        </w:rPr>
        <w:t xml:space="preserve"> </w:t>
      </w:r>
      <w:r w:rsidRPr="00253D8F">
        <w:rPr>
          <w:color w:val="CD0000"/>
          <w:sz w:val="28"/>
          <w:szCs w:val="28"/>
        </w:rPr>
        <w:t>Policies</w:t>
      </w:r>
      <w:r w:rsidR="00721D8D">
        <w:rPr>
          <w:color w:val="CD0000"/>
          <w:sz w:val="28"/>
          <w:szCs w:val="28"/>
        </w:rPr>
        <w:t xml:space="preserve"> </w:t>
      </w:r>
    </w:p>
    <w:p w:rsidR="00D57F45" w:rsidRPr="00253D8F" w:rsidRDefault="00D57F45" w:rsidP="00E36FFF">
      <w:pPr>
        <w:pStyle w:val="NoSpacing"/>
        <w:rPr>
          <w:color w:val="CD0000"/>
          <w:sz w:val="28"/>
          <w:szCs w:val="28"/>
        </w:rPr>
      </w:pPr>
    </w:p>
    <w:p w:rsidR="00B03475" w:rsidRDefault="00E36FFF" w:rsidP="00A734D9">
      <w:pPr>
        <w:pStyle w:val="NoSpacing"/>
      </w:pPr>
      <w:r>
        <w:t>Students</w:t>
      </w:r>
      <w:r w:rsidR="00721D8D">
        <w:t xml:space="preserve"> </w:t>
      </w:r>
      <w:r>
        <w:t>are</w:t>
      </w:r>
      <w:r w:rsidR="00721D8D">
        <w:t xml:space="preserve"> </w:t>
      </w:r>
      <w:r>
        <w:t>evaluated</w:t>
      </w:r>
      <w:r w:rsidR="00721D8D">
        <w:t xml:space="preserve"> </w:t>
      </w:r>
      <w:r>
        <w:t>based</w:t>
      </w:r>
      <w:r w:rsidR="00721D8D">
        <w:t xml:space="preserve"> </w:t>
      </w:r>
      <w:r>
        <w:t>on</w:t>
      </w:r>
      <w:r w:rsidR="00721D8D">
        <w:t xml:space="preserve"> </w:t>
      </w:r>
      <w:r>
        <w:t>their</w:t>
      </w:r>
      <w:r w:rsidR="00721D8D">
        <w:t xml:space="preserve"> </w:t>
      </w:r>
      <w:r>
        <w:t>participation</w:t>
      </w:r>
      <w:r w:rsidR="00721D8D">
        <w:t xml:space="preserve"> </w:t>
      </w:r>
      <w:r>
        <w:t>in</w:t>
      </w:r>
      <w:r w:rsidR="00721D8D">
        <w:t xml:space="preserve"> </w:t>
      </w:r>
      <w:r>
        <w:t>class</w:t>
      </w:r>
      <w:r w:rsidR="00721D8D">
        <w:t xml:space="preserve"> </w:t>
      </w:r>
      <w:r>
        <w:t>(both</w:t>
      </w:r>
      <w:r w:rsidR="00721D8D">
        <w:t xml:space="preserve"> </w:t>
      </w:r>
      <w:r>
        <w:t>online</w:t>
      </w:r>
      <w:r w:rsidR="00721D8D">
        <w:t xml:space="preserve"> </w:t>
      </w:r>
      <w:r>
        <w:t>and</w:t>
      </w:r>
      <w:r w:rsidR="00721D8D">
        <w:t xml:space="preserve"> </w:t>
      </w:r>
      <w:r w:rsidR="00604798">
        <w:t>during</w:t>
      </w:r>
      <w:r w:rsidR="00721D8D">
        <w:t xml:space="preserve"> </w:t>
      </w:r>
      <w:r w:rsidR="00604798">
        <w:t>lecture),</w:t>
      </w:r>
      <w:r w:rsidR="00721D8D">
        <w:t xml:space="preserve"> </w:t>
      </w:r>
      <w:r w:rsidR="00604798">
        <w:t>responses</w:t>
      </w:r>
      <w:r w:rsidR="00721D8D">
        <w:t xml:space="preserve"> </w:t>
      </w:r>
      <w:r>
        <w:t>to</w:t>
      </w:r>
      <w:r w:rsidR="00721D8D">
        <w:t xml:space="preserve"> </w:t>
      </w:r>
      <w:r>
        <w:t>supplemental</w:t>
      </w:r>
      <w:r w:rsidR="00721D8D">
        <w:t xml:space="preserve"> </w:t>
      </w:r>
      <w:r>
        <w:t>readings,</w:t>
      </w:r>
      <w:r w:rsidR="00721D8D">
        <w:t xml:space="preserve"> </w:t>
      </w:r>
      <w:r>
        <w:t>performance</w:t>
      </w:r>
      <w:r w:rsidR="00721D8D">
        <w:t xml:space="preserve"> </w:t>
      </w:r>
      <w:r>
        <w:t>on</w:t>
      </w:r>
      <w:r w:rsidR="00721D8D">
        <w:t xml:space="preserve"> </w:t>
      </w:r>
      <w:r>
        <w:t>programming</w:t>
      </w:r>
      <w:r w:rsidR="00721D8D">
        <w:t xml:space="preserve"> </w:t>
      </w:r>
      <w:r>
        <w:t>assignments,</w:t>
      </w:r>
      <w:r w:rsidR="00721D8D">
        <w:t xml:space="preserve"> </w:t>
      </w:r>
      <w:r>
        <w:t>a</w:t>
      </w:r>
      <w:r w:rsidR="00604798">
        <w:t>nd</w:t>
      </w:r>
      <w:r w:rsidR="00721D8D">
        <w:t xml:space="preserve"> </w:t>
      </w:r>
      <w:r w:rsidR="00604798">
        <w:t>both</w:t>
      </w:r>
      <w:r w:rsidR="00721D8D">
        <w:t xml:space="preserve"> </w:t>
      </w:r>
      <w:r w:rsidR="00604798">
        <w:t>the</w:t>
      </w:r>
      <w:r w:rsidR="00721D8D">
        <w:t xml:space="preserve"> </w:t>
      </w:r>
      <w:r w:rsidR="00604798">
        <w:t>execution</w:t>
      </w:r>
      <w:r w:rsidR="00721D8D">
        <w:t xml:space="preserve"> </w:t>
      </w:r>
      <w:r w:rsidR="00604798">
        <w:t>and</w:t>
      </w:r>
      <w:r w:rsidR="00721D8D">
        <w:t xml:space="preserve"> </w:t>
      </w:r>
      <w:r>
        <w:t>presentation</w:t>
      </w:r>
      <w:r w:rsidR="00721D8D">
        <w:t xml:space="preserve"> </w:t>
      </w:r>
      <w:r>
        <w:t>of</w:t>
      </w:r>
      <w:r w:rsidR="00721D8D">
        <w:t xml:space="preserve"> </w:t>
      </w:r>
      <w:r>
        <w:t>a</w:t>
      </w:r>
      <w:r w:rsidR="00721D8D">
        <w:t xml:space="preserve"> </w:t>
      </w:r>
      <w:r>
        <w:t>group</w:t>
      </w:r>
      <w:r w:rsidR="00721D8D">
        <w:t xml:space="preserve"> </w:t>
      </w:r>
      <w:r>
        <w:t>midterm</w:t>
      </w:r>
      <w:r w:rsidR="00721D8D">
        <w:t xml:space="preserve"> </w:t>
      </w:r>
      <w:r>
        <w:t>and</w:t>
      </w:r>
      <w:r w:rsidR="00721D8D">
        <w:t xml:space="preserve"> </w:t>
      </w:r>
      <w:r>
        <w:t>final</w:t>
      </w:r>
      <w:r w:rsidR="00721D8D">
        <w:t xml:space="preserve"> </w:t>
      </w:r>
      <w:r>
        <w:t>project</w:t>
      </w:r>
      <w:r w:rsidR="00721D8D">
        <w:t xml:space="preserve"> </w:t>
      </w:r>
      <w:r>
        <w:t>(which</w:t>
      </w:r>
      <w:r w:rsidR="00721D8D">
        <w:t xml:space="preserve"> </w:t>
      </w:r>
      <w:r>
        <w:t>take</w:t>
      </w:r>
      <w:r w:rsidR="00721D8D">
        <w:t xml:space="preserve"> </w:t>
      </w:r>
      <w:r>
        <w:t>the</w:t>
      </w:r>
      <w:r w:rsidR="00721D8D">
        <w:t xml:space="preserve"> </w:t>
      </w:r>
      <w:r>
        <w:t>place</w:t>
      </w:r>
      <w:r w:rsidR="00721D8D">
        <w:t xml:space="preserve"> </w:t>
      </w:r>
      <w:r>
        <w:t>of</w:t>
      </w:r>
      <w:r w:rsidR="00721D8D">
        <w:t xml:space="preserve"> </w:t>
      </w:r>
      <w:r>
        <w:t>exam</w:t>
      </w:r>
      <w:r w:rsidR="00604798">
        <w:t>s).</w:t>
      </w:r>
      <w:r w:rsidR="00721D8D">
        <w:t xml:space="preserve"> </w:t>
      </w:r>
      <w:r w:rsidR="00604798">
        <w:t>If</w:t>
      </w:r>
      <w:r w:rsidR="00721D8D">
        <w:t xml:space="preserve"> </w:t>
      </w:r>
      <w:r w:rsidR="00604798">
        <w:t>a</w:t>
      </w:r>
      <w:r w:rsidR="00721D8D">
        <w:t xml:space="preserve"> </w:t>
      </w:r>
      <w:r w:rsidR="00604798">
        <w:t>particular</w:t>
      </w:r>
      <w:r w:rsidR="00721D8D">
        <w:t xml:space="preserve"> </w:t>
      </w:r>
      <w:r w:rsidR="00604798">
        <w:t>grade</w:t>
      </w:r>
      <w:r w:rsidR="00721D8D">
        <w:t xml:space="preserve"> </w:t>
      </w:r>
      <w:r>
        <w:t>is</w:t>
      </w:r>
      <w:r w:rsidR="00721D8D">
        <w:t xml:space="preserve"> </w:t>
      </w:r>
      <w:r>
        <w:t>required</w:t>
      </w:r>
      <w:r w:rsidR="00721D8D">
        <w:t xml:space="preserve"> </w:t>
      </w:r>
      <w:r>
        <w:t>in</w:t>
      </w:r>
      <w:r w:rsidR="00721D8D">
        <w:t xml:space="preserve"> </w:t>
      </w:r>
      <w:r>
        <w:t>this</w:t>
      </w:r>
      <w:r w:rsidR="00721D8D">
        <w:t xml:space="preserve"> </w:t>
      </w:r>
      <w:r>
        <w:t>class</w:t>
      </w:r>
      <w:r w:rsidR="00721D8D">
        <w:t xml:space="preserve"> </w:t>
      </w:r>
      <w:r>
        <w:t>to</w:t>
      </w:r>
      <w:r w:rsidR="00721D8D">
        <w:t xml:space="preserve"> </w:t>
      </w:r>
      <w:r>
        <w:t>satisfy</w:t>
      </w:r>
      <w:r w:rsidR="00721D8D">
        <w:t xml:space="preserve"> </w:t>
      </w:r>
      <w:r>
        <w:t>any</w:t>
      </w:r>
      <w:r w:rsidR="00721D8D">
        <w:t xml:space="preserve"> </w:t>
      </w:r>
      <w:r>
        <w:t>external</w:t>
      </w:r>
      <w:r w:rsidR="00721D8D">
        <w:t xml:space="preserve"> </w:t>
      </w:r>
      <w:r>
        <w:t>criteria—including,</w:t>
      </w:r>
      <w:r w:rsidR="00721D8D">
        <w:t xml:space="preserve"> </w:t>
      </w:r>
      <w:r>
        <w:t>but</w:t>
      </w:r>
      <w:r w:rsidR="00721D8D">
        <w:t xml:space="preserve"> </w:t>
      </w:r>
      <w:r>
        <w:t>not</w:t>
      </w:r>
      <w:r w:rsidR="00721D8D">
        <w:t xml:space="preserve"> </w:t>
      </w:r>
      <w:r w:rsidR="00604798">
        <w:t>limited</w:t>
      </w:r>
      <w:r w:rsidR="00721D8D">
        <w:t xml:space="preserve"> </w:t>
      </w:r>
      <w:r w:rsidR="00604798">
        <w:t>to,</w:t>
      </w:r>
      <w:r w:rsidR="00721D8D">
        <w:t xml:space="preserve"> </w:t>
      </w:r>
      <w:r w:rsidR="00604798">
        <w:t>employment</w:t>
      </w:r>
      <w:r w:rsidR="00721D8D">
        <w:t xml:space="preserve"> </w:t>
      </w:r>
      <w:r>
        <w:t>opportunities,</w:t>
      </w:r>
      <w:r w:rsidR="00721D8D">
        <w:t xml:space="preserve"> </w:t>
      </w:r>
      <w:r>
        <w:t>visa</w:t>
      </w:r>
      <w:r w:rsidR="00721D8D">
        <w:t xml:space="preserve"> </w:t>
      </w:r>
      <w:r>
        <w:t>maintenance,</w:t>
      </w:r>
      <w:r w:rsidR="00721D8D">
        <w:t xml:space="preserve"> </w:t>
      </w:r>
      <w:r>
        <w:t>scholarships,</w:t>
      </w:r>
      <w:r w:rsidR="00721D8D">
        <w:t xml:space="preserve"> </w:t>
      </w:r>
      <w:r>
        <w:t>and</w:t>
      </w:r>
      <w:r w:rsidR="00721D8D">
        <w:t xml:space="preserve"> </w:t>
      </w:r>
      <w:r>
        <w:t>financial</w:t>
      </w:r>
      <w:r w:rsidR="00721D8D">
        <w:t xml:space="preserve"> </w:t>
      </w:r>
      <w:r>
        <w:t>aid—it</w:t>
      </w:r>
      <w:r w:rsidR="00721D8D">
        <w:t xml:space="preserve"> </w:t>
      </w:r>
      <w:r>
        <w:t>is</w:t>
      </w:r>
      <w:r w:rsidR="00721D8D">
        <w:t xml:space="preserve"> </w:t>
      </w:r>
      <w:r>
        <w:t>the</w:t>
      </w:r>
      <w:r w:rsidR="00721D8D">
        <w:t xml:space="preserve"> </w:t>
      </w:r>
      <w:r w:rsidR="00604798">
        <w:t>student’s</w:t>
      </w:r>
      <w:r w:rsidR="00721D8D">
        <w:t xml:space="preserve"> </w:t>
      </w:r>
      <w:r w:rsidR="00604798">
        <w:t>responsibility</w:t>
      </w:r>
      <w:r w:rsidR="00721D8D">
        <w:t xml:space="preserve"> </w:t>
      </w:r>
      <w:r w:rsidR="00604798">
        <w:t>to</w:t>
      </w:r>
      <w:r w:rsidR="00721D8D">
        <w:t xml:space="preserve"> </w:t>
      </w:r>
      <w:r>
        <w:t>earn</w:t>
      </w:r>
      <w:r w:rsidR="00721D8D">
        <w:t xml:space="preserve"> </w:t>
      </w:r>
      <w:r>
        <w:t>that</w:t>
      </w:r>
      <w:r w:rsidR="00721D8D">
        <w:t xml:space="preserve"> </w:t>
      </w:r>
      <w:r>
        <w:t>grade</w:t>
      </w:r>
      <w:r w:rsidR="00721D8D">
        <w:t xml:space="preserve"> </w:t>
      </w:r>
      <w:r>
        <w:t>by</w:t>
      </w:r>
      <w:r w:rsidR="00721D8D">
        <w:t xml:space="preserve"> </w:t>
      </w:r>
      <w:r>
        <w:t>working</w:t>
      </w:r>
      <w:r w:rsidR="00721D8D">
        <w:t xml:space="preserve"> </w:t>
      </w:r>
      <w:r>
        <w:t>consistently</w:t>
      </w:r>
      <w:r w:rsidR="00721D8D">
        <w:t xml:space="preserve"> </w:t>
      </w:r>
      <w:r>
        <w:t>throughout</w:t>
      </w:r>
      <w:r w:rsidR="00721D8D">
        <w:t xml:space="preserve"> </w:t>
      </w:r>
      <w:r>
        <w:t>the</w:t>
      </w:r>
      <w:r w:rsidR="00721D8D">
        <w:t xml:space="preserve"> </w:t>
      </w:r>
      <w:r>
        <w:t>semester.</w:t>
      </w:r>
      <w:r w:rsidR="00721D8D">
        <w:t xml:space="preserve"> </w:t>
      </w:r>
      <w:r>
        <w:t>Grades</w:t>
      </w:r>
      <w:r w:rsidR="00721D8D">
        <w:t xml:space="preserve"> </w:t>
      </w:r>
      <w:r>
        <w:t>will</w:t>
      </w:r>
      <w:r w:rsidR="00721D8D">
        <w:t xml:space="preserve"> </w:t>
      </w:r>
      <w:r>
        <w:t>not</w:t>
      </w:r>
      <w:r w:rsidR="00721D8D">
        <w:t xml:space="preserve"> </w:t>
      </w:r>
      <w:r>
        <w:t>be</w:t>
      </w:r>
      <w:r w:rsidR="00721D8D">
        <w:t xml:space="preserve"> </w:t>
      </w:r>
      <w:r>
        <w:t>changed</w:t>
      </w:r>
      <w:r w:rsidR="00721D8D">
        <w:t xml:space="preserve"> </w:t>
      </w:r>
      <w:r>
        <w:t>based</w:t>
      </w:r>
      <w:r w:rsidR="00721D8D">
        <w:t xml:space="preserve"> </w:t>
      </w:r>
      <w:r w:rsidR="00604798">
        <w:t>on</w:t>
      </w:r>
      <w:r w:rsidR="00721D8D">
        <w:t xml:space="preserve"> </w:t>
      </w:r>
      <w:r>
        <w:t>student</w:t>
      </w:r>
      <w:r w:rsidR="00721D8D">
        <w:t xml:space="preserve"> </w:t>
      </w:r>
      <w:r>
        <w:t>need,</w:t>
      </w:r>
      <w:r w:rsidR="00721D8D">
        <w:t xml:space="preserve"> </w:t>
      </w:r>
      <w:r>
        <w:t>nor</w:t>
      </w:r>
      <w:r w:rsidR="00721D8D">
        <w:t xml:space="preserve"> </w:t>
      </w:r>
      <w:r>
        <w:t>will</w:t>
      </w:r>
      <w:r w:rsidR="00721D8D">
        <w:t xml:space="preserve"> </w:t>
      </w:r>
      <w:r>
        <w:t>extra</w:t>
      </w:r>
      <w:r w:rsidR="00721D8D">
        <w:t xml:space="preserve"> </w:t>
      </w:r>
      <w:r>
        <w:t>credit</w:t>
      </w:r>
      <w:r w:rsidR="00721D8D">
        <w:t xml:space="preserve"> </w:t>
      </w:r>
      <w:r>
        <w:t>opportunities</w:t>
      </w:r>
      <w:r w:rsidR="00721D8D">
        <w:t xml:space="preserve"> </w:t>
      </w:r>
      <w:r>
        <w:t>be</w:t>
      </w:r>
      <w:r w:rsidR="00721D8D">
        <w:t xml:space="preserve"> </w:t>
      </w:r>
      <w:r>
        <w:t>provided</w:t>
      </w:r>
      <w:r w:rsidR="00721D8D">
        <w:t xml:space="preserve"> </w:t>
      </w:r>
      <w:r>
        <w:t>to</w:t>
      </w:r>
      <w:r w:rsidR="00721D8D">
        <w:t xml:space="preserve"> </w:t>
      </w:r>
      <w:r>
        <w:t>an</w:t>
      </w:r>
      <w:r w:rsidR="00721D8D">
        <w:t xml:space="preserve"> </w:t>
      </w:r>
      <w:r>
        <w:t>indivi</w:t>
      </w:r>
      <w:r w:rsidR="00604798">
        <w:t>dual</w:t>
      </w:r>
      <w:r w:rsidR="00721D8D">
        <w:t xml:space="preserve"> </w:t>
      </w:r>
      <w:r w:rsidR="00604798">
        <w:t>student</w:t>
      </w:r>
      <w:r w:rsidR="00721D8D">
        <w:t xml:space="preserve"> </w:t>
      </w:r>
      <w:r w:rsidR="00604798">
        <w:t>without</w:t>
      </w:r>
      <w:r w:rsidR="00721D8D">
        <w:t xml:space="preserve"> </w:t>
      </w:r>
      <w:r w:rsidR="00604798">
        <w:t>being</w:t>
      </w:r>
      <w:r w:rsidR="00721D8D">
        <w:t xml:space="preserve"> </w:t>
      </w:r>
      <w:r>
        <w:t>made</w:t>
      </w:r>
      <w:r w:rsidR="00721D8D">
        <w:t xml:space="preserve"> </w:t>
      </w:r>
      <w:r>
        <w:t>availab</w:t>
      </w:r>
      <w:r w:rsidR="00A734D9">
        <w:t>le</w:t>
      </w:r>
      <w:r w:rsidR="00721D8D">
        <w:t xml:space="preserve"> </w:t>
      </w:r>
      <w:r w:rsidR="00A734D9">
        <w:t>to</w:t>
      </w:r>
      <w:r w:rsidR="00721D8D">
        <w:t xml:space="preserve"> </w:t>
      </w:r>
      <w:r w:rsidR="00A734D9">
        <w:t>the</w:t>
      </w:r>
      <w:r w:rsidR="00721D8D">
        <w:t xml:space="preserve"> </w:t>
      </w:r>
      <w:r w:rsidR="00A734D9">
        <w:t>entire</w:t>
      </w:r>
      <w:r w:rsidR="00721D8D">
        <w:t xml:space="preserve"> </w:t>
      </w:r>
      <w:r w:rsidR="00A734D9">
        <w:t>class</w:t>
      </w:r>
      <w:r w:rsidR="00B03475">
        <w:t>.</w:t>
      </w:r>
    </w:p>
    <w:p w:rsidR="00B03475" w:rsidRDefault="00B03475" w:rsidP="00B03475">
      <w:pPr>
        <w:pStyle w:val="NoSpacing"/>
      </w:pPr>
    </w:p>
    <w:p w:rsidR="00B03475" w:rsidRPr="00D57F45" w:rsidRDefault="00D57F45" w:rsidP="00A734D9">
      <w:pPr>
        <w:pStyle w:val="NoSpacing"/>
        <w:rPr>
          <w:color w:val="CD0000"/>
        </w:rPr>
      </w:pPr>
      <w:r>
        <w:rPr>
          <w:color w:val="CD0000"/>
        </w:rPr>
        <w:t>Grading Rubric</w:t>
      </w:r>
      <w:r w:rsidR="00B03475" w:rsidRPr="0077385D">
        <w:rPr>
          <w:color w:val="CD0000"/>
        </w:rPr>
        <w:t>:</w:t>
      </w:r>
    </w:p>
    <w:p w:rsidR="00A734D9" w:rsidRDefault="00A734D9" w:rsidP="00A734D9">
      <w:pPr>
        <w:pStyle w:val="NoSpacing"/>
      </w:pPr>
    </w:p>
    <w:p w:rsidR="00E36FFF" w:rsidRDefault="00E36FFF" w:rsidP="00E36FFF">
      <w:pPr>
        <w:pStyle w:val="NoSpacing"/>
      </w:pPr>
      <w:r>
        <w:t>The</w:t>
      </w:r>
      <w:r w:rsidR="00721D8D">
        <w:t xml:space="preserve"> </w:t>
      </w:r>
      <w:r>
        <w:t>following</w:t>
      </w:r>
      <w:r w:rsidR="00721D8D">
        <w:t xml:space="preserve"> </w:t>
      </w:r>
      <w:r>
        <w:t>breakdown</w:t>
      </w:r>
      <w:r w:rsidR="00721D8D">
        <w:t xml:space="preserve"> </w:t>
      </w:r>
      <w:r>
        <w:t>will</w:t>
      </w:r>
      <w:r w:rsidR="00721D8D">
        <w:t xml:space="preserve"> </w:t>
      </w:r>
      <w:r>
        <w:t>be</w:t>
      </w:r>
      <w:r w:rsidR="00721D8D">
        <w:t xml:space="preserve"> </w:t>
      </w:r>
      <w:r>
        <w:t>used</w:t>
      </w:r>
      <w:r w:rsidR="00721D8D">
        <w:t xml:space="preserve"> </w:t>
      </w:r>
      <w:r>
        <w:t>for</w:t>
      </w:r>
      <w:r w:rsidR="00721D8D">
        <w:t xml:space="preserve"> </w:t>
      </w:r>
      <w:r>
        <w:t>determining</w:t>
      </w:r>
      <w:r w:rsidR="00721D8D">
        <w:t xml:space="preserve"> </w:t>
      </w:r>
      <w:r>
        <w:t>the</w:t>
      </w:r>
      <w:r w:rsidR="00721D8D">
        <w:t xml:space="preserve"> </w:t>
      </w:r>
      <w:r>
        <w:t>final</w:t>
      </w:r>
      <w:r w:rsidR="00721D8D">
        <w:t xml:space="preserve"> </w:t>
      </w:r>
      <w:r>
        <w:t>course</w:t>
      </w:r>
      <w:r w:rsidR="00721D8D">
        <w:t xml:space="preserve"> </w:t>
      </w:r>
      <w:r>
        <w:t>grade:</w:t>
      </w:r>
      <w:r w:rsidR="00721D8D">
        <w:t xml:space="preserve"> </w:t>
      </w:r>
    </w:p>
    <w:p w:rsidR="00A734D9" w:rsidRDefault="00A734D9" w:rsidP="00E36FF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A734D9" w:rsidTr="003C2A74">
        <w:tc>
          <w:tcPr>
            <w:tcW w:w="4683" w:type="dxa"/>
          </w:tcPr>
          <w:p w:rsidR="00A734D9" w:rsidRPr="008B2AC2" w:rsidRDefault="00A734D9" w:rsidP="00E36FFF">
            <w:pPr>
              <w:pStyle w:val="NoSpacing"/>
              <w:rPr>
                <w:color w:val="CD0000"/>
              </w:rPr>
            </w:pPr>
            <w:r w:rsidRPr="008B2AC2">
              <w:rPr>
                <w:color w:val="CD0000"/>
              </w:rPr>
              <w:t>Assignment</w:t>
            </w:r>
          </w:p>
        </w:tc>
        <w:tc>
          <w:tcPr>
            <w:tcW w:w="4667" w:type="dxa"/>
          </w:tcPr>
          <w:p w:rsidR="00A734D9" w:rsidRPr="008B2AC2" w:rsidRDefault="00A734D9" w:rsidP="00E36FFF">
            <w:pPr>
              <w:pStyle w:val="NoSpacing"/>
              <w:rPr>
                <w:color w:val="CD0000"/>
              </w:rPr>
            </w:pPr>
            <w:r w:rsidRPr="008B2AC2">
              <w:rPr>
                <w:color w:val="CD0000"/>
              </w:rPr>
              <w:t>Percent of Total Grade</w:t>
            </w:r>
          </w:p>
        </w:tc>
      </w:tr>
      <w:tr w:rsidR="00A734D9" w:rsidTr="003C2A74">
        <w:tc>
          <w:tcPr>
            <w:tcW w:w="4683" w:type="dxa"/>
          </w:tcPr>
          <w:p w:rsidR="00A734D9" w:rsidRPr="00A734D9" w:rsidRDefault="003C2A74" w:rsidP="00E36FFF">
            <w:pPr>
              <w:pStyle w:val="NoSpacing"/>
            </w:pPr>
            <w:r>
              <w:t>In Class Milestones</w:t>
            </w:r>
            <w:r w:rsidR="00721D8D">
              <w:t xml:space="preserve">  </w:t>
            </w:r>
          </w:p>
        </w:tc>
        <w:tc>
          <w:tcPr>
            <w:tcW w:w="4667" w:type="dxa"/>
          </w:tcPr>
          <w:p w:rsidR="00A734D9" w:rsidRPr="00A734D9" w:rsidRDefault="003C2A74" w:rsidP="00E36FFF">
            <w:pPr>
              <w:pStyle w:val="NoSpacing"/>
            </w:pPr>
            <w:r>
              <w:t>20</w:t>
            </w:r>
            <w:r w:rsidR="00A734D9" w:rsidRPr="00A734D9">
              <w:t>%</w:t>
            </w:r>
            <w:r w:rsidR="00721D8D">
              <w:t xml:space="preserve"> </w:t>
            </w:r>
          </w:p>
        </w:tc>
      </w:tr>
      <w:tr w:rsidR="00A734D9" w:rsidTr="003C2A74">
        <w:tc>
          <w:tcPr>
            <w:tcW w:w="4683" w:type="dxa"/>
          </w:tcPr>
          <w:p w:rsidR="00A734D9" w:rsidRPr="00A734D9" w:rsidRDefault="00A734D9" w:rsidP="00E36FFF">
            <w:pPr>
              <w:pStyle w:val="NoSpacing"/>
            </w:pPr>
            <w:r w:rsidRPr="00A734D9">
              <w:rPr>
                <w:rFonts w:eastAsia="Times New Roman" w:cs="Times New Roman"/>
              </w:rPr>
              <w:t>Programming Assignments</w:t>
            </w:r>
          </w:p>
        </w:tc>
        <w:tc>
          <w:tcPr>
            <w:tcW w:w="4667" w:type="dxa"/>
          </w:tcPr>
          <w:p w:rsidR="00A734D9" w:rsidRPr="00A734D9" w:rsidRDefault="00C25CA7" w:rsidP="00E36FFF">
            <w:pPr>
              <w:pStyle w:val="NoSpacing"/>
            </w:pPr>
            <w:r>
              <w:t>5</w:t>
            </w:r>
            <w:r w:rsidR="003C2A74">
              <w:t>0</w:t>
            </w:r>
            <w:r w:rsidR="00A734D9" w:rsidRPr="00A734D9">
              <w:t>%</w:t>
            </w:r>
          </w:p>
        </w:tc>
      </w:tr>
      <w:tr w:rsidR="00A734D9" w:rsidTr="003C2A74">
        <w:tc>
          <w:tcPr>
            <w:tcW w:w="4683" w:type="dxa"/>
          </w:tcPr>
          <w:p w:rsidR="00A734D9" w:rsidRPr="00A734D9" w:rsidRDefault="00A734D9" w:rsidP="00E36FFF">
            <w:pPr>
              <w:pStyle w:val="NoSpacing"/>
            </w:pPr>
            <w:r w:rsidRPr="00A734D9">
              <w:t>Group Project</w:t>
            </w:r>
          </w:p>
        </w:tc>
        <w:tc>
          <w:tcPr>
            <w:tcW w:w="4667" w:type="dxa"/>
          </w:tcPr>
          <w:p w:rsidR="00A734D9" w:rsidRPr="00A734D9" w:rsidRDefault="00C25CA7" w:rsidP="00E36FFF">
            <w:pPr>
              <w:pStyle w:val="NoSpacing"/>
            </w:pPr>
            <w:r>
              <w:t>15</w:t>
            </w:r>
            <w:r w:rsidR="00A734D9" w:rsidRPr="00A734D9">
              <w:t>%</w:t>
            </w:r>
          </w:p>
        </w:tc>
      </w:tr>
      <w:tr w:rsidR="00C25CA7" w:rsidTr="003C2A74">
        <w:tc>
          <w:tcPr>
            <w:tcW w:w="4683" w:type="dxa"/>
          </w:tcPr>
          <w:p w:rsidR="00C25CA7" w:rsidRPr="00A734D9" w:rsidRDefault="00C25CA7" w:rsidP="00E36FFF">
            <w:pPr>
              <w:pStyle w:val="NoSpacing"/>
            </w:pPr>
            <w:r>
              <w:t>Individual</w:t>
            </w:r>
            <w:r w:rsidRPr="00A734D9">
              <w:t xml:space="preserve"> Project</w:t>
            </w:r>
          </w:p>
        </w:tc>
        <w:tc>
          <w:tcPr>
            <w:tcW w:w="4667" w:type="dxa"/>
          </w:tcPr>
          <w:p w:rsidR="00C25CA7" w:rsidRPr="00A734D9" w:rsidRDefault="00C25CA7" w:rsidP="00E36FFF">
            <w:pPr>
              <w:pStyle w:val="NoSpacing"/>
            </w:pPr>
            <w:r>
              <w:t>15</w:t>
            </w:r>
            <w:r w:rsidRPr="00A734D9">
              <w:t>%</w:t>
            </w:r>
          </w:p>
        </w:tc>
      </w:tr>
    </w:tbl>
    <w:p w:rsidR="00DE2405" w:rsidRDefault="00DE2405" w:rsidP="00E36FFF">
      <w:pPr>
        <w:pStyle w:val="NoSpacing"/>
      </w:pPr>
    </w:p>
    <w:p w:rsidR="00E36FFF" w:rsidRDefault="00E36FFF" w:rsidP="00E36FFF">
      <w:pPr>
        <w:pStyle w:val="NoSpacing"/>
      </w:pPr>
      <w:r>
        <w:t>I</w:t>
      </w:r>
      <w:r w:rsidR="00721D8D">
        <w:t xml:space="preserve"> </w:t>
      </w:r>
      <w:r>
        <w:t>expect</w:t>
      </w:r>
      <w:r w:rsidR="00721D8D">
        <w:t xml:space="preserve"> </w:t>
      </w:r>
      <w:r>
        <w:t>to</w:t>
      </w:r>
      <w:r w:rsidR="00721D8D">
        <w:t xml:space="preserve"> </w:t>
      </w:r>
      <w:r>
        <w:t>use</w:t>
      </w:r>
      <w:r w:rsidR="00721D8D">
        <w:t xml:space="preserve"> </w:t>
      </w:r>
      <w:r>
        <w:t>the</w:t>
      </w:r>
      <w:r w:rsidR="00721D8D">
        <w:t xml:space="preserve"> </w:t>
      </w:r>
      <w:r>
        <w:t>following</w:t>
      </w:r>
      <w:r w:rsidR="00721D8D">
        <w:t xml:space="preserve"> </w:t>
      </w:r>
      <w:r>
        <w:t>grading</w:t>
      </w:r>
      <w:r w:rsidR="00721D8D">
        <w:t xml:space="preserve"> </w:t>
      </w:r>
      <w:r>
        <w:t>scale</w:t>
      </w:r>
      <w:r w:rsidR="00721D8D">
        <w:t xml:space="preserve"> </w:t>
      </w:r>
      <w:r>
        <w:t>at</w:t>
      </w:r>
      <w:r w:rsidR="00721D8D">
        <w:t xml:space="preserve"> </w:t>
      </w:r>
      <w:r>
        <w:t>the</w:t>
      </w:r>
      <w:r w:rsidR="00721D8D">
        <w:t xml:space="preserve"> </w:t>
      </w:r>
      <w:r>
        <w:t>end</w:t>
      </w:r>
      <w:r w:rsidR="00721D8D">
        <w:t xml:space="preserve"> </w:t>
      </w:r>
      <w:r>
        <w:t>of</w:t>
      </w:r>
      <w:r w:rsidR="00721D8D">
        <w:t xml:space="preserve"> </w:t>
      </w:r>
      <w:r>
        <w:t>the</w:t>
      </w:r>
      <w:r w:rsidR="00721D8D">
        <w:t xml:space="preserve"> </w:t>
      </w:r>
      <w:r>
        <w:t>semester.</w:t>
      </w:r>
      <w:r w:rsidR="00721D8D">
        <w:t xml:space="preserve"> </w:t>
      </w:r>
      <w:r w:rsidR="00E2168C">
        <w:t>You should not expect a curve to be applied</w:t>
      </w:r>
      <w:r w:rsidR="00A734D9">
        <w:t>; but I reserve the right to use one.</w:t>
      </w:r>
    </w:p>
    <w:p w:rsidR="00A734D9" w:rsidRDefault="00A734D9" w:rsidP="00E36FF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080"/>
      </w:tblGrid>
      <w:tr w:rsidR="00AD61A5" w:rsidTr="00AD61A5">
        <w:tc>
          <w:tcPr>
            <w:tcW w:w="1728" w:type="dxa"/>
          </w:tcPr>
          <w:p w:rsidR="00AD61A5" w:rsidRPr="00D25884" w:rsidRDefault="00AD61A5" w:rsidP="00E36FFF">
            <w:pPr>
              <w:pStyle w:val="NoSpacing"/>
              <w:rPr>
                <w:color w:val="CD0000"/>
              </w:rPr>
            </w:pPr>
            <w:r w:rsidRPr="00D25884">
              <w:rPr>
                <w:color w:val="CD0000"/>
              </w:rPr>
              <w:t>Score</w:t>
            </w:r>
          </w:p>
        </w:tc>
        <w:tc>
          <w:tcPr>
            <w:tcW w:w="1080" w:type="dxa"/>
          </w:tcPr>
          <w:p w:rsidR="00AD61A5" w:rsidRPr="00D25884" w:rsidRDefault="00AD61A5" w:rsidP="00E36FFF">
            <w:pPr>
              <w:pStyle w:val="NoSpacing"/>
              <w:rPr>
                <w:color w:val="CD0000"/>
              </w:rPr>
            </w:pPr>
            <w:r w:rsidRPr="00D25884">
              <w:rPr>
                <w:color w:val="CD0000"/>
              </w:rPr>
              <w:t>Grade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lastRenderedPageBreak/>
              <w:t>93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100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A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90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92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A-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88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89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B+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83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87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B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80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82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B-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78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79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C+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73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77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C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70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72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C-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 w:rsidRPr="00AD61A5">
              <w:t>60</w:t>
            </w:r>
            <w:r w:rsidR="00721D8D">
              <w:t xml:space="preserve"> </w:t>
            </w:r>
            <w:r>
              <w:t>–</w:t>
            </w:r>
            <w:r w:rsidR="00721D8D">
              <w:t xml:space="preserve"> </w:t>
            </w:r>
            <w:r>
              <w:t>69</w:t>
            </w:r>
            <w:r w:rsidR="00721D8D">
              <w:t xml:space="preserve"> 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D</w:t>
            </w:r>
          </w:p>
        </w:tc>
      </w:tr>
      <w:tr w:rsidR="00AD61A5" w:rsidTr="00AD61A5">
        <w:tc>
          <w:tcPr>
            <w:tcW w:w="1728" w:type="dxa"/>
          </w:tcPr>
          <w:p w:rsidR="00AD61A5" w:rsidRDefault="00AD61A5" w:rsidP="00E36FFF">
            <w:pPr>
              <w:pStyle w:val="NoSpacing"/>
            </w:pPr>
            <w:r>
              <w:t>&lt;60</w:t>
            </w:r>
          </w:p>
        </w:tc>
        <w:tc>
          <w:tcPr>
            <w:tcW w:w="1080" w:type="dxa"/>
          </w:tcPr>
          <w:p w:rsidR="00AD61A5" w:rsidRDefault="00AD61A5" w:rsidP="00E36FFF">
            <w:pPr>
              <w:pStyle w:val="NoSpacing"/>
            </w:pPr>
            <w:r>
              <w:t>F</w:t>
            </w:r>
          </w:p>
        </w:tc>
      </w:tr>
    </w:tbl>
    <w:p w:rsidR="005A5383" w:rsidRDefault="005A5383" w:rsidP="00E36FFF">
      <w:pPr>
        <w:pStyle w:val="NoSpacing"/>
        <w:rPr>
          <w:color w:val="CD0000"/>
          <w:sz w:val="28"/>
          <w:szCs w:val="28"/>
        </w:rPr>
      </w:pPr>
    </w:p>
    <w:p w:rsidR="00D44DEE" w:rsidRPr="0077385D" w:rsidRDefault="00D44DEE" w:rsidP="00D44DEE">
      <w:pPr>
        <w:pStyle w:val="NoSpacing"/>
        <w:rPr>
          <w:color w:val="CD0000"/>
        </w:rPr>
      </w:pPr>
      <w:proofErr w:type="spellStart"/>
      <w:r>
        <w:rPr>
          <w:color w:val="CD0000"/>
        </w:rPr>
        <w:t>BlackBoard</w:t>
      </w:r>
      <w:proofErr w:type="spellEnd"/>
      <w:r w:rsidRPr="0077385D">
        <w:rPr>
          <w:color w:val="CD0000"/>
        </w:rPr>
        <w:t>:</w:t>
      </w:r>
    </w:p>
    <w:p w:rsidR="00D44DEE" w:rsidRDefault="00D44DEE" w:rsidP="00D44DEE">
      <w:pPr>
        <w:pStyle w:val="NoSpacing"/>
      </w:pPr>
    </w:p>
    <w:p w:rsidR="00557E09" w:rsidRDefault="00557E09" w:rsidP="00557E09">
      <w:pPr>
        <w:pStyle w:val="NoSpacing"/>
      </w:pPr>
      <w:r>
        <w:t xml:space="preserve">You will submit your assignments via </w:t>
      </w:r>
      <w:proofErr w:type="spellStart"/>
      <w:r>
        <w:t>BlackBoard</w:t>
      </w:r>
      <w:proofErr w:type="spellEnd"/>
      <w:r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>
        <w:t>BlackBoard</w:t>
      </w:r>
      <w:proofErr w:type="spellEnd"/>
      <w:r>
        <w:t xml:space="preserve">. </w:t>
      </w:r>
      <w:proofErr w:type="spellStart"/>
      <w:r>
        <w:t>BlackBoard</w:t>
      </w:r>
      <w:proofErr w:type="spellEnd"/>
      <w:r>
        <w:t xml:space="preserve"> represents only the raw scores. Not normalized or curved grades.  Extra credit will be notified via e-mail.</w:t>
      </w:r>
    </w:p>
    <w:p w:rsidR="00557E09" w:rsidRDefault="00557E09" w:rsidP="00557E09">
      <w:pPr>
        <w:pStyle w:val="NoSpacing"/>
      </w:pPr>
    </w:p>
    <w:p w:rsidR="00557E09" w:rsidRDefault="00C26BC6" w:rsidP="00557E09">
      <w:pPr>
        <w:pStyle w:val="NoSpacing"/>
        <w:rPr>
          <w:color w:val="CD0000"/>
        </w:rPr>
      </w:pPr>
      <w:r>
        <w:rPr>
          <w:color w:val="CD0000"/>
        </w:rPr>
        <w:t>Scores</w:t>
      </w:r>
      <w:r w:rsidR="00557E09" w:rsidRPr="0077385D">
        <w:rPr>
          <w:color w:val="CD0000"/>
        </w:rPr>
        <w:t>:</w:t>
      </w:r>
    </w:p>
    <w:p w:rsidR="00D57F45" w:rsidRPr="00D57F45" w:rsidRDefault="00D57F45" w:rsidP="00557E09">
      <w:pPr>
        <w:pStyle w:val="NoSpacing"/>
        <w:rPr>
          <w:color w:val="CD0000"/>
        </w:rPr>
      </w:pPr>
    </w:p>
    <w:p w:rsidR="00557E09" w:rsidRDefault="002F1FA4" w:rsidP="00557E09">
      <w:pPr>
        <w:pStyle w:val="NoSpacing"/>
      </w:pPr>
      <w:r>
        <w:t>Y</w:t>
      </w:r>
      <w:r w:rsidR="00733B63">
        <w:t xml:space="preserve">our </w:t>
      </w:r>
      <w:r w:rsidR="00557E09">
        <w:t>score</w:t>
      </w:r>
      <w:r w:rsidR="00C26BC6">
        <w:t>s</w:t>
      </w:r>
      <w:r w:rsidR="00557E09">
        <w:t xml:space="preserve"> will be available via </w:t>
      </w:r>
      <w:proofErr w:type="spellStart"/>
      <w:r w:rsidR="00557E09">
        <w:t>BlackBoard</w:t>
      </w:r>
      <w:proofErr w:type="spellEnd"/>
      <w:r w:rsidR="00557E09">
        <w:t xml:space="preserve"> and the solutions</w:t>
      </w:r>
      <w:r w:rsidR="00C26BC6">
        <w:t xml:space="preserve"> (if applicable)</w:t>
      </w:r>
      <w:r w:rsidR="00557E09">
        <w:t xml:space="preserve"> via Piazza. </w:t>
      </w:r>
    </w:p>
    <w:p w:rsidR="00C26BC6" w:rsidRPr="00557E09" w:rsidRDefault="00C26BC6" w:rsidP="00557E09">
      <w:pPr>
        <w:pStyle w:val="NoSpacing"/>
      </w:pPr>
    </w:p>
    <w:p w:rsidR="00E36FFF" w:rsidRDefault="00E36FFF" w:rsidP="00E36FFF">
      <w:pPr>
        <w:pStyle w:val="NoSpacing"/>
        <w:rPr>
          <w:color w:val="CD0000"/>
          <w:sz w:val="28"/>
          <w:szCs w:val="28"/>
        </w:rPr>
      </w:pPr>
      <w:r w:rsidRPr="00253D8F">
        <w:rPr>
          <w:color w:val="CD0000"/>
          <w:sz w:val="28"/>
          <w:szCs w:val="28"/>
        </w:rPr>
        <w:t>Special</w:t>
      </w:r>
      <w:r w:rsidR="00721D8D">
        <w:rPr>
          <w:color w:val="CD0000"/>
          <w:sz w:val="28"/>
          <w:szCs w:val="28"/>
        </w:rPr>
        <w:t xml:space="preserve"> </w:t>
      </w:r>
      <w:r w:rsidRPr="00253D8F">
        <w:rPr>
          <w:color w:val="CD0000"/>
          <w:sz w:val="28"/>
          <w:szCs w:val="28"/>
        </w:rPr>
        <w:t>Accommodations</w:t>
      </w:r>
      <w:r w:rsidR="00721D8D">
        <w:rPr>
          <w:color w:val="CD0000"/>
          <w:sz w:val="28"/>
          <w:szCs w:val="28"/>
        </w:rPr>
        <w:t xml:space="preserve"> </w:t>
      </w:r>
    </w:p>
    <w:p w:rsidR="003C28F9" w:rsidRPr="00253D8F" w:rsidRDefault="003C28F9" w:rsidP="00E36FFF">
      <w:pPr>
        <w:pStyle w:val="NoSpacing"/>
        <w:rPr>
          <w:color w:val="CD0000"/>
          <w:sz w:val="28"/>
          <w:szCs w:val="28"/>
        </w:rPr>
      </w:pPr>
    </w:p>
    <w:p w:rsidR="00E36FFF" w:rsidRDefault="00E36FFF" w:rsidP="00E36FFF">
      <w:pPr>
        <w:pStyle w:val="NoSpacing"/>
      </w:pPr>
      <w:r>
        <w:t>Students</w:t>
      </w:r>
      <w:r w:rsidR="00721D8D">
        <w:t xml:space="preserve"> </w:t>
      </w:r>
      <w:r>
        <w:t>who</w:t>
      </w:r>
      <w:r w:rsidR="00721D8D">
        <w:t xml:space="preserve"> </w:t>
      </w:r>
      <w:r>
        <w:t>have</w:t>
      </w:r>
      <w:r w:rsidR="00721D8D">
        <w:t xml:space="preserve"> </w:t>
      </w:r>
      <w:r>
        <w:t>documented</w:t>
      </w:r>
      <w:r w:rsidR="00721D8D">
        <w:t xml:space="preserve"> </w:t>
      </w:r>
      <w:r>
        <w:t>disabilities</w:t>
      </w:r>
      <w:r w:rsidR="00721D8D">
        <w:t xml:space="preserve"> </w:t>
      </w:r>
      <w:r>
        <w:t>should</w:t>
      </w:r>
      <w:r w:rsidR="00721D8D">
        <w:t xml:space="preserve"> </w:t>
      </w:r>
      <w:r>
        <w:t>contact</w:t>
      </w:r>
      <w:r w:rsidR="00721D8D">
        <w:t xml:space="preserve"> </w:t>
      </w:r>
      <w:r>
        <w:t>me</w:t>
      </w:r>
      <w:r w:rsidR="00721D8D">
        <w:t xml:space="preserve"> </w:t>
      </w:r>
      <w:r>
        <w:t>privately</w:t>
      </w:r>
      <w:r w:rsidR="00721D8D">
        <w:t xml:space="preserve"> </w:t>
      </w:r>
      <w:r>
        <w:t>to</w:t>
      </w:r>
      <w:r w:rsidR="00721D8D">
        <w:t xml:space="preserve"> </w:t>
      </w:r>
      <w:r w:rsidR="00604798">
        <w:t>discuss</w:t>
      </w:r>
      <w:r w:rsidR="00721D8D">
        <w:t xml:space="preserve"> </w:t>
      </w:r>
      <w:r w:rsidR="00604798">
        <w:t>any</w:t>
      </w:r>
      <w:r w:rsidR="00721D8D">
        <w:t xml:space="preserve"> </w:t>
      </w:r>
      <w:r w:rsidR="00604798">
        <w:t>specific</w:t>
      </w:r>
      <w:r w:rsidR="00721D8D">
        <w:t xml:space="preserve"> </w:t>
      </w:r>
      <w:r w:rsidR="00604798">
        <w:t>needs</w:t>
      </w:r>
      <w:r w:rsidR="00721D8D">
        <w:t xml:space="preserve"> </w:t>
      </w:r>
      <w:r>
        <w:t>and</w:t>
      </w:r>
      <w:r w:rsidR="00721D8D">
        <w:t xml:space="preserve"> </w:t>
      </w:r>
      <w:r>
        <w:t>to</w:t>
      </w:r>
      <w:r w:rsidR="00721D8D">
        <w:t xml:space="preserve"> </w:t>
      </w:r>
      <w:r>
        <w:t>agree</w:t>
      </w:r>
      <w:r w:rsidR="00721D8D">
        <w:t xml:space="preserve"> </w:t>
      </w:r>
      <w:r>
        <w:t>upon</w:t>
      </w:r>
      <w:r w:rsidR="00721D8D">
        <w:t xml:space="preserve"> </w:t>
      </w:r>
      <w:r>
        <w:t>a</w:t>
      </w:r>
      <w:r w:rsidR="00721D8D">
        <w:t xml:space="preserve"> </w:t>
      </w:r>
      <w:r>
        <w:t>reasonable</w:t>
      </w:r>
      <w:r w:rsidR="00721D8D">
        <w:t xml:space="preserve"> </w:t>
      </w:r>
      <w:r>
        <w:t>accommodation.</w:t>
      </w:r>
      <w:r w:rsidR="00721D8D">
        <w:t xml:space="preserve"> </w:t>
      </w:r>
      <w:r>
        <w:t>Please</w:t>
      </w:r>
      <w:r w:rsidR="00721D8D">
        <w:t xml:space="preserve"> </w:t>
      </w:r>
      <w:r>
        <w:t>see</w:t>
      </w:r>
      <w:r w:rsidR="00721D8D">
        <w:t xml:space="preserve"> </w:t>
      </w:r>
      <w:r>
        <w:t>the</w:t>
      </w:r>
      <w:r w:rsidR="00721D8D">
        <w:t xml:space="preserve"> </w:t>
      </w:r>
      <w:r>
        <w:t>campus</w:t>
      </w:r>
      <w:r w:rsidR="00721D8D">
        <w:t xml:space="preserve"> </w:t>
      </w:r>
      <w:r>
        <w:t>Disa</w:t>
      </w:r>
      <w:r w:rsidR="00604798">
        <w:t>bility</w:t>
      </w:r>
      <w:r w:rsidR="00721D8D">
        <w:t xml:space="preserve"> </w:t>
      </w:r>
      <w:r w:rsidR="00604798">
        <w:t>Resource</w:t>
      </w:r>
      <w:r w:rsidR="00721D8D">
        <w:t xml:space="preserve"> </w:t>
      </w:r>
      <w:r w:rsidR="00604798">
        <w:t>Center</w:t>
      </w:r>
      <w:r w:rsidR="00721D8D">
        <w:t xml:space="preserve"> </w:t>
      </w:r>
      <w:r w:rsidR="00604798">
        <w:t>for</w:t>
      </w:r>
      <w:r w:rsidR="00721D8D">
        <w:t xml:space="preserve"> </w:t>
      </w:r>
      <w:r>
        <w:t>information</w:t>
      </w:r>
      <w:r w:rsidR="00721D8D">
        <w:t xml:space="preserve"> </w:t>
      </w:r>
      <w:r>
        <w:t>on</w:t>
      </w:r>
      <w:r w:rsidR="00721D8D">
        <w:t xml:space="preserve"> </w:t>
      </w:r>
      <w:r>
        <w:t>the</w:t>
      </w:r>
      <w:r w:rsidR="00721D8D">
        <w:t xml:space="preserve"> </w:t>
      </w:r>
      <w:r>
        <w:t>kinds</w:t>
      </w:r>
      <w:r w:rsidR="00721D8D">
        <w:t xml:space="preserve"> </w:t>
      </w:r>
      <w:r>
        <w:t>of</w:t>
      </w:r>
      <w:r w:rsidR="00721D8D">
        <w:t xml:space="preserve"> </w:t>
      </w:r>
      <w:r>
        <w:t>accommodations</w:t>
      </w:r>
      <w:r w:rsidR="00721D8D">
        <w:t xml:space="preserve"> </w:t>
      </w:r>
      <w:r>
        <w:t>available</w:t>
      </w:r>
      <w:r w:rsidR="00721D8D">
        <w:t xml:space="preserve"> </w:t>
      </w:r>
      <w:r>
        <w:t>through</w:t>
      </w:r>
      <w:r w:rsidR="00721D8D">
        <w:t xml:space="preserve"> </w:t>
      </w:r>
      <w:r>
        <w:t>the</w:t>
      </w:r>
      <w:r w:rsidR="00721D8D">
        <w:t xml:space="preserve"> </w:t>
      </w:r>
      <w:r>
        <w:t>University.</w:t>
      </w:r>
      <w:r w:rsidR="00721D8D">
        <w:t xml:space="preserve"> </w:t>
      </w:r>
      <w:r w:rsidR="00557E09">
        <w:t>Students MUST notify me at least a week before exams if they are requesting additional time so that we can find a proper room.</w:t>
      </w:r>
    </w:p>
    <w:p w:rsidR="00604798" w:rsidRDefault="00604798" w:rsidP="00E36FFF">
      <w:pPr>
        <w:pStyle w:val="NoSpacing"/>
      </w:pPr>
    </w:p>
    <w:p w:rsidR="00E36FFF" w:rsidRPr="00604798" w:rsidRDefault="00E36FFF" w:rsidP="00E36FFF">
      <w:pPr>
        <w:pStyle w:val="NoSpacing"/>
        <w:rPr>
          <w:sz w:val="28"/>
          <w:szCs w:val="28"/>
        </w:rPr>
      </w:pPr>
      <w:r w:rsidRPr="00604798">
        <w:rPr>
          <w:color w:val="CD0000"/>
          <w:sz w:val="28"/>
          <w:szCs w:val="28"/>
        </w:rPr>
        <w:t>Schedule</w:t>
      </w:r>
      <w:r w:rsidR="00604798" w:rsidRPr="00604798">
        <w:rPr>
          <w:color w:val="CD0000"/>
          <w:sz w:val="28"/>
          <w:szCs w:val="28"/>
        </w:rPr>
        <w:t xml:space="preserve"> and Announcements</w:t>
      </w:r>
      <w:r w:rsidR="00721D8D">
        <w:rPr>
          <w:color w:val="CD0000"/>
          <w:sz w:val="28"/>
          <w:szCs w:val="28"/>
        </w:rPr>
        <w:t xml:space="preserve"> </w:t>
      </w:r>
    </w:p>
    <w:p w:rsidR="00604798" w:rsidRDefault="00604798" w:rsidP="00E36FFF">
      <w:pPr>
        <w:pStyle w:val="NoSpacing"/>
      </w:pPr>
    </w:p>
    <w:p w:rsidR="00E36FFF" w:rsidRDefault="00E36FFF" w:rsidP="00E36FFF">
      <w:pPr>
        <w:pStyle w:val="NoSpacing"/>
      </w:pPr>
      <w:r>
        <w:t>The</w:t>
      </w:r>
      <w:r w:rsidR="00721D8D">
        <w:t xml:space="preserve"> </w:t>
      </w:r>
      <w:r>
        <w:t>schedule</w:t>
      </w:r>
      <w:r w:rsidR="00721D8D">
        <w:t xml:space="preserve"> </w:t>
      </w:r>
      <w:r>
        <w:t>will</w:t>
      </w:r>
      <w:r w:rsidR="00721D8D">
        <w:t xml:space="preserve"> </w:t>
      </w:r>
      <w:r>
        <w:t>be</w:t>
      </w:r>
      <w:r w:rsidR="00721D8D">
        <w:t xml:space="preserve"> </w:t>
      </w:r>
      <w:r>
        <w:t>maintained</w:t>
      </w:r>
      <w:r w:rsidR="00721D8D">
        <w:t xml:space="preserve"> </w:t>
      </w:r>
      <w:r>
        <w:t>on</w:t>
      </w:r>
      <w:r w:rsidR="00721D8D">
        <w:t xml:space="preserve"> </w:t>
      </w:r>
      <w:r>
        <w:t>the</w:t>
      </w:r>
      <w:r w:rsidR="00721D8D">
        <w:t xml:space="preserve"> </w:t>
      </w:r>
      <w:r>
        <w:t>course</w:t>
      </w:r>
      <w:r w:rsidR="00721D8D">
        <w:t xml:space="preserve"> </w:t>
      </w:r>
      <w:r>
        <w:t>website,</w:t>
      </w:r>
      <w:r w:rsidR="00721D8D">
        <w:t xml:space="preserve"> </w:t>
      </w:r>
      <w:r>
        <w:t>and</w:t>
      </w:r>
      <w:r w:rsidR="00721D8D">
        <w:t xml:space="preserve"> </w:t>
      </w:r>
      <w:r>
        <w:t>any</w:t>
      </w:r>
      <w:r w:rsidR="00721D8D">
        <w:t xml:space="preserve"> </w:t>
      </w:r>
      <w:r>
        <w:t>updates</w:t>
      </w:r>
      <w:r w:rsidR="00721D8D">
        <w:t xml:space="preserve"> </w:t>
      </w:r>
      <w:r>
        <w:t>to</w:t>
      </w:r>
      <w:r w:rsidR="00721D8D">
        <w:t xml:space="preserve"> </w:t>
      </w:r>
      <w:r w:rsidR="00604798">
        <w:t>it</w:t>
      </w:r>
      <w:r w:rsidR="00721D8D">
        <w:t xml:space="preserve"> </w:t>
      </w:r>
      <w:r w:rsidR="00604798">
        <w:t>will</w:t>
      </w:r>
      <w:r w:rsidR="00721D8D">
        <w:t xml:space="preserve"> </w:t>
      </w:r>
      <w:r w:rsidR="00604798">
        <w:t>be</w:t>
      </w:r>
      <w:r w:rsidR="00721D8D">
        <w:t xml:space="preserve"> </w:t>
      </w:r>
      <w:r w:rsidR="00604798">
        <w:t>announced</w:t>
      </w:r>
      <w:r w:rsidR="00721D8D">
        <w:t xml:space="preserve"> </w:t>
      </w:r>
      <w:r w:rsidR="00604798">
        <w:t>on</w:t>
      </w:r>
      <w:r w:rsidR="00721D8D">
        <w:t xml:space="preserve"> </w:t>
      </w:r>
      <w:r>
        <w:t xml:space="preserve">Piazza. </w:t>
      </w:r>
    </w:p>
    <w:p w:rsidR="00E36FFF" w:rsidRDefault="00E36FFF" w:rsidP="00E36FFF">
      <w:pPr>
        <w:pStyle w:val="NoSpacing"/>
      </w:pPr>
    </w:p>
    <w:p w:rsidR="005C4DB6" w:rsidRPr="00102FB4" w:rsidRDefault="005C4DB6" w:rsidP="005C4DB6">
      <w:pPr>
        <w:pStyle w:val="NoSpacing"/>
      </w:pPr>
      <w:r w:rsidRPr="00102FB4">
        <w:t xml:space="preserve">A rough schedule is outlined below (it is subject to change). </w:t>
      </w:r>
    </w:p>
    <w:p w:rsidR="005C4DB6" w:rsidRPr="00102FB4" w:rsidRDefault="005C4DB6" w:rsidP="005C4DB6">
      <w:pPr>
        <w:pStyle w:val="NoSpacing"/>
      </w:pP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>Week 1 – Introduction</w:t>
      </w:r>
    </w:p>
    <w:p w:rsidR="00196596" w:rsidRDefault="00196596" w:rsidP="00F00C2D">
      <w:pPr>
        <w:pStyle w:val="NoSpacing"/>
      </w:pPr>
      <w:r>
        <w:rPr>
          <w:rFonts w:cs="Verdana"/>
          <w:b/>
          <w:bCs/>
        </w:rPr>
        <w:t xml:space="preserve">- </w:t>
      </w:r>
      <w:r w:rsidR="005C4DB6" w:rsidRPr="00733B63">
        <w:t>Course overview</w:t>
      </w:r>
    </w:p>
    <w:p w:rsidR="00196596" w:rsidRDefault="00196596" w:rsidP="00F00C2D">
      <w:pPr>
        <w:pStyle w:val="NoSpacing"/>
      </w:pPr>
      <w:r>
        <w:t xml:space="preserve">- </w:t>
      </w:r>
      <w:r w:rsidR="00D57F45" w:rsidRPr="00733B63">
        <w:t>Unity</w:t>
      </w:r>
      <w:r w:rsidR="005C4DB6" w:rsidRPr="00733B63">
        <w:t xml:space="preserve"> Overview</w:t>
      </w:r>
    </w:p>
    <w:p w:rsidR="00196596" w:rsidRDefault="00196596" w:rsidP="00F00C2D">
      <w:pPr>
        <w:pStyle w:val="NoSpacing"/>
      </w:pPr>
      <w:r>
        <w:t xml:space="preserve">- </w:t>
      </w:r>
      <w:r w:rsidR="00CE40C4" w:rsidRPr="00733B63">
        <w:t>Creating a n</w:t>
      </w:r>
      <w:r w:rsidR="00F00C2D" w:rsidRPr="00733B63">
        <w:t>ew Unity Project</w:t>
      </w:r>
    </w:p>
    <w:p w:rsidR="00196596" w:rsidRDefault="00196596" w:rsidP="00F00C2D">
      <w:pPr>
        <w:pStyle w:val="NoSpacing"/>
      </w:pPr>
      <w:r>
        <w:t xml:space="preserve">- </w:t>
      </w:r>
      <w:r w:rsidR="00CE40C4" w:rsidRPr="00733B63">
        <w:t>Layouts, P</w:t>
      </w:r>
      <w:r w:rsidR="00F00C2D" w:rsidRPr="00733B63">
        <w:t>a</w:t>
      </w:r>
      <w:r w:rsidR="00CE40C4" w:rsidRPr="00733B63">
        <w:t>nes a</w:t>
      </w:r>
      <w:r w:rsidR="00F00C2D" w:rsidRPr="00733B63">
        <w:t>nd Tabs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Scene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Hierarchy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Project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Inspector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Game</w:t>
      </w:r>
      <w:r w:rsidR="00CE40C4" w:rsidRPr="00733B63">
        <w:t xml:space="preserve"> Objects</w:t>
      </w:r>
    </w:p>
    <w:p w:rsidR="00196596" w:rsidRDefault="00196596" w:rsidP="00F00C2D">
      <w:pPr>
        <w:pStyle w:val="NoSpacing"/>
      </w:pPr>
      <w:r>
        <w:lastRenderedPageBreak/>
        <w:t xml:space="preserve">- </w:t>
      </w:r>
      <w:r w:rsidR="00F00C2D" w:rsidRPr="00733B63">
        <w:t>Selecting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Moving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Rotating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Scaling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Snapping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Parenting</w:t>
      </w:r>
    </w:p>
    <w:p w:rsidR="00196596" w:rsidRDefault="00196596" w:rsidP="00F00C2D">
      <w:pPr>
        <w:pStyle w:val="NoSpacing"/>
      </w:pPr>
      <w:r>
        <w:t xml:space="preserve">- </w:t>
      </w:r>
      <w:r w:rsidR="00F00C2D" w:rsidRPr="00733B63">
        <w:t>Character Controller</w:t>
      </w:r>
    </w:p>
    <w:p w:rsidR="003272BE" w:rsidRPr="00733B63" w:rsidRDefault="00196596" w:rsidP="00F00C2D">
      <w:pPr>
        <w:pStyle w:val="NoSpacing"/>
      </w:pPr>
      <w:r>
        <w:t xml:space="preserve">- </w:t>
      </w:r>
      <w:r w:rsidR="003272BE">
        <w:t>Adding scripts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5C4DB6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D57F45" w:rsidRPr="00733B63">
        <w:t>Blackman</w:t>
      </w:r>
      <w:r w:rsidR="00D57F45" w:rsidRPr="00733B63">
        <w:rPr>
          <w:rFonts w:cs="Verdana"/>
        </w:rPr>
        <w:t xml:space="preserve">: </w:t>
      </w:r>
      <w:r w:rsidR="00F618ED" w:rsidRPr="00733B63">
        <w:rPr>
          <w:rFonts w:cs="Verdana"/>
        </w:rPr>
        <w:t>Chapters</w:t>
      </w:r>
      <w:r w:rsidR="00D57F45" w:rsidRPr="00733B63">
        <w:rPr>
          <w:rFonts w:cs="Verdana"/>
        </w:rPr>
        <w:t xml:space="preserve"> 2,</w:t>
      </w:r>
      <w:r w:rsidR="00900DEA">
        <w:rPr>
          <w:rFonts w:cs="Verdana"/>
        </w:rPr>
        <w:t xml:space="preserve"> </w:t>
      </w:r>
      <w:r w:rsidR="00D57F45" w:rsidRPr="00733B63">
        <w:rPr>
          <w:rFonts w:cs="Verdana"/>
        </w:rPr>
        <w:t>3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5C4DB6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D57F45" w:rsidRPr="00733B63">
        <w:rPr>
          <w:rFonts w:cs="Verdana"/>
        </w:rPr>
        <w:t>Write a simple pong-like</w:t>
      </w:r>
      <w:r w:rsidR="005C4DB6" w:rsidRPr="00733B63">
        <w:rPr>
          <w:rFonts w:cs="Verdana"/>
        </w:rPr>
        <w:t xml:space="preserve"> game</w:t>
      </w:r>
      <w:r w:rsidR="00D57F45" w:rsidRPr="00733B63">
        <w:rPr>
          <w:rFonts w:cs="Verdana"/>
        </w:rPr>
        <w:t xml:space="preserve"> in Unity</w:t>
      </w:r>
      <w:r w:rsidR="005C4DB6" w:rsidRPr="00733B63">
        <w:rPr>
          <w:rFonts w:cs="Verdana"/>
        </w:rPr>
        <w:t>.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196596" w:rsidRDefault="00F618ED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 xml:space="preserve">Week 2 – </w:t>
      </w:r>
      <w:r w:rsidR="009247AF" w:rsidRPr="00733B63">
        <w:rPr>
          <w:rFonts w:cs="Verdana"/>
          <w:b/>
        </w:rPr>
        <w:t>Navigation &amp; Terrain</w:t>
      </w:r>
    </w:p>
    <w:p w:rsidR="00196596" w:rsidRDefault="00196596" w:rsidP="00CE40C4">
      <w:pPr>
        <w:pStyle w:val="NoSpacing"/>
      </w:pPr>
      <w:r>
        <w:rPr>
          <w:rFonts w:cs="Verdana"/>
          <w:b/>
          <w:bCs/>
        </w:rPr>
        <w:t xml:space="preserve">- </w:t>
      </w:r>
      <w:r w:rsidR="00F618ED" w:rsidRPr="00733B63">
        <w:t>Navigation and Functionality</w:t>
      </w:r>
    </w:p>
    <w:p w:rsidR="00196596" w:rsidRDefault="00196596" w:rsidP="00CE40C4">
      <w:pPr>
        <w:pStyle w:val="NoSpacing"/>
      </w:pPr>
      <w:r>
        <w:t xml:space="preserve">- </w:t>
      </w:r>
      <w:r w:rsidR="00F618ED" w:rsidRPr="00733B63">
        <w:t>Cursor Control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Terrain Generation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Add terrain to the project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Sculpt terrain using a height map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Sculpt terrain using Unity tools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Download and import the terrain toolkit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Utilize the terrain toolkit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Add textures to a terrain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Add foliage to a terrain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Add water to a terrain</w:t>
      </w:r>
    </w:p>
    <w:p w:rsidR="00196596" w:rsidRDefault="00196596" w:rsidP="00CE40C4">
      <w:pPr>
        <w:pStyle w:val="NoSpacing"/>
      </w:pPr>
      <w:r>
        <w:t xml:space="preserve">- </w:t>
      </w:r>
      <w:r w:rsidR="00CE40C4" w:rsidRPr="00733B63">
        <w:t>. Add ambient details to a terrain</w:t>
      </w:r>
    </w:p>
    <w:p w:rsidR="00CE40C4" w:rsidRPr="00733B63" w:rsidRDefault="00196596" w:rsidP="00CE40C4">
      <w:pPr>
        <w:pStyle w:val="NoSpacing"/>
      </w:pPr>
      <w:r>
        <w:t xml:space="preserve">- </w:t>
      </w:r>
      <w:r w:rsidR="00CE40C4" w:rsidRPr="00733B63">
        <w:t>. Navigate and refine our world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5C4DB6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9247AF" w:rsidRPr="00733B63">
        <w:t>Blackman</w:t>
      </w:r>
      <w:r w:rsidR="009247AF" w:rsidRPr="00733B63">
        <w:rPr>
          <w:rFonts w:cs="Verdana"/>
        </w:rPr>
        <w:t>: Chapters 4,</w:t>
      </w:r>
      <w:r w:rsidR="00900DEA">
        <w:rPr>
          <w:rFonts w:cs="Verdana"/>
        </w:rPr>
        <w:t xml:space="preserve"> </w:t>
      </w:r>
      <w:r w:rsidR="009247AF" w:rsidRPr="00733B63">
        <w:rPr>
          <w:rFonts w:cs="Verdana"/>
        </w:rPr>
        <w:t>5,</w:t>
      </w:r>
      <w:r w:rsidR="00900DEA">
        <w:rPr>
          <w:rFonts w:cs="Verdana"/>
        </w:rPr>
        <w:t xml:space="preserve"> </w:t>
      </w:r>
      <w:r w:rsidR="009247AF" w:rsidRPr="00733B63">
        <w:rPr>
          <w:rFonts w:cs="Verdana"/>
        </w:rPr>
        <w:t>6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5C4DB6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9247AF" w:rsidRPr="00733B63">
        <w:rPr>
          <w:rFonts w:cs="Verdana"/>
        </w:rPr>
        <w:t xml:space="preserve">Write a simple </w:t>
      </w:r>
      <w:r w:rsidR="0081310F" w:rsidRPr="00733B63">
        <w:rPr>
          <w:rFonts w:cs="Verdana"/>
        </w:rPr>
        <w:t xml:space="preserve">running &amp; jumping </w:t>
      </w:r>
      <w:r w:rsidR="009247AF" w:rsidRPr="00733B63">
        <w:rPr>
          <w:rFonts w:cs="Verdana"/>
        </w:rPr>
        <w:t>-like game in Unity with your own terrain.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 xml:space="preserve">Week 3 – </w:t>
      </w:r>
      <w:r w:rsidR="00721306" w:rsidRPr="00733B63">
        <w:rPr>
          <w:rFonts w:cs="Verdana"/>
          <w:b/>
        </w:rPr>
        <w:t>Assets, Actions &amp; State</w:t>
      </w:r>
    </w:p>
    <w:p w:rsidR="00196596" w:rsidRDefault="00196596" w:rsidP="00362881">
      <w:pPr>
        <w:pStyle w:val="NoSpacing"/>
      </w:pPr>
      <w:r>
        <w:rPr>
          <w:rFonts w:cs="Verdana"/>
          <w:b/>
          <w:bCs/>
        </w:rPr>
        <w:t xml:space="preserve">- </w:t>
      </w:r>
      <w:r w:rsidR="00362881" w:rsidRPr="00733B63">
        <w:t>Importing 3D Models</w:t>
      </w:r>
    </w:p>
    <w:p w:rsidR="00196596" w:rsidRDefault="00196596" w:rsidP="00362881">
      <w:pPr>
        <w:pStyle w:val="NoSpacing"/>
      </w:pPr>
      <w:r>
        <w:t xml:space="preserve">- </w:t>
      </w:r>
      <w:r w:rsidR="00362881" w:rsidRPr="00733B63">
        <w:t>Importing Audio</w:t>
      </w:r>
    </w:p>
    <w:p w:rsidR="00196596" w:rsidRDefault="00196596" w:rsidP="00362881">
      <w:pPr>
        <w:pStyle w:val="NoSpacing"/>
      </w:pPr>
      <w:r>
        <w:t xml:space="preserve">- </w:t>
      </w:r>
      <w:r w:rsidR="00362881" w:rsidRPr="00733B63">
        <w:t>Importing Textures</w:t>
      </w:r>
    </w:p>
    <w:p w:rsidR="00196596" w:rsidRDefault="00196596" w:rsidP="00362881">
      <w:pPr>
        <w:pStyle w:val="NoSpacing"/>
      </w:pPr>
      <w:r>
        <w:t xml:space="preserve">- </w:t>
      </w:r>
      <w:r w:rsidR="00362881" w:rsidRPr="00733B63">
        <w:t>Importing Scripts</w:t>
      </w:r>
    </w:p>
    <w:p w:rsidR="00196596" w:rsidRDefault="00196596" w:rsidP="00362881">
      <w:pPr>
        <w:pStyle w:val="NoSpacing"/>
      </w:pPr>
      <w:r>
        <w:t xml:space="preserve">- </w:t>
      </w:r>
      <w:r w:rsidR="00362881" w:rsidRPr="00733B63">
        <w:t>Asset Packages</w:t>
      </w:r>
    </w:p>
    <w:p w:rsidR="00196596" w:rsidRDefault="00196596" w:rsidP="00362881">
      <w:pPr>
        <w:pStyle w:val="NoSpacing"/>
      </w:pPr>
      <w:r>
        <w:t xml:space="preserve">- </w:t>
      </w:r>
      <w:r w:rsidR="00362881" w:rsidRPr="00733B63">
        <w:t>Unity Audio Basics</w:t>
      </w:r>
    </w:p>
    <w:p w:rsidR="00196596" w:rsidRDefault="00196596" w:rsidP="00362881">
      <w:pPr>
        <w:pStyle w:val="NoSpacing"/>
      </w:pPr>
      <w:r>
        <w:t xml:space="preserve">- </w:t>
      </w:r>
      <w:r w:rsidR="00362881" w:rsidRPr="00733B63">
        <w:t>Building and Playing Game Music</w:t>
      </w:r>
    </w:p>
    <w:p w:rsidR="00196596" w:rsidRDefault="00196596" w:rsidP="00362881">
      <w:pPr>
        <w:pStyle w:val="NoSpacing"/>
      </w:pPr>
      <w:r>
        <w:t xml:space="preserve">- </w:t>
      </w:r>
      <w:r w:rsidR="00721306" w:rsidRPr="00733B63">
        <w:t>Imported Assets</w:t>
      </w:r>
    </w:p>
    <w:p w:rsidR="00196596" w:rsidRDefault="00196596" w:rsidP="00362881">
      <w:pPr>
        <w:pStyle w:val="NoSpacing"/>
      </w:pPr>
      <w:r>
        <w:t xml:space="preserve">- </w:t>
      </w:r>
      <w:r w:rsidR="003B1DE7" w:rsidRPr="00733B63">
        <w:t>. Add game objects to our project</w:t>
      </w:r>
    </w:p>
    <w:p w:rsidR="00196596" w:rsidRDefault="00196596" w:rsidP="00362881">
      <w:pPr>
        <w:pStyle w:val="NoSpacing"/>
      </w:pPr>
      <w:r>
        <w:t xml:space="preserve">- </w:t>
      </w:r>
      <w:r w:rsidR="003B1DE7" w:rsidRPr="00733B63">
        <w:t>. Use meshes in our project</w:t>
      </w:r>
    </w:p>
    <w:p w:rsidR="00196596" w:rsidRDefault="00196596" w:rsidP="00362881">
      <w:pPr>
        <w:pStyle w:val="NoSpacing"/>
      </w:pPr>
      <w:r>
        <w:t xml:space="preserve">- </w:t>
      </w:r>
      <w:r w:rsidR="003B1DE7" w:rsidRPr="00733B63">
        <w:t>. Apply textures to meshes</w:t>
      </w:r>
    </w:p>
    <w:p w:rsidR="00196596" w:rsidRDefault="00196596" w:rsidP="00362881">
      <w:pPr>
        <w:pStyle w:val="NoSpacing"/>
      </w:pPr>
      <w:r>
        <w:t xml:space="preserve">- </w:t>
      </w:r>
      <w:r w:rsidR="003B1DE7" w:rsidRPr="00733B63">
        <w:t xml:space="preserve">. Work with cameras in Unity </w:t>
      </w:r>
    </w:p>
    <w:p w:rsidR="00196596" w:rsidRDefault="00196596" w:rsidP="00362881">
      <w:pPr>
        <w:pStyle w:val="NoSpacing"/>
      </w:pPr>
      <w:r>
        <w:t xml:space="preserve">- </w:t>
      </w:r>
      <w:r w:rsidR="003B1DE7" w:rsidRPr="00733B63">
        <w:t>. Utilize layers to organize objects</w:t>
      </w:r>
    </w:p>
    <w:p w:rsidR="00196596" w:rsidRDefault="00196596" w:rsidP="00362881">
      <w:pPr>
        <w:pStyle w:val="NoSpacing"/>
      </w:pPr>
      <w:r>
        <w:t xml:space="preserve">- </w:t>
      </w:r>
      <w:r w:rsidR="003B1DE7" w:rsidRPr="00733B63">
        <w:t>. Illuminate your world with lights</w:t>
      </w:r>
    </w:p>
    <w:p w:rsidR="00196596" w:rsidRDefault="00196596" w:rsidP="00362881">
      <w:pPr>
        <w:pStyle w:val="NoSpacing"/>
      </w:pPr>
      <w:r>
        <w:t xml:space="preserve">- </w:t>
      </w:r>
      <w:r w:rsidR="003B1DE7" w:rsidRPr="00733B63">
        <w:t>. Create and use prefabs</w:t>
      </w:r>
    </w:p>
    <w:p w:rsidR="00196596" w:rsidRDefault="00196596" w:rsidP="00362881">
      <w:pPr>
        <w:pStyle w:val="NoSpacing"/>
      </w:pPr>
      <w:r>
        <w:lastRenderedPageBreak/>
        <w:t xml:space="preserve">- </w:t>
      </w:r>
      <w:r w:rsidR="00721306" w:rsidRPr="00733B63">
        <w:t>Action Objects</w:t>
      </w:r>
    </w:p>
    <w:p w:rsidR="005C4DB6" w:rsidRPr="00733B63" w:rsidRDefault="00196596" w:rsidP="00362881">
      <w:pPr>
        <w:pStyle w:val="NoSpacing"/>
      </w:pPr>
      <w:r>
        <w:t xml:space="preserve">- </w:t>
      </w:r>
      <w:r w:rsidR="00721306" w:rsidRPr="00733B63">
        <w:t>Managing State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721306" w:rsidRPr="00733B63" w:rsidRDefault="00196596" w:rsidP="0072130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721306" w:rsidRPr="00733B63">
        <w:t>Blackman</w:t>
      </w:r>
      <w:r w:rsidR="00721306" w:rsidRPr="00733B63">
        <w:rPr>
          <w:rFonts w:cs="Verdana"/>
        </w:rPr>
        <w:t>: Chapters 7,</w:t>
      </w:r>
      <w:r w:rsidR="008E0D23">
        <w:rPr>
          <w:rFonts w:cs="Verdana"/>
        </w:rPr>
        <w:t xml:space="preserve"> </w:t>
      </w:r>
      <w:r w:rsidR="00721306" w:rsidRPr="00733B63">
        <w:rPr>
          <w:rFonts w:cs="Verdana"/>
        </w:rPr>
        <w:t>8,</w:t>
      </w:r>
      <w:r w:rsidR="008E0D23">
        <w:rPr>
          <w:rFonts w:cs="Verdana"/>
        </w:rPr>
        <w:t xml:space="preserve"> </w:t>
      </w:r>
      <w:r w:rsidR="00721306" w:rsidRPr="00733B63">
        <w:rPr>
          <w:rFonts w:cs="Verdana"/>
        </w:rPr>
        <w:t>9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721306" w:rsidRPr="00733B63">
        <w:rPr>
          <w:rFonts w:cs="Verdana"/>
        </w:rPr>
        <w:t xml:space="preserve">Extend </w:t>
      </w:r>
      <w:r w:rsidR="0081310F" w:rsidRPr="00733B63">
        <w:rPr>
          <w:rFonts w:cs="Verdana"/>
        </w:rPr>
        <w:t xml:space="preserve">running &amp; jumping </w:t>
      </w:r>
      <w:r w:rsidR="00721306" w:rsidRPr="00733B63">
        <w:rPr>
          <w:rFonts w:cs="Verdana"/>
        </w:rPr>
        <w:t>-like game in Unity with interactions with imported assets</w:t>
      </w:r>
      <w:r w:rsidR="009341C1" w:rsidRPr="00733B63">
        <w:rPr>
          <w:rFonts w:cs="Verdana"/>
        </w:rPr>
        <w:t xml:space="preserve"> to a “temple run” like game</w:t>
      </w:r>
    </w:p>
    <w:p w:rsidR="00721306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721306" w:rsidRPr="00733B63">
        <w:rPr>
          <w:rFonts w:cs="Verdana"/>
        </w:rPr>
        <w:t>Requirements document for Group Project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 xml:space="preserve">Week 4 – </w:t>
      </w:r>
      <w:r w:rsidR="001C7F9F" w:rsidRPr="00733B63">
        <w:rPr>
          <w:rFonts w:cs="Verdana"/>
          <w:b/>
          <w:bCs/>
        </w:rPr>
        <w:t>Physics and Special Effects</w:t>
      </w:r>
    </w:p>
    <w:p w:rsidR="00196596" w:rsidRDefault="00196596" w:rsidP="0092021C">
      <w:pPr>
        <w:pStyle w:val="NoSpacing"/>
      </w:pPr>
      <w:r>
        <w:rPr>
          <w:rFonts w:cs="Verdana"/>
          <w:b/>
          <w:bCs/>
        </w:rPr>
        <w:t xml:space="preserve">- </w:t>
      </w:r>
      <w:r w:rsidR="001C7F9F" w:rsidRPr="00733B63">
        <w:t>Physics</w:t>
      </w:r>
    </w:p>
    <w:p w:rsidR="00196596" w:rsidRDefault="00196596" w:rsidP="0092021C">
      <w:pPr>
        <w:pStyle w:val="NoSpacing"/>
      </w:pPr>
      <w:r>
        <w:t xml:space="preserve">- </w:t>
      </w:r>
      <w:r w:rsidR="0092021C" w:rsidRPr="00733B63">
        <w:t>Rigid Bodies and Colliders</w:t>
      </w:r>
    </w:p>
    <w:p w:rsidR="00196596" w:rsidRDefault="00196596" w:rsidP="0092021C">
      <w:pPr>
        <w:pStyle w:val="NoSpacing"/>
      </w:pPr>
      <w:r>
        <w:t xml:space="preserve">- </w:t>
      </w:r>
      <w:r w:rsidR="0092021C" w:rsidRPr="00733B63">
        <w:t>Physics Material</w:t>
      </w:r>
    </w:p>
    <w:p w:rsidR="00196596" w:rsidRDefault="00196596" w:rsidP="0092021C">
      <w:pPr>
        <w:pStyle w:val="NoSpacing"/>
      </w:pPr>
      <w:r>
        <w:t xml:space="preserve">- </w:t>
      </w:r>
      <w:r w:rsidR="006D7548" w:rsidRPr="00733B63">
        <w:t>Cloth</w:t>
      </w:r>
    </w:p>
    <w:p w:rsidR="00196596" w:rsidRDefault="00196596" w:rsidP="0092021C">
      <w:pPr>
        <w:pStyle w:val="NoSpacing"/>
      </w:pPr>
      <w:r>
        <w:t xml:space="preserve">- </w:t>
      </w:r>
      <w:r w:rsidR="0092021C" w:rsidRPr="00733B63">
        <w:t>Rag Doll</w:t>
      </w:r>
    </w:p>
    <w:p w:rsidR="005C4DB6" w:rsidRPr="00733B63" w:rsidRDefault="00196596" w:rsidP="0092021C">
      <w:pPr>
        <w:pStyle w:val="NoSpacing"/>
      </w:pPr>
      <w:r>
        <w:t xml:space="preserve">- </w:t>
      </w:r>
      <w:r w:rsidR="001C7F9F" w:rsidRPr="00733B63">
        <w:t>Special Effects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080F3D" w:rsidRPr="00733B63" w:rsidRDefault="00196596" w:rsidP="00080F3D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080F3D" w:rsidRPr="00733B63">
        <w:t>Blackman</w:t>
      </w:r>
      <w:r w:rsidR="00080F3D" w:rsidRPr="00733B63">
        <w:rPr>
          <w:rFonts w:cs="Verdana"/>
        </w:rPr>
        <w:t xml:space="preserve">: </w:t>
      </w:r>
      <w:r w:rsidR="002A6583" w:rsidRPr="00733B63">
        <w:rPr>
          <w:rFonts w:cs="Verdana"/>
        </w:rPr>
        <w:t>Chapter</w:t>
      </w:r>
      <w:r w:rsidR="00080F3D" w:rsidRPr="00733B63">
        <w:rPr>
          <w:rFonts w:cs="Verdana"/>
        </w:rPr>
        <w:t xml:space="preserve"> </w:t>
      </w:r>
      <w:r w:rsidR="002A6583" w:rsidRPr="00733B63">
        <w:rPr>
          <w:rFonts w:cs="Verdana"/>
        </w:rPr>
        <w:t>11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5C4DB6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F665BE" w:rsidRPr="00733B63">
        <w:rPr>
          <w:rFonts w:cs="Verdana"/>
        </w:rPr>
        <w:t>Add special effects to “temple run” game.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196596" w:rsidRDefault="001C7F9F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 xml:space="preserve">Week 5 – Menus, </w:t>
      </w:r>
      <w:r w:rsidR="00F665BE" w:rsidRPr="00733B63">
        <w:rPr>
          <w:rFonts w:cs="Verdana"/>
          <w:b/>
          <w:bCs/>
        </w:rPr>
        <w:t xml:space="preserve">Inventory, </w:t>
      </w:r>
      <w:r w:rsidRPr="00733B63">
        <w:rPr>
          <w:rFonts w:cs="Verdana"/>
          <w:b/>
          <w:bCs/>
        </w:rPr>
        <w:t>Dialogue &amp; Levels</w:t>
      </w:r>
    </w:p>
    <w:p w:rsidR="00196596" w:rsidRDefault="00196596" w:rsidP="00181FF3">
      <w:pPr>
        <w:pStyle w:val="NoSpacing"/>
      </w:pPr>
      <w:r>
        <w:rPr>
          <w:rFonts w:cs="Verdana"/>
          <w:b/>
          <w:bCs/>
        </w:rPr>
        <w:t xml:space="preserve">- </w:t>
      </w:r>
      <w:r w:rsidR="001C7F9F" w:rsidRPr="00733B63">
        <w:t>Menus</w:t>
      </w:r>
    </w:p>
    <w:p w:rsidR="00196596" w:rsidRDefault="00196596" w:rsidP="00181FF3">
      <w:pPr>
        <w:pStyle w:val="NoSpacing"/>
      </w:pPr>
      <w:r>
        <w:t xml:space="preserve">- </w:t>
      </w:r>
      <w:r w:rsidR="00181FF3" w:rsidRPr="00733B63">
        <w:t>Building a Title Screen</w:t>
      </w:r>
    </w:p>
    <w:p w:rsidR="00196596" w:rsidRDefault="00196596" w:rsidP="00181FF3">
      <w:pPr>
        <w:pStyle w:val="NoSpacing"/>
      </w:pPr>
      <w:r>
        <w:t xml:space="preserve">- </w:t>
      </w:r>
      <w:r w:rsidR="00181FF3" w:rsidRPr="00733B63">
        <w:t>Building the Main Menu</w:t>
      </w:r>
    </w:p>
    <w:p w:rsidR="00196596" w:rsidRDefault="00196596" w:rsidP="00181FF3">
      <w:pPr>
        <w:pStyle w:val="NoSpacing"/>
      </w:pPr>
      <w:r>
        <w:t xml:space="preserve">- </w:t>
      </w:r>
      <w:r w:rsidR="00F665BE" w:rsidRPr="00733B63">
        <w:t>Inventory</w:t>
      </w:r>
    </w:p>
    <w:p w:rsidR="00196596" w:rsidRDefault="00196596" w:rsidP="00181FF3">
      <w:pPr>
        <w:pStyle w:val="NoSpacing"/>
      </w:pPr>
      <w:r>
        <w:t xml:space="preserve">- </w:t>
      </w:r>
      <w:r w:rsidR="001C7F9F" w:rsidRPr="00733B63">
        <w:t>Dialogue</w:t>
      </w:r>
    </w:p>
    <w:p w:rsidR="001C7F9F" w:rsidRPr="00733B63" w:rsidRDefault="00196596" w:rsidP="00181FF3">
      <w:pPr>
        <w:pStyle w:val="NoSpacing"/>
      </w:pPr>
      <w:r>
        <w:t xml:space="preserve">- </w:t>
      </w:r>
      <w:r w:rsidR="001C7F9F" w:rsidRPr="00733B63">
        <w:t xml:space="preserve">Levels 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F665BE" w:rsidRPr="00733B63" w:rsidRDefault="00196596" w:rsidP="00F665BE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F665BE" w:rsidRPr="00733B63">
        <w:t>Blackman</w:t>
      </w:r>
      <w:r w:rsidR="00F665BE" w:rsidRPr="00733B63">
        <w:rPr>
          <w:rFonts w:cs="Verdana"/>
        </w:rPr>
        <w:t>: Chapters</w:t>
      </w:r>
      <w:r w:rsidR="002A6583" w:rsidRPr="00733B63">
        <w:rPr>
          <w:rFonts w:cs="Verdana"/>
        </w:rPr>
        <w:t xml:space="preserve"> 12, 13,</w:t>
      </w:r>
      <w:r w:rsidR="00F8331E">
        <w:rPr>
          <w:rFonts w:cs="Verdana"/>
        </w:rPr>
        <w:t xml:space="preserve"> </w:t>
      </w:r>
      <w:r w:rsidR="002A6583" w:rsidRPr="00733B63">
        <w:rPr>
          <w:rFonts w:cs="Verdana"/>
        </w:rPr>
        <w:t>14, 15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F665BE" w:rsidRPr="00733B63" w:rsidRDefault="00196596" w:rsidP="00F665BE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F665BE" w:rsidRPr="00733B63">
        <w:rPr>
          <w:rFonts w:cs="Verdana"/>
        </w:rPr>
        <w:t>Add menus, inventory, dialogue &amp; levels to “temple run” game.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>Wee</w:t>
      </w:r>
      <w:r w:rsidR="001C7F9F" w:rsidRPr="00733B63">
        <w:rPr>
          <w:rFonts w:cs="Verdana"/>
          <w:b/>
          <w:bCs/>
        </w:rPr>
        <w:t>k 6 – Space Ace</w:t>
      </w:r>
      <w:r w:rsidR="00C26BC6" w:rsidRPr="00733B63">
        <w:rPr>
          <w:rFonts w:cs="Verdana"/>
          <w:b/>
          <w:bCs/>
        </w:rPr>
        <w:t xml:space="preserve"> – Putting it all together</w:t>
      </w:r>
    </w:p>
    <w:p w:rsidR="005C4DB6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</w:rPr>
        <w:t xml:space="preserve">- </w:t>
      </w:r>
      <w:r w:rsidR="00080F3D" w:rsidRPr="00733B63">
        <w:rPr>
          <w:rFonts w:cs="Verdana"/>
        </w:rPr>
        <w:t>Review basic Unity by build a shooter game called “Space Ace”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080F3D" w:rsidRPr="00733B63">
        <w:rPr>
          <w:rFonts w:cs="Verdana"/>
        </w:rPr>
        <w:t>Extend “Space Ace” code</w:t>
      </w:r>
    </w:p>
    <w:p w:rsidR="00F078B4" w:rsidRPr="00733B63" w:rsidRDefault="00196596" w:rsidP="00F078B4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F078B4" w:rsidRPr="00733B63">
        <w:rPr>
          <w:rFonts w:cs="Verdana"/>
        </w:rPr>
        <w:t>Requirements document for Individual Project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 xml:space="preserve">Week 7 – </w:t>
      </w:r>
      <w:r w:rsidR="00E21A2C" w:rsidRPr="00733B63">
        <w:rPr>
          <w:rFonts w:cs="Verdana"/>
          <w:b/>
          <w:bCs/>
        </w:rPr>
        <w:t>Game Artificial Intelligence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</w:rPr>
        <w:t xml:space="preserve">- </w:t>
      </w:r>
      <w:r w:rsidR="00644F5B" w:rsidRPr="00733B63">
        <w:rPr>
          <w:rFonts w:cs="Verdana"/>
        </w:rPr>
        <w:t>Representing state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644F5B" w:rsidRPr="00733B63">
        <w:rPr>
          <w:rFonts w:cs="Verdana"/>
        </w:rPr>
        <w:t>State search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644F5B" w:rsidRPr="00733B63">
        <w:rPr>
          <w:rFonts w:cs="Verdana"/>
        </w:rPr>
        <w:t>Probability</w:t>
      </w:r>
    </w:p>
    <w:p w:rsidR="00644F5B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F00C2D" w:rsidRPr="00733B63">
        <w:rPr>
          <w:rFonts w:cs="Verdana"/>
        </w:rPr>
        <w:t>Examples of AI for common genres: Pong game, Match 3 (Tile-matching), Shooter (Asteroids, Defender, Space Invaders), Maze game, Fighting game (Street Fighter, Tekken)</w:t>
      </w:r>
      <w:r w:rsidR="00A57876" w:rsidRPr="00733B63">
        <w:rPr>
          <w:rFonts w:cs="Verdana"/>
        </w:rPr>
        <w:t xml:space="preserve">, </w:t>
      </w:r>
      <w:r w:rsidR="00F00C2D" w:rsidRPr="00733B63">
        <w:rPr>
          <w:rFonts w:cs="Verdana"/>
        </w:rPr>
        <w:t>Platformer (Donkey Kong, Sonic, Mario, Temple Run), Puzzle (Tetris,</w:t>
      </w:r>
      <w:r w:rsidR="00A57876" w:rsidRPr="00733B63">
        <w:rPr>
          <w:rFonts w:cs="Verdana"/>
        </w:rPr>
        <w:t xml:space="preserve"> </w:t>
      </w:r>
      <w:r w:rsidR="00F00C2D" w:rsidRPr="00733B63">
        <w:rPr>
          <w:rFonts w:cs="Verdana"/>
        </w:rPr>
        <w:t>Sudoku)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5E58E1" w:rsidRPr="00733B63" w:rsidRDefault="00196596" w:rsidP="005E58E1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proofErr w:type="spellStart"/>
      <w:r w:rsidR="005E58E1" w:rsidRPr="005E58E1">
        <w:rPr>
          <w:rFonts w:cs="Verdana"/>
        </w:rPr>
        <w:t>Ertel</w:t>
      </w:r>
      <w:proofErr w:type="spellEnd"/>
      <w:r w:rsidR="005E58E1" w:rsidRPr="00733B63">
        <w:rPr>
          <w:rFonts w:cs="Verdana"/>
        </w:rPr>
        <w:t xml:space="preserve">: Chapter </w:t>
      </w:r>
      <w:r w:rsidR="005E58E1">
        <w:rPr>
          <w:rFonts w:cs="Verdana"/>
        </w:rPr>
        <w:t>6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lastRenderedPageBreak/>
        <w:t>Assignment:</w:t>
      </w:r>
    </w:p>
    <w:p w:rsidR="00E84211" w:rsidRPr="00733B63" w:rsidRDefault="00196596" w:rsidP="00E84211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E84211" w:rsidRPr="00733B63">
        <w:rPr>
          <w:rFonts w:cs="Verdana"/>
        </w:rPr>
        <w:t>Add artificial intelligence to “temple run” or “space ace” game.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002208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 xml:space="preserve">Week 8 – </w:t>
      </w:r>
      <w:proofErr w:type="spellStart"/>
      <w:r w:rsidR="002A6583" w:rsidRPr="00733B63">
        <w:rPr>
          <w:rFonts w:cs="Verdana"/>
          <w:b/>
          <w:bCs/>
        </w:rPr>
        <w:t>CgFX</w:t>
      </w:r>
      <w:proofErr w:type="spellEnd"/>
      <w:r w:rsidR="00A96685" w:rsidRPr="00733B63">
        <w:rPr>
          <w:rFonts w:cs="Verdana"/>
          <w:b/>
          <w:bCs/>
        </w:rPr>
        <w:t xml:space="preserve"> and </w:t>
      </w:r>
      <w:proofErr w:type="spellStart"/>
      <w:r w:rsidR="00A96685" w:rsidRPr="00733B63">
        <w:rPr>
          <w:rFonts w:cs="Verdana"/>
          <w:b/>
          <w:bCs/>
        </w:rPr>
        <w:t>Shaders</w:t>
      </w:r>
      <w:proofErr w:type="spellEnd"/>
      <w:r w:rsidR="00A96685" w:rsidRPr="00733B63">
        <w:rPr>
          <w:rFonts w:cs="Verdana"/>
          <w:b/>
          <w:bCs/>
        </w:rPr>
        <w:t xml:space="preserve"> for Unity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</w:rPr>
        <w:t xml:space="preserve">- </w:t>
      </w:r>
      <w:proofErr w:type="spellStart"/>
      <w:r w:rsidR="002A6583" w:rsidRPr="00733B63">
        <w:rPr>
          <w:rFonts w:cs="Verdana"/>
        </w:rPr>
        <w:t>CgFX</w:t>
      </w:r>
      <w:proofErr w:type="spellEnd"/>
    </w:p>
    <w:p w:rsidR="002A6583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2A6583" w:rsidRPr="00733B63">
        <w:rPr>
          <w:rFonts w:cs="Verdana"/>
        </w:rPr>
        <w:t xml:space="preserve">Unity </w:t>
      </w:r>
      <w:proofErr w:type="spellStart"/>
      <w:r w:rsidR="002A6583" w:rsidRPr="00733B63">
        <w:rPr>
          <w:rFonts w:cs="Verdana"/>
        </w:rPr>
        <w:t>Shaders</w:t>
      </w:r>
      <w:proofErr w:type="spellEnd"/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</w:pPr>
      <w:r>
        <w:rPr>
          <w:rFonts w:cs="Verdana"/>
          <w:b/>
          <w:bCs/>
          <w:i/>
        </w:rPr>
        <w:t xml:space="preserve">- </w:t>
      </w:r>
      <w:r w:rsidR="008F0F4D" w:rsidRPr="008F0F4D">
        <w:rPr>
          <w:rFonts w:cs="Verdana"/>
        </w:rPr>
        <w:t>Cg Toolkit</w:t>
      </w:r>
      <w:r w:rsidR="008F0F4D">
        <w:rPr>
          <w:rFonts w:cs="Verdana"/>
        </w:rPr>
        <w:t xml:space="preserve"> </w:t>
      </w:r>
      <w:hyperlink r:id="rId19" w:history="1">
        <w:r w:rsidR="008F0F4D">
          <w:rPr>
            <w:rStyle w:val="Hyperlink"/>
          </w:rPr>
          <w:t>https://developer.nvidia.com/cg-toolkit</w:t>
        </w:r>
      </w:hyperlink>
    </w:p>
    <w:p w:rsidR="008F0F4D" w:rsidRDefault="00196596" w:rsidP="005C4DB6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r w:rsidR="008F0F4D" w:rsidRPr="008F0F4D">
        <w:t>U</w:t>
      </w:r>
      <w:r w:rsidR="00D519F6">
        <w:t xml:space="preserve">nity </w:t>
      </w:r>
      <w:proofErr w:type="spellStart"/>
      <w:r w:rsidR="008F0F4D" w:rsidRPr="008F0F4D">
        <w:t>Shaders</w:t>
      </w:r>
      <w:proofErr w:type="spellEnd"/>
      <w:r w:rsidR="008F0F4D" w:rsidRPr="008F0F4D">
        <w:t xml:space="preserve"> </w:t>
      </w:r>
      <w:hyperlink r:id="rId20" w:history="1">
        <w:r w:rsidR="008F0F4D" w:rsidRPr="003A42DC">
          <w:rPr>
            <w:rStyle w:val="Hyperlink"/>
          </w:rPr>
          <w:t>http://docs.unity3d.com/Documentation/Manual/Shaders.html</w:t>
        </w:r>
      </w:hyperlink>
    </w:p>
    <w:p w:rsidR="00196596" w:rsidRDefault="008F0F4D" w:rsidP="008F0F4D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8F0F4D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8F0F4D" w:rsidRPr="00733B63">
        <w:rPr>
          <w:rFonts w:cs="Verdana"/>
        </w:rPr>
        <w:t xml:space="preserve">Create a custom </w:t>
      </w:r>
      <w:proofErr w:type="spellStart"/>
      <w:r w:rsidR="008F0F4D" w:rsidRPr="00733B63">
        <w:rPr>
          <w:rFonts w:cs="Verdana"/>
        </w:rPr>
        <w:t>shader</w:t>
      </w:r>
      <w:proofErr w:type="spellEnd"/>
      <w:r w:rsidR="008F0F4D" w:rsidRPr="00733B63">
        <w:rPr>
          <w:rFonts w:cs="Verdana"/>
        </w:rPr>
        <w:t xml:space="preserve"> in Unity using </w:t>
      </w:r>
      <w:proofErr w:type="spellStart"/>
      <w:r w:rsidR="008F0F4D" w:rsidRPr="00733B63">
        <w:rPr>
          <w:rFonts w:cs="Verdana"/>
        </w:rPr>
        <w:t>CgFX</w:t>
      </w:r>
      <w:proofErr w:type="spellEnd"/>
      <w:r w:rsidR="008F0F4D" w:rsidRPr="00733B63">
        <w:rPr>
          <w:rFonts w:cs="Verdana"/>
        </w:rPr>
        <w:t>.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</w:p>
    <w:p w:rsidR="00196596" w:rsidRDefault="00E21A2C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>Week 9</w:t>
      </w:r>
      <w:r w:rsidR="005C4DB6" w:rsidRPr="00733B63">
        <w:rPr>
          <w:rFonts w:cs="Verdana"/>
          <w:b/>
          <w:bCs/>
        </w:rPr>
        <w:t xml:space="preserve"> – </w:t>
      </w:r>
      <w:r w:rsidRPr="00733B63">
        <w:rPr>
          <w:rFonts w:cs="Verdana"/>
          <w:b/>
          <w:bCs/>
        </w:rPr>
        <w:t>Network Programming</w:t>
      </w:r>
    </w:p>
    <w:p w:rsidR="00196596" w:rsidRDefault="00196596" w:rsidP="002D68F0">
      <w:pPr>
        <w:pStyle w:val="NoSpacing"/>
      </w:pPr>
      <w:r>
        <w:rPr>
          <w:rFonts w:cs="Verdana"/>
          <w:b/>
          <w:bCs/>
        </w:rPr>
        <w:t xml:space="preserve">- </w:t>
      </w:r>
      <w:r w:rsidR="00F00C2D" w:rsidRPr="00733B63">
        <w:t>Unity Network API</w:t>
      </w:r>
    </w:p>
    <w:p w:rsidR="00196596" w:rsidRDefault="00196596" w:rsidP="002D68F0">
      <w:pPr>
        <w:pStyle w:val="NoSpacing"/>
      </w:pPr>
      <w:r>
        <w:t xml:space="preserve">- </w:t>
      </w:r>
      <w:r w:rsidR="002D68F0" w:rsidRPr="00733B63">
        <w:t>.NET Sockets</w:t>
      </w:r>
    </w:p>
    <w:p w:rsidR="00196596" w:rsidRDefault="00196596" w:rsidP="002D68F0">
      <w:pPr>
        <w:pStyle w:val="NoSpacing"/>
      </w:pPr>
      <w:r>
        <w:t xml:space="preserve">- </w:t>
      </w:r>
      <w:r w:rsidR="00EA04C6">
        <w:t>Implementing Master Server s</w:t>
      </w:r>
      <w:r w:rsidR="002D68F0" w:rsidRPr="00733B63">
        <w:t>emantics</w:t>
      </w:r>
    </w:p>
    <w:p w:rsidR="00196596" w:rsidRDefault="00196596" w:rsidP="002D68F0">
      <w:pPr>
        <w:pStyle w:val="NoSpacing"/>
      </w:pPr>
      <w:r>
        <w:t xml:space="preserve">- </w:t>
      </w:r>
      <w:r w:rsidR="00EA04C6">
        <w:t>Hosting a g</w:t>
      </w:r>
      <w:r w:rsidR="002D68F0" w:rsidRPr="00733B63">
        <w:t xml:space="preserve">ame </w:t>
      </w:r>
      <w:r w:rsidR="00733B63">
        <w:t xml:space="preserve">and </w:t>
      </w:r>
      <w:r w:rsidR="00EA04C6">
        <w:t>r</w:t>
      </w:r>
      <w:r w:rsidR="002D68F0" w:rsidRPr="00733B63">
        <w:t xml:space="preserve">egistering </w:t>
      </w:r>
      <w:r w:rsidR="00733B63">
        <w:t xml:space="preserve">with the </w:t>
      </w:r>
      <w:r w:rsidR="002D68F0" w:rsidRPr="00733B63">
        <w:t>LAN</w:t>
      </w:r>
    </w:p>
    <w:p w:rsidR="00196596" w:rsidRDefault="00196596" w:rsidP="002D68F0">
      <w:pPr>
        <w:pStyle w:val="NoSpacing"/>
      </w:pPr>
      <w:r>
        <w:t xml:space="preserve">- </w:t>
      </w:r>
      <w:r w:rsidR="00EA04C6">
        <w:t>Joining a LAN-Hosted g</w:t>
      </w:r>
      <w:r w:rsidR="002D68F0" w:rsidRPr="00733B63">
        <w:t>ame</w:t>
      </w:r>
    </w:p>
    <w:p w:rsidR="00196596" w:rsidRDefault="00196596" w:rsidP="002D68F0">
      <w:pPr>
        <w:pStyle w:val="NoSpacing"/>
      </w:pPr>
      <w:r>
        <w:t xml:space="preserve">- </w:t>
      </w:r>
      <w:r w:rsidR="002D68F0" w:rsidRPr="00733B63">
        <w:t xml:space="preserve">Issues with NAT </w:t>
      </w:r>
      <w:r w:rsidR="00733B63">
        <w:t xml:space="preserve">and </w:t>
      </w:r>
      <w:r w:rsidR="002D68F0" w:rsidRPr="00733B63">
        <w:t>Multi-Player Network Gaming</w:t>
      </w:r>
    </w:p>
    <w:p w:rsidR="000111CD" w:rsidRPr="00E8747F" w:rsidRDefault="00196596" w:rsidP="00E8747F">
      <w:pPr>
        <w:pStyle w:val="NoSpacing"/>
      </w:pPr>
      <w:r>
        <w:t xml:space="preserve">- </w:t>
      </w:r>
      <w:r w:rsidR="002D68F0" w:rsidRPr="00733B63">
        <w:t xml:space="preserve">Issues with LAN </w:t>
      </w:r>
      <w:r w:rsidR="00733B63">
        <w:t xml:space="preserve">and </w:t>
      </w:r>
      <w:r w:rsidR="00E8747F">
        <w:t>Multi-Player Network Gaming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5C4DB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E8747F" w:rsidRPr="00E8747F">
        <w:rPr>
          <w:rFonts w:cs="Verdana"/>
        </w:rPr>
        <w:t xml:space="preserve">Unity Networking Tutorial </w:t>
      </w:r>
      <w:hyperlink r:id="rId21" w:history="1">
        <w:r w:rsidR="00CC0F7B" w:rsidRPr="003A42DC">
          <w:rPr>
            <w:rStyle w:val="Hyperlink"/>
            <w:rFonts w:cs="Verdana"/>
          </w:rPr>
          <w:t>http://www.palladiumgames.net/tutorials/unity-networking-tutorial/</w:t>
        </w:r>
      </w:hyperlink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196596" w:rsidRDefault="00196596" w:rsidP="00E84211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9F6826">
        <w:rPr>
          <w:rFonts w:cs="Verdana"/>
        </w:rPr>
        <w:t>Add network</w:t>
      </w:r>
      <w:r w:rsidR="00E84211" w:rsidRPr="00733B63">
        <w:rPr>
          <w:rFonts w:cs="Verdana"/>
        </w:rPr>
        <w:t xml:space="preserve"> friend data to “temple run” or “space ace” game.</w:t>
      </w:r>
    </w:p>
    <w:p w:rsidR="009F6826" w:rsidRPr="00733B63" w:rsidRDefault="00196596" w:rsidP="009F682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9F6826" w:rsidRPr="009F6826">
        <w:rPr>
          <w:rFonts w:cs="Verdana"/>
        </w:rPr>
        <w:t>Individual</w:t>
      </w:r>
      <w:r w:rsidR="009F6826" w:rsidRPr="00733B63">
        <w:rPr>
          <w:rFonts w:cs="Verdana"/>
        </w:rPr>
        <w:t xml:space="preserve"> Project Milestone Due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 xml:space="preserve">Week </w:t>
      </w:r>
      <w:r w:rsidR="00E21A2C" w:rsidRPr="00733B63">
        <w:rPr>
          <w:rFonts w:cs="Verdana"/>
          <w:b/>
          <w:bCs/>
        </w:rPr>
        <w:t>10 – Game Server and Games with Friend</w:t>
      </w:r>
      <w:r w:rsidRPr="00733B63">
        <w:rPr>
          <w:rFonts w:cs="Verdana"/>
          <w:b/>
          <w:bCs/>
        </w:rPr>
        <w:t>s</w:t>
      </w:r>
    </w:p>
    <w:p w:rsidR="00196596" w:rsidRDefault="00196596" w:rsidP="005B0900">
      <w:pPr>
        <w:pStyle w:val="NoSpacing"/>
      </w:pPr>
      <w:r>
        <w:rPr>
          <w:rFonts w:cs="Verdana"/>
          <w:b/>
          <w:bCs/>
        </w:rPr>
        <w:t xml:space="preserve">- </w:t>
      </w:r>
      <w:r w:rsidR="005B0900" w:rsidRPr="00733B63">
        <w:t xml:space="preserve">Building a game server </w:t>
      </w:r>
    </w:p>
    <w:p w:rsidR="00196596" w:rsidRDefault="00196596" w:rsidP="005B0900">
      <w:pPr>
        <w:pStyle w:val="NoSpacing"/>
      </w:pPr>
      <w:r>
        <w:t xml:space="preserve">- </w:t>
      </w:r>
      <w:r w:rsidR="005B0900" w:rsidRPr="00733B63">
        <w:t>Testing on the Unity Master Server</w:t>
      </w:r>
    </w:p>
    <w:p w:rsidR="00196596" w:rsidRDefault="00196596" w:rsidP="005B0900">
      <w:pPr>
        <w:pStyle w:val="NoSpacing"/>
      </w:pPr>
      <w:r>
        <w:t xml:space="preserve">- </w:t>
      </w:r>
      <w:r w:rsidR="005B0900" w:rsidRPr="00733B63">
        <w:t>Running your own Master Server</w:t>
      </w:r>
    </w:p>
    <w:p w:rsidR="00196596" w:rsidRDefault="00196596" w:rsidP="005B0900">
      <w:pPr>
        <w:pStyle w:val="NoSpacing"/>
      </w:pPr>
      <w:r>
        <w:t xml:space="preserve">- </w:t>
      </w:r>
      <w:r w:rsidR="005B0900" w:rsidRPr="00733B63">
        <w:t>Managing a Master Server</w:t>
      </w:r>
    </w:p>
    <w:p w:rsidR="005B0900" w:rsidRPr="00733B63" w:rsidRDefault="00196596" w:rsidP="005B0900">
      <w:pPr>
        <w:pStyle w:val="NoSpacing"/>
      </w:pPr>
      <w:r>
        <w:t xml:space="preserve">- </w:t>
      </w:r>
      <w:r w:rsidR="005B0900" w:rsidRPr="00733B63">
        <w:t>Hosting</w:t>
      </w:r>
      <w:r w:rsidR="00C4024B">
        <w:t xml:space="preserve"> a </w:t>
      </w:r>
      <w:r w:rsidR="005B0900" w:rsidRPr="00733B63">
        <w:t xml:space="preserve">Game </w:t>
      </w:r>
      <w:r w:rsidR="00733B63">
        <w:t xml:space="preserve">and </w:t>
      </w:r>
      <w:r w:rsidR="005B0900" w:rsidRPr="00733B63">
        <w:t xml:space="preserve">Registering </w:t>
      </w:r>
      <w:r w:rsidR="00733B63">
        <w:t xml:space="preserve">with your </w:t>
      </w:r>
      <w:r w:rsidR="005B0900" w:rsidRPr="00733B63">
        <w:t xml:space="preserve">Master Server </w:t>
      </w:r>
    </w:p>
    <w:p w:rsidR="00196596" w:rsidRDefault="005C4DB6" w:rsidP="005B0900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5C4DB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D519F6">
        <w:rPr>
          <w:rFonts w:cs="Verdana"/>
        </w:rPr>
        <w:t xml:space="preserve">Unity </w:t>
      </w:r>
      <w:r w:rsidR="006C1FF3" w:rsidRPr="006C1FF3">
        <w:rPr>
          <w:rFonts w:cs="Verdana"/>
        </w:rPr>
        <w:t xml:space="preserve">Master Server </w:t>
      </w:r>
      <w:hyperlink r:id="rId22" w:history="1">
        <w:r w:rsidR="006C1FF3" w:rsidRPr="003A42DC">
          <w:rPr>
            <w:rStyle w:val="Hyperlink"/>
            <w:rFonts w:cs="Verdana"/>
          </w:rPr>
          <w:t>http://docs.unity3d.com/Documentation/Components/net-MasterServer.html</w:t>
        </w:r>
      </w:hyperlink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196596" w:rsidRDefault="00196596" w:rsidP="00E84211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E84211" w:rsidRPr="00733B63">
        <w:rPr>
          <w:rFonts w:cs="Verdana"/>
        </w:rPr>
        <w:t xml:space="preserve">Add </w:t>
      </w:r>
      <w:r w:rsidR="00EE1891" w:rsidRPr="00733B63">
        <w:rPr>
          <w:rFonts w:cs="Verdana"/>
        </w:rPr>
        <w:t>Internet</w:t>
      </w:r>
      <w:r w:rsidR="00E84211" w:rsidRPr="00733B63">
        <w:rPr>
          <w:rFonts w:cs="Verdana"/>
        </w:rPr>
        <w:t xml:space="preserve"> friend data to “temple run” or “space ace” game.</w:t>
      </w:r>
    </w:p>
    <w:p w:rsidR="00EE1891" w:rsidRPr="00733B63" w:rsidRDefault="00196596" w:rsidP="00EE1891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EE1891" w:rsidRPr="00733B63">
        <w:rPr>
          <w:rFonts w:cs="Verdana"/>
        </w:rPr>
        <w:t>Group Project Milestone Due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E21A2C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>Week 11 – Mobile Programmin</w:t>
      </w:r>
      <w:r w:rsidR="005C4DB6" w:rsidRPr="00733B63">
        <w:rPr>
          <w:rFonts w:cs="Verdana"/>
          <w:b/>
          <w:bCs/>
        </w:rPr>
        <w:t>g</w:t>
      </w:r>
    </w:p>
    <w:p w:rsidR="00196596" w:rsidRDefault="00196596" w:rsidP="003B1DE7">
      <w:pPr>
        <w:pStyle w:val="NoSpacing"/>
      </w:pPr>
      <w:r>
        <w:rPr>
          <w:rFonts w:cs="Verdana"/>
          <w:b/>
          <w:bCs/>
        </w:rPr>
        <w:t xml:space="preserve">- </w:t>
      </w:r>
      <w:r w:rsidR="003B1DE7" w:rsidRPr="00733B63">
        <w:t>Mobile Programming</w:t>
      </w:r>
    </w:p>
    <w:p w:rsidR="00196596" w:rsidRDefault="00196596" w:rsidP="003B1DE7">
      <w:pPr>
        <w:pStyle w:val="NoSpacing"/>
      </w:pPr>
      <w:r>
        <w:t xml:space="preserve">- </w:t>
      </w:r>
      <w:r w:rsidR="003B1DE7" w:rsidRPr="00733B63">
        <w:t>. Design for mobile devices</w:t>
      </w:r>
    </w:p>
    <w:p w:rsidR="00196596" w:rsidRDefault="00196596" w:rsidP="003B1DE7">
      <w:pPr>
        <w:pStyle w:val="NoSpacing"/>
      </w:pPr>
      <w:r>
        <w:t xml:space="preserve">- </w:t>
      </w:r>
      <w:r w:rsidR="003B1DE7" w:rsidRPr="00733B63">
        <w:t>. Set up the Mobile Development Environment</w:t>
      </w:r>
    </w:p>
    <w:p w:rsidR="00196596" w:rsidRDefault="00196596" w:rsidP="003B1DE7">
      <w:pPr>
        <w:pStyle w:val="NoSpacing"/>
      </w:pPr>
      <w:r>
        <w:t xml:space="preserve">- </w:t>
      </w:r>
      <w:r w:rsidR="003B1DE7" w:rsidRPr="00733B63">
        <w:t>. Use a phone’s accelerometer for game input</w:t>
      </w:r>
    </w:p>
    <w:p w:rsidR="003B1DE7" w:rsidRPr="00733B63" w:rsidRDefault="00196596" w:rsidP="003B1DE7">
      <w:pPr>
        <w:pStyle w:val="NoSpacing"/>
      </w:pPr>
      <w:r>
        <w:t xml:space="preserve">- </w:t>
      </w:r>
      <w:r w:rsidR="003B1DE7" w:rsidRPr="00733B63">
        <w:t>. Use a phone’s multi-touch screen for game input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CC0F7B" w:rsidRPr="00733B63" w:rsidRDefault="00196596" w:rsidP="00CC0F7B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CC0F7B" w:rsidRPr="00CC0F7B">
        <w:t>Chu</w:t>
      </w:r>
      <w:r w:rsidR="00CC0F7B" w:rsidRPr="00733B63">
        <w:rPr>
          <w:rFonts w:cs="Verdana"/>
        </w:rPr>
        <w:t xml:space="preserve">: Chapter </w:t>
      </w:r>
      <w:r w:rsidR="00CC0F7B">
        <w:rPr>
          <w:rFonts w:cs="Verdana"/>
        </w:rPr>
        <w:t>4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EE1891" w:rsidRPr="00733B63" w:rsidRDefault="00196596" w:rsidP="00EE1891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EE1891" w:rsidRPr="00733B63">
        <w:rPr>
          <w:rFonts w:cs="Verdana"/>
        </w:rPr>
        <w:t>Convert “temple run” or “space ace” game to mobile device.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</w:rPr>
      </w:pPr>
      <w:r w:rsidRPr="00733B63">
        <w:rPr>
          <w:rFonts w:cs="Verdana"/>
          <w:b/>
          <w:bCs/>
        </w:rPr>
        <w:t>Week</w:t>
      </w:r>
      <w:r w:rsidR="00E21A2C" w:rsidRPr="00733B63">
        <w:rPr>
          <w:rFonts w:cs="Verdana"/>
          <w:b/>
          <w:bCs/>
        </w:rPr>
        <w:t xml:space="preserve"> 12 – Game Analytics</w:t>
      </w:r>
    </w:p>
    <w:p w:rsidR="00196596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</w:rPr>
        <w:t xml:space="preserve">- </w:t>
      </w:r>
      <w:r w:rsidR="00733B63" w:rsidRPr="00733B63">
        <w:rPr>
          <w:rFonts w:cs="Verdana"/>
        </w:rPr>
        <w:t>High level overview of Game Analytics</w:t>
      </w:r>
      <w:r w:rsidR="005C4DB6" w:rsidRPr="00733B63">
        <w:rPr>
          <w:rFonts w:cs="Verdana"/>
        </w:rPr>
        <w:t>.</w:t>
      </w:r>
    </w:p>
    <w:p w:rsidR="000111CD" w:rsidRPr="00733B63" w:rsidRDefault="0019659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 xml:space="preserve">- </w:t>
      </w:r>
      <w:r w:rsidR="000111CD" w:rsidRPr="00733B63">
        <w:rPr>
          <w:rFonts w:cs="Verdana"/>
        </w:rPr>
        <w:t>Research Paper Due</w:t>
      </w:r>
    </w:p>
    <w:p w:rsidR="00196596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Reading:</w:t>
      </w:r>
    </w:p>
    <w:p w:rsidR="00B82DA6" w:rsidRPr="00733B63" w:rsidRDefault="00196596" w:rsidP="00B82DA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proofErr w:type="spellStart"/>
      <w:r w:rsidR="00C4150E" w:rsidRPr="00C4150E">
        <w:rPr>
          <w:rFonts w:cs="Verdana"/>
        </w:rPr>
        <w:t>Seif</w:t>
      </w:r>
      <w:proofErr w:type="spellEnd"/>
      <w:r w:rsidR="00C4150E" w:rsidRPr="00C4150E">
        <w:rPr>
          <w:rFonts w:cs="Verdana"/>
        </w:rPr>
        <w:t xml:space="preserve"> El-Nasr</w:t>
      </w:r>
      <w:r w:rsidR="00C4150E">
        <w:rPr>
          <w:rFonts w:cs="Verdana"/>
        </w:rPr>
        <w:t xml:space="preserve"> et al.</w:t>
      </w:r>
      <w:r w:rsidR="00B82DA6" w:rsidRPr="00733B63">
        <w:rPr>
          <w:rFonts w:cs="Verdana"/>
        </w:rPr>
        <w:t xml:space="preserve">: </w:t>
      </w:r>
      <w:r w:rsidR="001A0CFD">
        <w:rPr>
          <w:rFonts w:cs="Verdana"/>
        </w:rPr>
        <w:t>Part</w:t>
      </w:r>
      <w:r w:rsidR="00B82DA6" w:rsidRPr="00733B63">
        <w:rPr>
          <w:rFonts w:cs="Verdana"/>
        </w:rPr>
        <w:t xml:space="preserve"> </w:t>
      </w:r>
      <w:r w:rsidR="001A0CFD">
        <w:rPr>
          <w:rFonts w:cs="Verdana"/>
        </w:rPr>
        <w:t>I</w:t>
      </w:r>
    </w:p>
    <w:p w:rsidR="00196596" w:rsidRDefault="00EE1891" w:rsidP="00EE1891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i/>
        </w:rPr>
      </w:pPr>
      <w:r w:rsidRPr="00EB649B">
        <w:rPr>
          <w:rFonts w:cs="Verdana"/>
          <w:b/>
          <w:bCs/>
          <w:i/>
        </w:rPr>
        <w:t>Assignment:</w:t>
      </w:r>
    </w:p>
    <w:p w:rsidR="00EE1891" w:rsidRPr="00733B63" w:rsidRDefault="00196596" w:rsidP="00EE1891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  <w:b/>
          <w:bCs/>
          <w:i/>
        </w:rPr>
        <w:t xml:space="preserve">- </w:t>
      </w:r>
      <w:r w:rsidR="00EE1891" w:rsidRPr="00733B63">
        <w:rPr>
          <w:rFonts w:cs="Verdana"/>
        </w:rPr>
        <w:t>Research Paper Due</w:t>
      </w: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</w:p>
    <w:p w:rsidR="005C4DB6" w:rsidRPr="00733B63" w:rsidRDefault="005C4DB6" w:rsidP="005C4DB6">
      <w:pPr>
        <w:autoSpaceDE w:val="0"/>
        <w:autoSpaceDN w:val="0"/>
        <w:adjustRightInd w:val="0"/>
        <w:spacing w:after="0" w:line="240" w:lineRule="auto"/>
        <w:rPr>
          <w:rFonts w:cs="Verdana"/>
        </w:rPr>
      </w:pPr>
      <w:r w:rsidRPr="00733B63">
        <w:rPr>
          <w:rFonts w:cs="Verdana"/>
          <w:b/>
          <w:bCs/>
        </w:rPr>
        <w:t xml:space="preserve">Exam Week – </w:t>
      </w:r>
      <w:r w:rsidR="008D60E8" w:rsidRPr="00733B63">
        <w:rPr>
          <w:rFonts w:cs="Verdana"/>
          <w:b/>
          <w:bCs/>
        </w:rPr>
        <w:t xml:space="preserve">Final </w:t>
      </w:r>
      <w:r w:rsidRPr="00733B63">
        <w:rPr>
          <w:rFonts w:cs="Verdana"/>
          <w:b/>
          <w:bCs/>
        </w:rPr>
        <w:t>Project</w:t>
      </w:r>
      <w:r w:rsidR="000111CD" w:rsidRPr="00733B63">
        <w:rPr>
          <w:rFonts w:cs="Verdana"/>
          <w:b/>
          <w:bCs/>
        </w:rPr>
        <w:t>s</w:t>
      </w:r>
      <w:r w:rsidRPr="00733B63">
        <w:rPr>
          <w:rFonts w:cs="Verdana"/>
          <w:b/>
          <w:bCs/>
        </w:rPr>
        <w:t xml:space="preserve"> </w:t>
      </w:r>
      <w:proofErr w:type="gramStart"/>
      <w:r w:rsidRPr="00733B63">
        <w:rPr>
          <w:rFonts w:cs="Verdana"/>
          <w:b/>
          <w:bCs/>
        </w:rPr>
        <w:t>Due</w:t>
      </w:r>
      <w:proofErr w:type="gramEnd"/>
      <w:r w:rsidR="00EE1891" w:rsidRPr="00733B63">
        <w:rPr>
          <w:rFonts w:cs="Verdana"/>
          <w:b/>
          <w:bCs/>
        </w:rPr>
        <w:t xml:space="preserve"> </w:t>
      </w:r>
      <w:r w:rsidR="000111CD" w:rsidRPr="00733B63">
        <w:rPr>
          <w:rFonts w:cs="Verdana"/>
          <w:b/>
          <w:bCs/>
        </w:rPr>
        <w:t>(</w:t>
      </w:r>
      <w:r w:rsidR="000111CD" w:rsidRPr="00733B63">
        <w:rPr>
          <w:rFonts w:cs="Verdana"/>
        </w:rPr>
        <w:t>Individual &amp; Group Project</w:t>
      </w:r>
      <w:r w:rsidR="000111CD" w:rsidRPr="00733B63">
        <w:rPr>
          <w:rFonts w:cs="Verdana"/>
          <w:b/>
          <w:bCs/>
        </w:rPr>
        <w:t>)</w:t>
      </w:r>
    </w:p>
    <w:p w:rsidR="005C4DB6" w:rsidRPr="00733B63" w:rsidRDefault="005C4DB6" w:rsidP="00E36FFF">
      <w:pPr>
        <w:pStyle w:val="NoSpacing"/>
      </w:pPr>
    </w:p>
    <w:sectPr w:rsidR="005C4DB6" w:rsidRPr="0073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95050"/>
    <w:multiLevelType w:val="hybridMultilevel"/>
    <w:tmpl w:val="8AD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4F6"/>
    <w:multiLevelType w:val="hybridMultilevel"/>
    <w:tmpl w:val="B990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02208"/>
    <w:rsid w:val="000111CD"/>
    <w:rsid w:val="00012531"/>
    <w:rsid w:val="00020AD4"/>
    <w:rsid w:val="00021473"/>
    <w:rsid w:val="000249BA"/>
    <w:rsid w:val="000355CA"/>
    <w:rsid w:val="00080F3D"/>
    <w:rsid w:val="00097EBE"/>
    <w:rsid w:val="000B20A6"/>
    <w:rsid w:val="000C042A"/>
    <w:rsid w:val="000C7380"/>
    <w:rsid w:val="000D674B"/>
    <w:rsid w:val="000E059F"/>
    <w:rsid w:val="000E0F4E"/>
    <w:rsid w:val="001036A5"/>
    <w:rsid w:val="001123AD"/>
    <w:rsid w:val="0012794E"/>
    <w:rsid w:val="00130FB9"/>
    <w:rsid w:val="00136C92"/>
    <w:rsid w:val="00140AAA"/>
    <w:rsid w:val="00153DD2"/>
    <w:rsid w:val="00181FF3"/>
    <w:rsid w:val="001919AE"/>
    <w:rsid w:val="00196596"/>
    <w:rsid w:val="001A0CFD"/>
    <w:rsid w:val="001C12A0"/>
    <w:rsid w:val="001C2403"/>
    <w:rsid w:val="001C4E46"/>
    <w:rsid w:val="001C5CB8"/>
    <w:rsid w:val="001C7F9F"/>
    <w:rsid w:val="001D1FE0"/>
    <w:rsid w:val="001E0C41"/>
    <w:rsid w:val="00221F24"/>
    <w:rsid w:val="002225A1"/>
    <w:rsid w:val="00235244"/>
    <w:rsid w:val="00253D8F"/>
    <w:rsid w:val="002A6583"/>
    <w:rsid w:val="002D68F0"/>
    <w:rsid w:val="002E2A24"/>
    <w:rsid w:val="002E2CAD"/>
    <w:rsid w:val="002E5B5E"/>
    <w:rsid w:val="002E6FBD"/>
    <w:rsid w:val="002F1FA4"/>
    <w:rsid w:val="00304A25"/>
    <w:rsid w:val="0032660B"/>
    <w:rsid w:val="003272BE"/>
    <w:rsid w:val="00336002"/>
    <w:rsid w:val="0035602A"/>
    <w:rsid w:val="00362881"/>
    <w:rsid w:val="003724E1"/>
    <w:rsid w:val="003765DA"/>
    <w:rsid w:val="0039550C"/>
    <w:rsid w:val="00397E26"/>
    <w:rsid w:val="003A50CC"/>
    <w:rsid w:val="003B1DE7"/>
    <w:rsid w:val="003B1E68"/>
    <w:rsid w:val="003B40AD"/>
    <w:rsid w:val="003B513B"/>
    <w:rsid w:val="003C28F9"/>
    <w:rsid w:val="003C2A74"/>
    <w:rsid w:val="003F14CD"/>
    <w:rsid w:val="003F15D9"/>
    <w:rsid w:val="004119AC"/>
    <w:rsid w:val="00415509"/>
    <w:rsid w:val="0042458A"/>
    <w:rsid w:val="00425B50"/>
    <w:rsid w:val="00426631"/>
    <w:rsid w:val="00454E0B"/>
    <w:rsid w:val="004572B8"/>
    <w:rsid w:val="00474091"/>
    <w:rsid w:val="00477B52"/>
    <w:rsid w:val="004863E6"/>
    <w:rsid w:val="004C499D"/>
    <w:rsid w:val="004C50C7"/>
    <w:rsid w:val="00532890"/>
    <w:rsid w:val="0054275D"/>
    <w:rsid w:val="00546217"/>
    <w:rsid w:val="0054631E"/>
    <w:rsid w:val="00557E09"/>
    <w:rsid w:val="00563E47"/>
    <w:rsid w:val="00565B55"/>
    <w:rsid w:val="005970B8"/>
    <w:rsid w:val="005A2443"/>
    <w:rsid w:val="005A5383"/>
    <w:rsid w:val="005B0900"/>
    <w:rsid w:val="005C4DB6"/>
    <w:rsid w:val="005E58E1"/>
    <w:rsid w:val="005E6CB9"/>
    <w:rsid w:val="005F496D"/>
    <w:rsid w:val="005F76A6"/>
    <w:rsid w:val="00604798"/>
    <w:rsid w:val="00606CD3"/>
    <w:rsid w:val="00615361"/>
    <w:rsid w:val="00616A77"/>
    <w:rsid w:val="00624205"/>
    <w:rsid w:val="006328DE"/>
    <w:rsid w:val="00644F5B"/>
    <w:rsid w:val="00650416"/>
    <w:rsid w:val="00655943"/>
    <w:rsid w:val="006A486A"/>
    <w:rsid w:val="006C0ADC"/>
    <w:rsid w:val="006C1FF3"/>
    <w:rsid w:val="006C2A07"/>
    <w:rsid w:val="006D3586"/>
    <w:rsid w:val="006D7548"/>
    <w:rsid w:val="006E02C0"/>
    <w:rsid w:val="006E15D1"/>
    <w:rsid w:val="006F1F7F"/>
    <w:rsid w:val="00721306"/>
    <w:rsid w:val="00721D8D"/>
    <w:rsid w:val="00733B63"/>
    <w:rsid w:val="00735FCE"/>
    <w:rsid w:val="00751CFA"/>
    <w:rsid w:val="0077385D"/>
    <w:rsid w:val="007943F0"/>
    <w:rsid w:val="007A514F"/>
    <w:rsid w:val="007C2B48"/>
    <w:rsid w:val="007D5E2C"/>
    <w:rsid w:val="007E0122"/>
    <w:rsid w:val="007E32D0"/>
    <w:rsid w:val="007F69AF"/>
    <w:rsid w:val="008005EC"/>
    <w:rsid w:val="00803E3E"/>
    <w:rsid w:val="00806AFB"/>
    <w:rsid w:val="00807328"/>
    <w:rsid w:val="0081193B"/>
    <w:rsid w:val="0081310F"/>
    <w:rsid w:val="0082778D"/>
    <w:rsid w:val="008369D0"/>
    <w:rsid w:val="008476A0"/>
    <w:rsid w:val="00855543"/>
    <w:rsid w:val="00857E2F"/>
    <w:rsid w:val="00860086"/>
    <w:rsid w:val="008925CE"/>
    <w:rsid w:val="008B23A3"/>
    <w:rsid w:val="008B2AC2"/>
    <w:rsid w:val="008D1C46"/>
    <w:rsid w:val="008D60E8"/>
    <w:rsid w:val="008E0C89"/>
    <w:rsid w:val="008E0D23"/>
    <w:rsid w:val="008F0F4D"/>
    <w:rsid w:val="00900DEA"/>
    <w:rsid w:val="00907CA8"/>
    <w:rsid w:val="0091415D"/>
    <w:rsid w:val="0092021C"/>
    <w:rsid w:val="009247AF"/>
    <w:rsid w:val="00931909"/>
    <w:rsid w:val="009322FE"/>
    <w:rsid w:val="009341C1"/>
    <w:rsid w:val="00940FB8"/>
    <w:rsid w:val="0096671B"/>
    <w:rsid w:val="00985E19"/>
    <w:rsid w:val="00987C84"/>
    <w:rsid w:val="00993631"/>
    <w:rsid w:val="009B0B9A"/>
    <w:rsid w:val="009D7348"/>
    <w:rsid w:val="009F6826"/>
    <w:rsid w:val="00A04FCA"/>
    <w:rsid w:val="00A10E05"/>
    <w:rsid w:val="00A22C4C"/>
    <w:rsid w:val="00A242DC"/>
    <w:rsid w:val="00A50E7D"/>
    <w:rsid w:val="00A57876"/>
    <w:rsid w:val="00A625B5"/>
    <w:rsid w:val="00A734D9"/>
    <w:rsid w:val="00A940B8"/>
    <w:rsid w:val="00A96685"/>
    <w:rsid w:val="00AB7AC2"/>
    <w:rsid w:val="00AD3783"/>
    <w:rsid w:val="00AD61A5"/>
    <w:rsid w:val="00AE592A"/>
    <w:rsid w:val="00AF4AAF"/>
    <w:rsid w:val="00AF72FE"/>
    <w:rsid w:val="00B03475"/>
    <w:rsid w:val="00B374F2"/>
    <w:rsid w:val="00B37AA4"/>
    <w:rsid w:val="00B57A59"/>
    <w:rsid w:val="00B627D2"/>
    <w:rsid w:val="00B7223F"/>
    <w:rsid w:val="00B82DA6"/>
    <w:rsid w:val="00BA2BE6"/>
    <w:rsid w:val="00BA7D5C"/>
    <w:rsid w:val="00BC46BB"/>
    <w:rsid w:val="00BE3322"/>
    <w:rsid w:val="00BF0C1D"/>
    <w:rsid w:val="00C25CA7"/>
    <w:rsid w:val="00C26BC6"/>
    <w:rsid w:val="00C36641"/>
    <w:rsid w:val="00C4024B"/>
    <w:rsid w:val="00C4150E"/>
    <w:rsid w:val="00C8605C"/>
    <w:rsid w:val="00CA2A69"/>
    <w:rsid w:val="00CB4639"/>
    <w:rsid w:val="00CC0F7B"/>
    <w:rsid w:val="00CC3E1B"/>
    <w:rsid w:val="00CD22C1"/>
    <w:rsid w:val="00CE0A3C"/>
    <w:rsid w:val="00CE1C56"/>
    <w:rsid w:val="00CE40C4"/>
    <w:rsid w:val="00D01801"/>
    <w:rsid w:val="00D25884"/>
    <w:rsid w:val="00D30156"/>
    <w:rsid w:val="00D316B0"/>
    <w:rsid w:val="00D44DEE"/>
    <w:rsid w:val="00D5030C"/>
    <w:rsid w:val="00D519F6"/>
    <w:rsid w:val="00D57F45"/>
    <w:rsid w:val="00D63E90"/>
    <w:rsid w:val="00D815A2"/>
    <w:rsid w:val="00D86588"/>
    <w:rsid w:val="00D970A5"/>
    <w:rsid w:val="00DA0D4E"/>
    <w:rsid w:val="00DB55EE"/>
    <w:rsid w:val="00DC13E0"/>
    <w:rsid w:val="00DE1009"/>
    <w:rsid w:val="00DE2405"/>
    <w:rsid w:val="00DE2F0D"/>
    <w:rsid w:val="00DF565D"/>
    <w:rsid w:val="00E002D4"/>
    <w:rsid w:val="00E2168C"/>
    <w:rsid w:val="00E21A2C"/>
    <w:rsid w:val="00E36FFF"/>
    <w:rsid w:val="00E71736"/>
    <w:rsid w:val="00E84211"/>
    <w:rsid w:val="00E847CD"/>
    <w:rsid w:val="00E85AE9"/>
    <w:rsid w:val="00E85C30"/>
    <w:rsid w:val="00E8747F"/>
    <w:rsid w:val="00EA04C6"/>
    <w:rsid w:val="00EB649B"/>
    <w:rsid w:val="00EC5B42"/>
    <w:rsid w:val="00ED4550"/>
    <w:rsid w:val="00EE1891"/>
    <w:rsid w:val="00EF5410"/>
    <w:rsid w:val="00F00C2D"/>
    <w:rsid w:val="00F05204"/>
    <w:rsid w:val="00F078B4"/>
    <w:rsid w:val="00F12ACA"/>
    <w:rsid w:val="00F30A06"/>
    <w:rsid w:val="00F56CAF"/>
    <w:rsid w:val="00F618ED"/>
    <w:rsid w:val="00F6429E"/>
    <w:rsid w:val="00F651F9"/>
    <w:rsid w:val="00F65751"/>
    <w:rsid w:val="00F665BE"/>
    <w:rsid w:val="00F77B6A"/>
    <w:rsid w:val="00F8233F"/>
    <w:rsid w:val="00F8331E"/>
    <w:rsid w:val="00FB05B7"/>
    <w:rsid w:val="00FB3811"/>
    <w:rsid w:val="00FC43CD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790C3-DDE5-44E1-A6BE-E80F63B1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book/10.1007/978-1-4302-4900-9" TargetMode="External"/><Relationship Id="rId13" Type="http://schemas.openxmlformats.org/officeDocument/2006/relationships/hyperlink" Target="http://link.springer.com/book/10.1007/978-1-4302-4936-8" TargetMode="External"/><Relationship Id="rId18" Type="http://schemas.openxmlformats.org/officeDocument/2006/relationships/hyperlink" Target="https://www.unrealengine.com/b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alladiumgames.net/tutorials/unity-networking-tutorial/" TargetMode="External"/><Relationship Id="rId7" Type="http://schemas.openxmlformats.org/officeDocument/2006/relationships/hyperlink" Target="http://link.springer.com/" TargetMode="External"/><Relationship Id="rId12" Type="http://schemas.openxmlformats.org/officeDocument/2006/relationships/hyperlink" Target="http://link.springer.com/book/10.1007/978-0-85729-299-5" TargetMode="External"/><Relationship Id="rId17" Type="http://schemas.openxmlformats.org/officeDocument/2006/relationships/hyperlink" Target="http://www.sidefx.com/unity" TargetMode="External"/><Relationship Id="rId2" Type="http://schemas.openxmlformats.org/officeDocument/2006/relationships/styles" Target="styles.xml"/><Relationship Id="rId16" Type="http://schemas.openxmlformats.org/officeDocument/2006/relationships/hyperlink" Target="http://unity3d.com/unity/download" TargetMode="External"/><Relationship Id="rId20" Type="http://schemas.openxmlformats.org/officeDocument/2006/relationships/hyperlink" Target="http://docs.unity3d.com/Documentation/Manual/Shade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idefx.com/unity" TargetMode="External"/><Relationship Id="rId11" Type="http://schemas.openxmlformats.org/officeDocument/2006/relationships/hyperlink" Target="http://link.springer.com/book/10.1007/978-1-4471-4769-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iazza.com/northeastern/spring2015/3200" TargetMode="External"/><Relationship Id="rId15" Type="http://schemas.openxmlformats.org/officeDocument/2006/relationships/hyperlink" Target="http://link.springer.com/book/10.1007/978-3-642-36580-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ink.springer.com/book/10.1007/978-1-4302-6230-5" TargetMode="External"/><Relationship Id="rId19" Type="http://schemas.openxmlformats.org/officeDocument/2006/relationships/hyperlink" Target="https://developer.nvidia.com/cg-tool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book/10.1007/978-1-4302-4876-7" TargetMode="External"/><Relationship Id="rId14" Type="http://schemas.openxmlformats.org/officeDocument/2006/relationships/hyperlink" Target="http://link.springer.com/book/10.1007/978-1-4302-6281-7" TargetMode="External"/><Relationship Id="rId22" Type="http://schemas.openxmlformats.org/officeDocument/2006/relationships/hyperlink" Target="http://docs.unity3d.com/Documentation/Components/net-Master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64D3CC1D</Template>
  <TotalTime>0</TotalTime>
  <Pages>12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Nik Brown</cp:lastModifiedBy>
  <cp:revision>2</cp:revision>
  <dcterms:created xsi:type="dcterms:W3CDTF">2016-01-11T04:04:00Z</dcterms:created>
  <dcterms:modified xsi:type="dcterms:W3CDTF">2016-01-11T04:04:00Z</dcterms:modified>
</cp:coreProperties>
</file>